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216C42" w14:textId="77777777" w:rsidR="009844B9" w:rsidRPr="00C108D8" w:rsidRDefault="009844B9" w:rsidP="009844B9">
      <w:pPr>
        <w:jc w:val="center"/>
        <w:rPr>
          <w:rFonts w:ascii="Century Gothic" w:hAnsi="Century Gothic" w:cs="Times New Roman"/>
          <w:i/>
          <w:iCs/>
          <w:sz w:val="56"/>
          <w:szCs w:val="56"/>
        </w:rPr>
      </w:pPr>
      <w:r w:rsidRPr="00C108D8">
        <w:rPr>
          <w:rFonts w:ascii="Century Gothic" w:hAnsi="Century Gothic" w:cs="Times New Roman"/>
          <w:i/>
          <w:iCs/>
          <w:sz w:val="56"/>
          <w:szCs w:val="56"/>
        </w:rPr>
        <w:t>Università degli Studi di Salerno</w:t>
      </w:r>
    </w:p>
    <w:p w14:paraId="0F42D9D3" w14:textId="77777777" w:rsidR="009844B9" w:rsidRPr="00C108D8" w:rsidRDefault="009844B9" w:rsidP="009844B9">
      <w:pPr>
        <w:jc w:val="center"/>
        <w:rPr>
          <w:rFonts w:ascii="Century Gothic" w:hAnsi="Century Gothic" w:cs="Times New Roman"/>
          <w:b/>
          <w:bCs/>
          <w:i/>
          <w:iCs/>
          <w:sz w:val="40"/>
          <w:szCs w:val="40"/>
        </w:rPr>
      </w:pPr>
      <w:r w:rsidRPr="00C108D8">
        <w:rPr>
          <w:rFonts w:ascii="Century Gothic" w:eastAsia="MS Mincho" w:hAnsi="Century Gothic" w:cs="Times New Roman"/>
          <w:b/>
          <w:bCs/>
          <w:i/>
          <w:iCs/>
          <w:noProof/>
          <w:sz w:val="20"/>
          <w:szCs w:val="24"/>
          <w:lang w:val="en-GB" w:eastAsia="en-GB" w:bidi="ar-SA"/>
        </w:rPr>
        <w:drawing>
          <wp:anchor distT="0" distB="0" distL="114300" distR="114300" simplePos="0" relativeHeight="251659264" behindDoc="1" locked="0" layoutInCell="1" allowOverlap="1" wp14:anchorId="3B712188" wp14:editId="7E2026DC">
            <wp:simplePos x="0" y="0"/>
            <wp:positionH relativeFrom="column">
              <wp:posOffset>-609600</wp:posOffset>
            </wp:positionH>
            <wp:positionV relativeFrom="paragraph">
              <wp:posOffset>309880</wp:posOffset>
            </wp:positionV>
            <wp:extent cx="7286625" cy="6822440"/>
            <wp:effectExtent l="0" t="0" r="0" b="0"/>
            <wp:wrapNone/>
            <wp:docPr id="3" name="Immagine 2" descr="..\Ste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\Stemma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8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6822440"/>
                    </a:xfrm>
                    <a:prstGeom prst="rect">
                      <a:avLst/>
                    </a:prstGeom>
                    <a:blipFill>
                      <a:blip r:embed="rId9"/>
                      <a:stretch>
                        <a:fillRect/>
                      </a:stretch>
                    </a:blip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08D8">
        <w:rPr>
          <w:rFonts w:ascii="Century Gothic" w:hAnsi="Century Gothic" w:cs="Times New Roman"/>
          <w:b/>
          <w:bCs/>
          <w:i/>
          <w:iCs/>
          <w:sz w:val="40"/>
          <w:szCs w:val="40"/>
        </w:rPr>
        <w:t>Corso di laurea in Informatica</w:t>
      </w:r>
    </w:p>
    <w:p w14:paraId="12AB2FD3" w14:textId="77777777" w:rsidR="009844B9" w:rsidRPr="00C108D8" w:rsidRDefault="009844B9" w:rsidP="009844B9">
      <w:pPr>
        <w:jc w:val="center"/>
        <w:rPr>
          <w:rFonts w:ascii="Century Gothic" w:hAnsi="Century Gothic" w:cs="Times New Roman"/>
          <w:b/>
          <w:bCs/>
          <w:i/>
          <w:iCs/>
          <w:sz w:val="40"/>
          <w:szCs w:val="40"/>
        </w:rPr>
      </w:pPr>
    </w:p>
    <w:p w14:paraId="4C565FA8" w14:textId="77777777" w:rsidR="009844B9" w:rsidRPr="00C108D8" w:rsidRDefault="009844B9" w:rsidP="009844B9">
      <w:pPr>
        <w:jc w:val="center"/>
        <w:rPr>
          <w:rFonts w:ascii="Century Gothic" w:hAnsi="Century Gothic" w:cs="Times New Roman"/>
          <w:b/>
          <w:bCs/>
          <w:i/>
          <w:iCs/>
          <w:sz w:val="40"/>
          <w:szCs w:val="40"/>
        </w:rPr>
      </w:pPr>
    </w:p>
    <w:p w14:paraId="28A09E1A" w14:textId="77777777" w:rsidR="009844B9" w:rsidRPr="00C108D8" w:rsidRDefault="009844B9" w:rsidP="009844B9">
      <w:pPr>
        <w:jc w:val="center"/>
        <w:rPr>
          <w:rFonts w:ascii="Century Gothic" w:hAnsi="Century Gothic" w:cs="Times New Roman"/>
          <w:b/>
          <w:bCs/>
          <w:i/>
          <w:iCs/>
          <w:sz w:val="56"/>
          <w:szCs w:val="56"/>
        </w:rPr>
      </w:pPr>
    </w:p>
    <w:p w14:paraId="34DE1EC4" w14:textId="77777777" w:rsidR="009844B9" w:rsidRPr="00C108D8" w:rsidRDefault="009844B9" w:rsidP="00F90A99">
      <w:pPr>
        <w:jc w:val="center"/>
        <w:rPr>
          <w:rFonts w:ascii="Century Gothic" w:hAnsi="Century Gothic" w:cs="Times New Roman"/>
          <w:b/>
          <w:bCs/>
          <w:i/>
          <w:iCs/>
          <w:sz w:val="56"/>
          <w:szCs w:val="56"/>
          <w:lang w:val="en-US"/>
        </w:rPr>
      </w:pPr>
      <w:r w:rsidRPr="00C108D8">
        <w:rPr>
          <w:rFonts w:ascii="Century Gothic" w:hAnsi="Century Gothic" w:cs="Times New Roman"/>
          <w:b/>
          <w:bCs/>
          <w:i/>
          <w:iCs/>
          <w:sz w:val="56"/>
          <w:szCs w:val="56"/>
          <w:lang w:val="en-US"/>
        </w:rPr>
        <w:t>INGEGNERIA DEL SOFTWARE</w:t>
      </w:r>
    </w:p>
    <w:p w14:paraId="484F1E71" w14:textId="77777777" w:rsidR="009844B9" w:rsidRPr="00C108D8" w:rsidRDefault="009844B9" w:rsidP="009844B9">
      <w:pPr>
        <w:jc w:val="center"/>
        <w:rPr>
          <w:rFonts w:ascii="Century Gothic" w:hAnsi="Century Gothic" w:cs="Times New Roman"/>
          <w:b/>
          <w:bCs/>
          <w:i/>
          <w:iCs/>
          <w:sz w:val="72"/>
          <w:szCs w:val="72"/>
          <w:lang w:val="en-US"/>
        </w:rPr>
      </w:pPr>
      <w:r w:rsidRPr="00C108D8">
        <w:rPr>
          <w:rFonts w:ascii="Century Gothic" w:hAnsi="Century Gothic" w:cs="Times New Roman"/>
          <w:b/>
          <w:bCs/>
          <w:i/>
          <w:iCs/>
          <w:sz w:val="72"/>
          <w:szCs w:val="72"/>
          <w:lang w:val="en-US"/>
        </w:rPr>
        <w:t>“</w:t>
      </w:r>
      <w:proofErr w:type="spellStart"/>
      <w:r w:rsidRPr="00C108D8">
        <w:rPr>
          <w:rFonts w:ascii="Century Gothic" w:hAnsi="Century Gothic" w:cs="Times New Roman"/>
          <w:b/>
          <w:bCs/>
          <w:i/>
          <w:iCs/>
          <w:sz w:val="72"/>
          <w:szCs w:val="72"/>
          <w:lang w:val="en-US"/>
        </w:rPr>
        <w:t>StudyMe</w:t>
      </w:r>
      <w:proofErr w:type="spellEnd"/>
      <w:r w:rsidRPr="00C108D8">
        <w:rPr>
          <w:rFonts w:ascii="Century Gothic" w:hAnsi="Century Gothic" w:cs="Times New Roman"/>
          <w:b/>
          <w:bCs/>
          <w:i/>
          <w:iCs/>
          <w:sz w:val="72"/>
          <w:szCs w:val="72"/>
          <w:lang w:val="en-US"/>
        </w:rPr>
        <w:t>”</w:t>
      </w:r>
    </w:p>
    <w:p w14:paraId="1E4FBBB4" w14:textId="77777777" w:rsidR="00F90A99" w:rsidRPr="00C108D8" w:rsidRDefault="00F90A99" w:rsidP="009844B9">
      <w:pPr>
        <w:jc w:val="center"/>
        <w:rPr>
          <w:rFonts w:ascii="Century Gothic" w:hAnsi="Century Gothic" w:cs="Times New Roman"/>
          <w:b/>
          <w:bCs/>
          <w:sz w:val="28"/>
          <w:szCs w:val="28"/>
          <w:lang w:val="en-US"/>
        </w:rPr>
      </w:pPr>
    </w:p>
    <w:p w14:paraId="73E0BC62" w14:textId="77777777" w:rsidR="00F90A99" w:rsidRPr="00C108D8" w:rsidRDefault="00F90A99" w:rsidP="009844B9">
      <w:pPr>
        <w:jc w:val="center"/>
        <w:rPr>
          <w:rFonts w:ascii="Century Gothic" w:hAnsi="Century Gothic" w:cs="Times New Roman"/>
          <w:b/>
          <w:bCs/>
          <w:sz w:val="28"/>
          <w:szCs w:val="28"/>
          <w:lang w:val="en-US"/>
        </w:rPr>
      </w:pPr>
    </w:p>
    <w:p w14:paraId="0FA7ED32" w14:textId="77777777" w:rsidR="00F90A99" w:rsidRPr="00C108D8" w:rsidRDefault="00F90A99" w:rsidP="009844B9">
      <w:pPr>
        <w:jc w:val="center"/>
        <w:rPr>
          <w:rFonts w:ascii="Century Gothic" w:hAnsi="Century Gothic" w:cs="Times New Roman"/>
          <w:b/>
          <w:bCs/>
          <w:sz w:val="28"/>
          <w:szCs w:val="28"/>
          <w:lang w:val="en-US"/>
        </w:rPr>
      </w:pPr>
    </w:p>
    <w:p w14:paraId="384358BA" w14:textId="77777777" w:rsidR="00F90A99" w:rsidRPr="00C108D8" w:rsidRDefault="00F90A99" w:rsidP="009844B9">
      <w:pPr>
        <w:jc w:val="center"/>
        <w:rPr>
          <w:rFonts w:ascii="Century Gothic" w:hAnsi="Century Gothic" w:cs="Times New Roman"/>
          <w:b/>
          <w:bCs/>
          <w:sz w:val="28"/>
          <w:szCs w:val="28"/>
          <w:lang w:val="en-US"/>
        </w:rPr>
      </w:pPr>
      <w:r w:rsidRPr="00C108D8">
        <w:rPr>
          <w:rFonts w:ascii="Century Gothic" w:hAnsi="Century Gothic" w:cs="Times New Roman"/>
          <w:b/>
          <w:bCs/>
          <w:sz w:val="28"/>
          <w:szCs w:val="28"/>
          <w:lang w:val="en-US"/>
        </w:rPr>
        <w:t xml:space="preserve">TEST CASE EXECUTION </w:t>
      </w:r>
    </w:p>
    <w:p w14:paraId="0AAFAEF1" w14:textId="77777777" w:rsidR="009844B9" w:rsidRPr="00C108D8" w:rsidRDefault="009844B9" w:rsidP="009844B9">
      <w:pPr>
        <w:jc w:val="center"/>
        <w:rPr>
          <w:rFonts w:ascii="Century Gothic" w:hAnsi="Century Gothic" w:cs="Times New Roman"/>
          <w:b/>
          <w:bCs/>
          <w:i/>
          <w:iCs/>
          <w:sz w:val="72"/>
          <w:szCs w:val="72"/>
          <w:lang w:val="en-US"/>
        </w:rPr>
      </w:pPr>
    </w:p>
    <w:p w14:paraId="10D6FF16" w14:textId="77777777" w:rsidR="0095194B" w:rsidRPr="00C108D8" w:rsidRDefault="0095194B">
      <w:pPr>
        <w:rPr>
          <w:rFonts w:ascii="Century Gothic" w:hAnsi="Century Gothic" w:cs="Times New Roman"/>
          <w:lang w:val="en-US"/>
        </w:rPr>
      </w:pPr>
    </w:p>
    <w:p w14:paraId="2304B6ED" w14:textId="77777777" w:rsidR="009844B9" w:rsidRPr="00C108D8" w:rsidRDefault="009844B9" w:rsidP="009844B9">
      <w:pPr>
        <w:rPr>
          <w:rFonts w:ascii="Century Gothic" w:hAnsi="Century Gothic" w:cs="Times New Roman"/>
          <w:b/>
          <w:bCs/>
          <w:color w:val="000000" w:themeColor="text1"/>
          <w:sz w:val="36"/>
          <w:szCs w:val="36"/>
        </w:rPr>
      </w:pPr>
      <w:r w:rsidRPr="00C108D8">
        <w:rPr>
          <w:rFonts w:ascii="Century Gothic" w:hAnsi="Century Gothic" w:cs="Times New Roman"/>
          <w:b/>
          <w:bCs/>
          <w:color w:val="000000" w:themeColor="text1"/>
          <w:sz w:val="36"/>
          <w:szCs w:val="36"/>
        </w:rPr>
        <w:t>Docente:</w:t>
      </w:r>
      <w:r w:rsidRPr="00C108D8">
        <w:rPr>
          <w:rFonts w:ascii="Century Gothic" w:hAnsi="Century Gothic" w:cs="Times New Roman"/>
          <w:b/>
          <w:bCs/>
          <w:color w:val="000000" w:themeColor="text1"/>
          <w:sz w:val="36"/>
          <w:szCs w:val="36"/>
        </w:rPr>
        <w:tab/>
      </w:r>
      <w:r w:rsidRPr="00C108D8">
        <w:rPr>
          <w:rFonts w:ascii="Century Gothic" w:hAnsi="Century Gothic" w:cs="Times New Roman"/>
          <w:b/>
          <w:bCs/>
          <w:color w:val="000000" w:themeColor="text1"/>
          <w:sz w:val="36"/>
          <w:szCs w:val="36"/>
        </w:rPr>
        <w:tab/>
      </w:r>
      <w:r w:rsidRPr="00C108D8">
        <w:rPr>
          <w:rFonts w:ascii="Century Gothic" w:hAnsi="Century Gothic" w:cs="Times New Roman"/>
          <w:b/>
          <w:bCs/>
          <w:color w:val="000000" w:themeColor="text1"/>
          <w:sz w:val="36"/>
          <w:szCs w:val="36"/>
        </w:rPr>
        <w:tab/>
      </w:r>
      <w:r w:rsidRPr="00C108D8">
        <w:rPr>
          <w:rFonts w:ascii="Century Gothic" w:hAnsi="Century Gothic" w:cs="Times New Roman"/>
          <w:b/>
          <w:bCs/>
          <w:color w:val="000000" w:themeColor="text1"/>
          <w:sz w:val="36"/>
          <w:szCs w:val="36"/>
        </w:rPr>
        <w:tab/>
      </w:r>
      <w:r w:rsidRPr="00C108D8">
        <w:rPr>
          <w:rFonts w:ascii="Century Gothic" w:hAnsi="Century Gothic" w:cs="Times New Roman"/>
          <w:b/>
          <w:bCs/>
          <w:color w:val="000000" w:themeColor="text1"/>
          <w:sz w:val="36"/>
          <w:szCs w:val="36"/>
        </w:rPr>
        <w:tab/>
      </w:r>
      <w:r w:rsidRPr="00C108D8">
        <w:rPr>
          <w:rFonts w:ascii="Century Gothic" w:hAnsi="Century Gothic" w:cs="Times New Roman"/>
          <w:b/>
          <w:bCs/>
          <w:color w:val="000000" w:themeColor="text1"/>
          <w:sz w:val="36"/>
          <w:szCs w:val="36"/>
        </w:rPr>
        <w:tab/>
        <w:t>Studenti:</w:t>
      </w:r>
    </w:p>
    <w:p w14:paraId="06EA63F7" w14:textId="77777777" w:rsidR="009844B9" w:rsidRPr="00C108D8" w:rsidRDefault="009844B9" w:rsidP="009844B9">
      <w:pPr>
        <w:rPr>
          <w:rFonts w:ascii="Century Gothic" w:hAnsi="Century Gothic" w:cs="Times New Roman"/>
          <w:b/>
          <w:bCs/>
          <w:i/>
          <w:iCs/>
          <w:color w:val="000000" w:themeColor="text1"/>
          <w:sz w:val="32"/>
          <w:szCs w:val="32"/>
        </w:rPr>
      </w:pPr>
      <w:r w:rsidRPr="00C108D8">
        <w:rPr>
          <w:rFonts w:ascii="Century Gothic" w:hAnsi="Century Gothic" w:cs="Times New Roman"/>
          <w:color w:val="000000" w:themeColor="text1"/>
          <w:sz w:val="24"/>
          <w:szCs w:val="24"/>
        </w:rPr>
        <w:t>Andrea De Lucia</w:t>
      </w:r>
      <w:r w:rsidRPr="00C108D8">
        <w:rPr>
          <w:rFonts w:ascii="Century Gothic" w:hAnsi="Century Gothic" w:cs="Times New Roman"/>
          <w:color w:val="000000" w:themeColor="text1"/>
          <w:sz w:val="28"/>
          <w:szCs w:val="28"/>
        </w:rPr>
        <w:tab/>
      </w:r>
      <w:r w:rsidRPr="00C108D8">
        <w:rPr>
          <w:rFonts w:ascii="Century Gothic" w:hAnsi="Century Gothic" w:cs="Times New Roman"/>
          <w:color w:val="000000" w:themeColor="text1"/>
          <w:sz w:val="20"/>
          <w:szCs w:val="20"/>
        </w:rPr>
        <w:tab/>
      </w:r>
      <w:r w:rsidRPr="00C108D8">
        <w:rPr>
          <w:rFonts w:ascii="Century Gothic" w:hAnsi="Century Gothic" w:cs="Times New Roman"/>
          <w:color w:val="000000" w:themeColor="text1"/>
          <w:sz w:val="20"/>
          <w:szCs w:val="20"/>
        </w:rPr>
        <w:tab/>
      </w:r>
      <w:r w:rsidRPr="00C108D8">
        <w:rPr>
          <w:rFonts w:ascii="Century Gothic" w:hAnsi="Century Gothic" w:cs="Times New Roman"/>
          <w:color w:val="000000" w:themeColor="text1"/>
          <w:sz w:val="20"/>
          <w:szCs w:val="20"/>
        </w:rPr>
        <w:tab/>
        <w:t xml:space="preserve">         </w:t>
      </w:r>
      <w:r w:rsidRPr="00C108D8">
        <w:rPr>
          <w:rFonts w:ascii="Century Gothic" w:hAnsi="Century Gothic" w:cs="Times New Roman"/>
          <w:b/>
          <w:bCs/>
          <w:i/>
          <w:iCs/>
          <w:color w:val="000000" w:themeColor="text1"/>
          <w:sz w:val="32"/>
          <w:szCs w:val="32"/>
        </w:rPr>
        <w:t>Nome                           Matricola</w:t>
      </w:r>
    </w:p>
    <w:p w14:paraId="6909A13E" w14:textId="77777777" w:rsidR="009844B9" w:rsidRPr="00C108D8" w:rsidRDefault="00C108D8" w:rsidP="00C108D8">
      <w:pPr>
        <w:ind w:left="4248"/>
        <w:rPr>
          <w:rFonts w:ascii="Century Gothic" w:eastAsia="Times New Roman" w:hAnsi="Century Gothic" w:cs="Times New Roman"/>
          <w:color w:val="000000" w:themeColor="text1"/>
          <w:sz w:val="24"/>
          <w:szCs w:val="24"/>
        </w:rPr>
      </w:pPr>
      <w:r>
        <w:rPr>
          <w:rFonts w:ascii="Century Gothic" w:hAnsi="Century Gothic" w:cs="Times New Roman"/>
          <w:color w:val="000000" w:themeColor="text1"/>
          <w:sz w:val="24"/>
          <w:szCs w:val="24"/>
        </w:rPr>
        <w:t xml:space="preserve">   </w:t>
      </w:r>
      <w:r w:rsidR="009844B9" w:rsidRPr="00C108D8">
        <w:rPr>
          <w:rFonts w:ascii="Century Gothic" w:hAnsi="Century Gothic" w:cs="Times New Roman"/>
          <w:color w:val="000000" w:themeColor="text1"/>
          <w:sz w:val="24"/>
          <w:szCs w:val="24"/>
        </w:rPr>
        <w:t xml:space="preserve"> Buono Claudia                             </w:t>
      </w:r>
      <w:r w:rsidR="009844B9" w:rsidRPr="00C108D8">
        <w:rPr>
          <w:rFonts w:ascii="Century Gothic" w:eastAsia="Times New Roman" w:hAnsi="Century Gothic" w:cs="Times New Roman"/>
          <w:color w:val="000000" w:themeColor="text1"/>
          <w:sz w:val="24"/>
          <w:szCs w:val="24"/>
        </w:rPr>
        <w:t>0512105296</w:t>
      </w:r>
    </w:p>
    <w:p w14:paraId="317BAF4D" w14:textId="77777777" w:rsidR="009844B9" w:rsidRPr="00C108D8" w:rsidRDefault="009844B9" w:rsidP="009844B9">
      <w:pPr>
        <w:rPr>
          <w:rFonts w:ascii="Century Gothic" w:hAnsi="Century Gothic" w:cs="Times New Roman"/>
          <w:color w:val="000000" w:themeColor="text1"/>
          <w:sz w:val="24"/>
          <w:szCs w:val="24"/>
        </w:rPr>
      </w:pPr>
      <w:r w:rsidRPr="00C108D8">
        <w:rPr>
          <w:rFonts w:ascii="Century Gothic" w:hAnsi="Century Gothic" w:cs="Times New Roman"/>
          <w:color w:val="000000" w:themeColor="text1"/>
          <w:sz w:val="24"/>
          <w:szCs w:val="24"/>
        </w:rPr>
        <w:t xml:space="preserve">        </w:t>
      </w:r>
      <w:r w:rsidRPr="00C108D8">
        <w:rPr>
          <w:rFonts w:ascii="Century Gothic" w:hAnsi="Century Gothic" w:cs="Times New Roman"/>
          <w:color w:val="000000" w:themeColor="text1"/>
          <w:sz w:val="24"/>
          <w:szCs w:val="24"/>
        </w:rPr>
        <w:tab/>
      </w:r>
      <w:r w:rsidRPr="00C108D8">
        <w:rPr>
          <w:rFonts w:ascii="Century Gothic" w:hAnsi="Century Gothic" w:cs="Times New Roman"/>
          <w:color w:val="000000" w:themeColor="text1"/>
          <w:sz w:val="24"/>
          <w:szCs w:val="24"/>
        </w:rPr>
        <w:tab/>
      </w:r>
      <w:r w:rsidRPr="00C108D8">
        <w:rPr>
          <w:rFonts w:ascii="Century Gothic" w:hAnsi="Century Gothic" w:cs="Times New Roman"/>
          <w:color w:val="000000" w:themeColor="text1"/>
          <w:sz w:val="24"/>
          <w:szCs w:val="24"/>
        </w:rPr>
        <w:tab/>
      </w:r>
      <w:r w:rsidRPr="00C108D8">
        <w:rPr>
          <w:rFonts w:ascii="Century Gothic" w:hAnsi="Century Gothic" w:cs="Times New Roman"/>
          <w:color w:val="000000" w:themeColor="text1"/>
          <w:sz w:val="24"/>
          <w:szCs w:val="24"/>
        </w:rPr>
        <w:tab/>
      </w:r>
      <w:r w:rsidRPr="00C108D8">
        <w:rPr>
          <w:rFonts w:ascii="Century Gothic" w:hAnsi="Century Gothic" w:cs="Times New Roman"/>
          <w:color w:val="000000" w:themeColor="text1"/>
          <w:sz w:val="24"/>
          <w:szCs w:val="24"/>
        </w:rPr>
        <w:tab/>
      </w:r>
      <w:r w:rsidRPr="00C108D8">
        <w:rPr>
          <w:rFonts w:ascii="Century Gothic" w:hAnsi="Century Gothic" w:cs="Times New Roman"/>
          <w:color w:val="000000" w:themeColor="text1"/>
          <w:sz w:val="24"/>
          <w:szCs w:val="24"/>
        </w:rPr>
        <w:tab/>
        <w:t xml:space="preserve">   </w:t>
      </w:r>
      <w:r w:rsidR="00F90A99" w:rsidRPr="00C108D8">
        <w:rPr>
          <w:rFonts w:ascii="Century Gothic" w:hAnsi="Century Gothic" w:cs="Times New Roman"/>
          <w:color w:val="000000" w:themeColor="text1"/>
          <w:sz w:val="24"/>
          <w:szCs w:val="24"/>
        </w:rPr>
        <w:t xml:space="preserve"> </w:t>
      </w:r>
      <w:r w:rsidRPr="00C108D8">
        <w:rPr>
          <w:rFonts w:ascii="Century Gothic" w:hAnsi="Century Gothic" w:cs="Times New Roman"/>
          <w:color w:val="000000" w:themeColor="text1"/>
          <w:sz w:val="24"/>
          <w:szCs w:val="24"/>
        </w:rPr>
        <w:t xml:space="preserve">Esposito Mariarosaria                 </w:t>
      </w:r>
      <w:r w:rsidR="00C108D8">
        <w:rPr>
          <w:rFonts w:ascii="Century Gothic" w:hAnsi="Century Gothic" w:cs="Times New Roman"/>
          <w:color w:val="000000" w:themeColor="text1"/>
          <w:sz w:val="24"/>
          <w:szCs w:val="24"/>
        </w:rPr>
        <w:t xml:space="preserve"> </w:t>
      </w:r>
      <w:r w:rsidRPr="00C108D8">
        <w:rPr>
          <w:rFonts w:ascii="Century Gothic" w:hAnsi="Century Gothic" w:cs="Times New Roman"/>
          <w:color w:val="000000" w:themeColor="text1"/>
          <w:sz w:val="24"/>
          <w:szCs w:val="24"/>
        </w:rPr>
        <w:t>0512105692</w:t>
      </w:r>
    </w:p>
    <w:p w14:paraId="7100E666" w14:textId="77777777" w:rsidR="009844B9" w:rsidRPr="00C108D8" w:rsidRDefault="009844B9" w:rsidP="009844B9">
      <w:pPr>
        <w:rPr>
          <w:rFonts w:ascii="Century Gothic" w:hAnsi="Century Gothic" w:cs="Times New Roman"/>
          <w:sz w:val="24"/>
          <w:szCs w:val="24"/>
        </w:rPr>
      </w:pPr>
      <w:r w:rsidRPr="00C108D8">
        <w:rPr>
          <w:rFonts w:ascii="Century Gothic" w:hAnsi="Century Gothic" w:cs="Times New Roman"/>
          <w:sz w:val="18"/>
          <w:szCs w:val="18"/>
        </w:rPr>
        <w:t xml:space="preserve">       </w:t>
      </w:r>
      <w:bookmarkStart w:id="0" w:name="_Toc21725339"/>
      <w:bookmarkStart w:id="1" w:name="_Toc21725635"/>
      <w:r w:rsidRPr="00C108D8">
        <w:rPr>
          <w:rFonts w:ascii="Century Gothic" w:hAnsi="Century Gothic" w:cs="Times New Roman"/>
          <w:sz w:val="18"/>
          <w:szCs w:val="18"/>
        </w:rPr>
        <w:tab/>
      </w:r>
      <w:r w:rsidRPr="00C108D8">
        <w:rPr>
          <w:rFonts w:ascii="Century Gothic" w:hAnsi="Century Gothic" w:cs="Times New Roman"/>
          <w:sz w:val="18"/>
          <w:szCs w:val="18"/>
        </w:rPr>
        <w:tab/>
      </w:r>
      <w:r w:rsidRPr="00C108D8">
        <w:rPr>
          <w:rFonts w:ascii="Century Gothic" w:hAnsi="Century Gothic" w:cs="Times New Roman"/>
          <w:sz w:val="18"/>
          <w:szCs w:val="18"/>
        </w:rPr>
        <w:tab/>
      </w:r>
      <w:r w:rsidRPr="00C108D8">
        <w:rPr>
          <w:rFonts w:ascii="Century Gothic" w:hAnsi="Century Gothic" w:cs="Times New Roman"/>
          <w:sz w:val="18"/>
          <w:szCs w:val="18"/>
        </w:rPr>
        <w:tab/>
      </w:r>
      <w:r w:rsidRPr="00C108D8">
        <w:rPr>
          <w:rFonts w:ascii="Century Gothic" w:hAnsi="Century Gothic" w:cs="Times New Roman"/>
          <w:sz w:val="18"/>
          <w:szCs w:val="18"/>
        </w:rPr>
        <w:tab/>
      </w:r>
      <w:r w:rsidRPr="00C108D8">
        <w:rPr>
          <w:rFonts w:ascii="Century Gothic" w:hAnsi="Century Gothic" w:cs="Times New Roman"/>
          <w:sz w:val="18"/>
          <w:szCs w:val="18"/>
        </w:rPr>
        <w:tab/>
        <w:t xml:space="preserve">   </w:t>
      </w:r>
      <w:r w:rsidR="00C108D8">
        <w:rPr>
          <w:rFonts w:ascii="Century Gothic" w:hAnsi="Century Gothic" w:cs="Times New Roman"/>
          <w:sz w:val="18"/>
          <w:szCs w:val="18"/>
        </w:rPr>
        <w:t xml:space="preserve"> </w:t>
      </w:r>
      <w:r w:rsidR="00F90A99" w:rsidRPr="00C108D8">
        <w:rPr>
          <w:rFonts w:ascii="Century Gothic" w:hAnsi="Century Gothic" w:cs="Times New Roman"/>
          <w:sz w:val="18"/>
          <w:szCs w:val="18"/>
        </w:rPr>
        <w:t xml:space="preserve"> </w:t>
      </w:r>
      <w:r w:rsidRPr="00C108D8">
        <w:rPr>
          <w:rFonts w:ascii="Century Gothic" w:hAnsi="Century Gothic" w:cs="Times New Roman"/>
          <w:sz w:val="24"/>
          <w:szCs w:val="24"/>
        </w:rPr>
        <w:t>Tripodi Maria Rachele                 0512105356</w:t>
      </w:r>
      <w:bookmarkEnd w:id="0"/>
      <w:bookmarkEnd w:id="1"/>
    </w:p>
    <w:p w14:paraId="4A93D78E" w14:textId="77777777" w:rsidR="009844B9" w:rsidRPr="00C108D8" w:rsidRDefault="009844B9" w:rsidP="009844B9">
      <w:pPr>
        <w:rPr>
          <w:rFonts w:ascii="Century Gothic" w:hAnsi="Century Gothic" w:cs="Times New Roman"/>
          <w:b/>
          <w:bCs/>
          <w:sz w:val="18"/>
          <w:szCs w:val="18"/>
        </w:rPr>
      </w:pPr>
    </w:p>
    <w:p w14:paraId="24C15035" w14:textId="77777777" w:rsidR="009844B9" w:rsidRPr="00C108D8" w:rsidRDefault="009844B9">
      <w:pPr>
        <w:rPr>
          <w:rFonts w:ascii="Century Gothic" w:hAnsi="Century Gothic" w:cs="Times New Roman"/>
          <w:sz w:val="18"/>
          <w:szCs w:val="18"/>
        </w:rPr>
      </w:pPr>
    </w:p>
    <w:p w14:paraId="272ED121" w14:textId="77777777" w:rsidR="009844B9" w:rsidRPr="00C108D8" w:rsidRDefault="009844B9">
      <w:pPr>
        <w:rPr>
          <w:rFonts w:ascii="Century Gothic" w:hAnsi="Century Gothic" w:cs="Times New Roman"/>
          <w:sz w:val="18"/>
          <w:szCs w:val="18"/>
        </w:rPr>
      </w:pPr>
    </w:p>
    <w:p w14:paraId="4A19AA97" w14:textId="77777777" w:rsidR="009844B9" w:rsidRPr="00C108D8" w:rsidRDefault="009844B9">
      <w:pPr>
        <w:rPr>
          <w:rFonts w:ascii="Century Gothic" w:hAnsi="Century Gothic" w:cs="Times New Roman"/>
          <w:sz w:val="18"/>
          <w:szCs w:val="18"/>
        </w:rPr>
      </w:pPr>
    </w:p>
    <w:p w14:paraId="55B24742" w14:textId="77777777" w:rsidR="009844B9" w:rsidRPr="00C108D8" w:rsidRDefault="009844B9">
      <w:pPr>
        <w:rPr>
          <w:rFonts w:ascii="Century Gothic" w:hAnsi="Century Gothic" w:cs="Times New Roman"/>
          <w:sz w:val="18"/>
          <w:szCs w:val="18"/>
        </w:rPr>
      </w:pPr>
    </w:p>
    <w:p w14:paraId="3364981A" w14:textId="77777777" w:rsidR="009844B9" w:rsidRPr="00C108D8" w:rsidRDefault="009844B9">
      <w:pPr>
        <w:rPr>
          <w:rFonts w:ascii="Century Gothic" w:hAnsi="Century Gothic" w:cs="Times New Roman"/>
          <w:sz w:val="18"/>
          <w:szCs w:val="18"/>
        </w:rPr>
      </w:pPr>
    </w:p>
    <w:p w14:paraId="352BF137" w14:textId="77777777" w:rsidR="009844B9" w:rsidRPr="009844B9" w:rsidRDefault="009844B9">
      <w:pPr>
        <w:rPr>
          <w:rFonts w:ascii="Times New Roman" w:hAnsi="Times New Roman" w:cs="Times New Roman"/>
          <w:sz w:val="18"/>
          <w:szCs w:val="18"/>
        </w:rPr>
      </w:pPr>
    </w:p>
    <w:p w14:paraId="71D1A7AA" w14:textId="77777777" w:rsidR="009844B9" w:rsidRPr="009844B9" w:rsidRDefault="009844B9">
      <w:pPr>
        <w:rPr>
          <w:rFonts w:ascii="Times New Roman" w:hAnsi="Times New Roman" w:cs="Times New Roman"/>
          <w:sz w:val="18"/>
          <w:szCs w:val="18"/>
        </w:rPr>
      </w:pPr>
    </w:p>
    <w:p w14:paraId="131A190D" w14:textId="77777777" w:rsidR="009844B9" w:rsidRPr="009844B9" w:rsidRDefault="009844B9">
      <w:pPr>
        <w:rPr>
          <w:rFonts w:ascii="Times New Roman" w:hAnsi="Times New Roman" w:cs="Times New Roman"/>
          <w:sz w:val="18"/>
          <w:szCs w:val="18"/>
        </w:rPr>
      </w:pPr>
    </w:p>
    <w:p w14:paraId="6B3FB799" w14:textId="77777777" w:rsidR="009844B9" w:rsidRPr="009844B9" w:rsidRDefault="009844B9">
      <w:pPr>
        <w:rPr>
          <w:rFonts w:ascii="Times New Roman" w:hAnsi="Times New Roman" w:cs="Times New Roman"/>
          <w:sz w:val="18"/>
          <w:szCs w:val="18"/>
        </w:rPr>
      </w:pPr>
    </w:p>
    <w:p w14:paraId="06736B69" w14:textId="77777777" w:rsidR="009844B9" w:rsidRPr="009844B9" w:rsidRDefault="009844B9">
      <w:pPr>
        <w:rPr>
          <w:rFonts w:ascii="Times New Roman" w:hAnsi="Times New Roman" w:cs="Times New Roman"/>
          <w:sz w:val="18"/>
          <w:szCs w:val="18"/>
        </w:rPr>
      </w:pPr>
    </w:p>
    <w:p w14:paraId="14EC5451" w14:textId="77777777" w:rsidR="009844B9" w:rsidRPr="009844B9" w:rsidRDefault="009844B9">
      <w:pPr>
        <w:rPr>
          <w:rFonts w:ascii="Times New Roman" w:hAnsi="Times New Roman" w:cs="Times New Roman"/>
          <w:sz w:val="18"/>
          <w:szCs w:val="18"/>
        </w:rPr>
      </w:pPr>
    </w:p>
    <w:p w14:paraId="496B719B" w14:textId="77777777" w:rsidR="009844B9" w:rsidRPr="009844B9" w:rsidRDefault="009844B9">
      <w:pPr>
        <w:rPr>
          <w:rFonts w:ascii="Times New Roman" w:hAnsi="Times New Roman" w:cs="Times New Roman"/>
          <w:sz w:val="18"/>
          <w:szCs w:val="18"/>
        </w:rPr>
      </w:pPr>
    </w:p>
    <w:p w14:paraId="39F21A68" w14:textId="77777777" w:rsidR="009844B9" w:rsidRPr="009844B9" w:rsidRDefault="009844B9">
      <w:pPr>
        <w:rPr>
          <w:rFonts w:ascii="Times New Roman" w:hAnsi="Times New Roman" w:cs="Times New Roman"/>
          <w:sz w:val="18"/>
          <w:szCs w:val="18"/>
        </w:rPr>
      </w:pPr>
    </w:p>
    <w:p w14:paraId="17EBCC1E" w14:textId="77777777" w:rsidR="009844B9" w:rsidRPr="009844B9" w:rsidRDefault="009844B9">
      <w:pPr>
        <w:rPr>
          <w:rFonts w:ascii="Times New Roman" w:hAnsi="Times New Roman" w:cs="Times New Roman"/>
          <w:sz w:val="18"/>
          <w:szCs w:val="18"/>
        </w:rPr>
      </w:pPr>
    </w:p>
    <w:p w14:paraId="4C02678D" w14:textId="77777777" w:rsidR="009844B9" w:rsidRPr="009844B9" w:rsidRDefault="009844B9">
      <w:pPr>
        <w:rPr>
          <w:rFonts w:ascii="Times New Roman" w:hAnsi="Times New Roman" w:cs="Times New Roman"/>
          <w:sz w:val="18"/>
          <w:szCs w:val="18"/>
        </w:rPr>
      </w:pPr>
    </w:p>
    <w:p w14:paraId="134B5F19" w14:textId="77777777" w:rsidR="009844B9" w:rsidRPr="009844B9" w:rsidRDefault="009844B9">
      <w:pPr>
        <w:rPr>
          <w:rFonts w:ascii="Times New Roman" w:hAnsi="Times New Roman" w:cs="Times New Roman"/>
          <w:sz w:val="18"/>
          <w:szCs w:val="18"/>
        </w:rPr>
      </w:pPr>
    </w:p>
    <w:p w14:paraId="4D8BF183" w14:textId="77777777" w:rsidR="009844B9" w:rsidRPr="009844B9" w:rsidRDefault="009844B9">
      <w:pPr>
        <w:rPr>
          <w:rFonts w:ascii="Times New Roman" w:hAnsi="Times New Roman" w:cs="Times New Roman"/>
          <w:sz w:val="18"/>
          <w:szCs w:val="18"/>
        </w:rPr>
      </w:pPr>
    </w:p>
    <w:p w14:paraId="0CBD079C" w14:textId="77777777" w:rsidR="009844B9" w:rsidRPr="009844B9" w:rsidRDefault="009844B9">
      <w:pPr>
        <w:rPr>
          <w:rFonts w:ascii="Times New Roman" w:hAnsi="Times New Roman" w:cs="Times New Roman"/>
          <w:sz w:val="18"/>
          <w:szCs w:val="18"/>
        </w:rPr>
      </w:pPr>
    </w:p>
    <w:p w14:paraId="4AD9970E" w14:textId="77777777" w:rsidR="009844B9" w:rsidRPr="009844B9" w:rsidRDefault="009844B9">
      <w:pPr>
        <w:rPr>
          <w:rFonts w:ascii="Times New Roman" w:hAnsi="Times New Roman" w:cs="Times New Roman"/>
          <w:sz w:val="18"/>
          <w:szCs w:val="18"/>
        </w:rPr>
      </w:pPr>
    </w:p>
    <w:p w14:paraId="1884D472" w14:textId="77777777" w:rsidR="009844B9" w:rsidRPr="009844B9" w:rsidRDefault="009844B9">
      <w:pPr>
        <w:rPr>
          <w:rFonts w:ascii="Times New Roman" w:hAnsi="Times New Roman" w:cs="Times New Roman"/>
          <w:sz w:val="18"/>
          <w:szCs w:val="18"/>
        </w:rPr>
      </w:pPr>
    </w:p>
    <w:p w14:paraId="3AD6E385" w14:textId="77777777" w:rsidR="009844B9" w:rsidRPr="004A5DAE" w:rsidRDefault="009844B9" w:rsidP="009844B9">
      <w:pPr>
        <w:jc w:val="center"/>
        <w:rPr>
          <w:rFonts w:ascii="Monotype Corsiva" w:hAnsi="Monotype Corsiva" w:cs="Times New Roman"/>
          <w:i/>
          <w:iCs/>
          <w:sz w:val="44"/>
          <w:szCs w:val="44"/>
        </w:rPr>
      </w:pPr>
      <w:r w:rsidRPr="004A5DAE">
        <w:rPr>
          <w:rFonts w:ascii="Monotype Corsiva" w:hAnsi="Monotype Corsiva" w:cs="Times New Roman"/>
          <w:i/>
          <w:iCs/>
          <w:sz w:val="44"/>
          <w:szCs w:val="44"/>
        </w:rPr>
        <w:t>Anno accademico 2019/20</w:t>
      </w:r>
    </w:p>
    <w:p w14:paraId="60E33171" w14:textId="77777777" w:rsidR="009844B9" w:rsidRPr="009844B9" w:rsidRDefault="009844B9">
      <w:pPr>
        <w:rPr>
          <w:rFonts w:ascii="Times New Roman" w:hAnsi="Times New Roman" w:cs="Times New Roman"/>
          <w:sz w:val="18"/>
          <w:szCs w:val="18"/>
        </w:rPr>
      </w:pPr>
    </w:p>
    <w:p w14:paraId="06ECAAE0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sdt>
      <w:sdtPr>
        <w:rPr>
          <w:rFonts w:ascii="Arial" w:eastAsia="Arial" w:hAnsi="Arial" w:cs="Arial"/>
          <w:color w:val="auto"/>
          <w:sz w:val="22"/>
          <w:szCs w:val="22"/>
          <w:lang w:bidi="it-IT"/>
        </w:rPr>
        <w:id w:val="-2051984227"/>
        <w:docPartObj>
          <w:docPartGallery w:val="Table of Contents"/>
          <w:docPartUnique/>
        </w:docPartObj>
      </w:sdtPr>
      <w:sdtEndPr/>
      <w:sdtContent>
        <w:p w14:paraId="4063F94A" w14:textId="77777777" w:rsidR="002041D7" w:rsidRPr="00306A7F" w:rsidRDefault="002041D7" w:rsidP="007C19EC">
          <w:pPr>
            <w:pStyle w:val="Titolosommario"/>
            <w:rPr>
              <w:color w:val="585961"/>
            </w:rPr>
          </w:pPr>
          <w:r w:rsidRPr="00306A7F">
            <w:rPr>
              <w:color w:val="585961"/>
            </w:rPr>
            <w:t>Sommario</w:t>
          </w:r>
        </w:p>
        <w:p w14:paraId="565F6246" w14:textId="50E43C98" w:rsidR="00C108D8" w:rsidRPr="00306A7F" w:rsidRDefault="002041D7">
          <w:pPr>
            <w:pStyle w:val="Sommario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r w:rsidRPr="00306A7F">
            <w:fldChar w:fldCharType="begin"/>
          </w:r>
          <w:r w:rsidRPr="00306A7F">
            <w:instrText xml:space="preserve"> TOC \o "1-3" \h \z \u </w:instrText>
          </w:r>
          <w:r w:rsidRPr="00306A7F">
            <w:fldChar w:fldCharType="separate"/>
          </w:r>
          <w:hyperlink w:anchor="_Toc30355552" w:history="1">
            <w:r w:rsidR="00C108D8" w:rsidRPr="00306A7F">
              <w:rPr>
                <w:rStyle w:val="Collegamentoipertestuale"/>
                <w:rFonts w:ascii="Century Gothic" w:hAnsi="Century Gothic"/>
                <w:noProof/>
              </w:rPr>
              <w:t>1.</w:t>
            </w:r>
            <w:r w:rsidR="00C108D8" w:rsidRPr="00306A7F"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="00C108D8" w:rsidRPr="00306A7F">
              <w:rPr>
                <w:rStyle w:val="Collegamentoipertestuale"/>
                <w:rFonts w:ascii="Century Gothic" w:hAnsi="Century Gothic"/>
                <w:noProof/>
              </w:rPr>
              <w:t>Test di unità servlet</w:t>
            </w:r>
            <w:r w:rsidR="00C108D8" w:rsidRPr="00306A7F">
              <w:rPr>
                <w:noProof/>
                <w:webHidden/>
              </w:rPr>
              <w:tab/>
            </w:r>
            <w:r w:rsidR="00C108D8" w:rsidRPr="00306A7F">
              <w:rPr>
                <w:noProof/>
                <w:webHidden/>
              </w:rPr>
              <w:fldChar w:fldCharType="begin"/>
            </w:r>
            <w:r w:rsidR="00C108D8" w:rsidRPr="00306A7F">
              <w:rPr>
                <w:noProof/>
                <w:webHidden/>
              </w:rPr>
              <w:instrText xml:space="preserve"> PAGEREF _Toc30355552 \h </w:instrText>
            </w:r>
            <w:r w:rsidR="00C108D8" w:rsidRPr="00306A7F">
              <w:rPr>
                <w:noProof/>
                <w:webHidden/>
              </w:rPr>
            </w:r>
            <w:r w:rsidR="00C108D8"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4</w:t>
            </w:r>
            <w:r w:rsidR="00C108D8" w:rsidRPr="00306A7F">
              <w:rPr>
                <w:noProof/>
                <w:webHidden/>
              </w:rPr>
              <w:fldChar w:fldCharType="end"/>
            </w:r>
          </w:hyperlink>
        </w:p>
        <w:p w14:paraId="244A01D4" w14:textId="128BBAFF" w:rsidR="00C108D8" w:rsidRPr="00306A7F" w:rsidRDefault="00C108D8">
          <w:pPr>
            <w:pStyle w:val="Sommario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53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1.1</w:t>
            </w:r>
            <w:r w:rsidRPr="00306A7F"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306A7F">
              <w:rPr>
                <w:rStyle w:val="Collegamentoipertestuale"/>
                <w:rFonts w:ascii="Century Gothic" w:hAnsi="Century Gothic"/>
                <w:noProof/>
              </w:rPr>
              <w:t>AcquistoServlet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_Toc30355553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4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4634F928" w14:textId="0998331B" w:rsidR="00C108D8" w:rsidRPr="00306A7F" w:rsidRDefault="00C108D8">
          <w:pPr>
            <w:pStyle w:val="Sommario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54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1.2</w:t>
            </w:r>
            <w:r w:rsidRPr="00306A7F"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306A7F">
              <w:rPr>
                <w:rStyle w:val="Collegamentoipertestuale"/>
                <w:rFonts w:ascii="Century Gothic" w:hAnsi="Century Gothic"/>
                <w:noProof/>
              </w:rPr>
              <w:t>InsegnanteServlet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_Toc30355554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4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794756E2" w14:textId="6209D508" w:rsidR="00C108D8" w:rsidRPr="00306A7F" w:rsidRDefault="00C108D8">
          <w:pPr>
            <w:pStyle w:val="Sommario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55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1.3</w:t>
            </w:r>
            <w:r w:rsidRPr="00306A7F"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306A7F">
              <w:rPr>
                <w:rStyle w:val="Collegamentoipertestuale"/>
                <w:rFonts w:ascii="Century Gothic" w:hAnsi="Century Gothic"/>
                <w:noProof/>
              </w:rPr>
              <w:t>GestoreServlet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_Toc30355555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5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40DD16C2" w14:textId="2E7D6D9C" w:rsidR="00C108D8" w:rsidRPr="00306A7F" w:rsidRDefault="00C108D8">
          <w:pPr>
            <w:pStyle w:val="Sommario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56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1.4</w:t>
            </w:r>
            <w:r w:rsidRPr="00306A7F"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306A7F">
              <w:rPr>
                <w:rStyle w:val="Collegamentoipertestuale"/>
                <w:rFonts w:ascii="Century Gothic" w:hAnsi="Century Gothic"/>
                <w:noProof/>
              </w:rPr>
              <w:t>LoginServlet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_Toc30355556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5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7CBEF7A6" w14:textId="412484F1" w:rsidR="00C108D8" w:rsidRPr="00306A7F" w:rsidRDefault="00C108D8">
          <w:pPr>
            <w:pStyle w:val="Sommario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57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1.5</w:t>
            </w:r>
            <w:r w:rsidRPr="00306A7F"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306A7F">
              <w:rPr>
                <w:rStyle w:val="Collegamentoipertestuale"/>
                <w:rFonts w:ascii="Century Gothic" w:hAnsi="Century Gothic"/>
                <w:noProof/>
              </w:rPr>
              <w:t>ModificaAreaUtenteServlet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_Toc30355557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6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452FA014" w14:textId="5473523F" w:rsidR="00C108D8" w:rsidRPr="00306A7F" w:rsidRDefault="00C108D8">
          <w:pPr>
            <w:pStyle w:val="Sommario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58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1.6</w:t>
            </w:r>
            <w:r w:rsidRPr="00306A7F"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306A7F">
              <w:rPr>
                <w:rStyle w:val="Collegamentoipertestuale"/>
                <w:rFonts w:ascii="Century Gothic" w:hAnsi="Century Gothic"/>
                <w:noProof/>
              </w:rPr>
              <w:t>RecensioneServlet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_Toc30355558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6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4F1CF402" w14:textId="60E5BA28" w:rsidR="00C108D8" w:rsidRPr="00306A7F" w:rsidRDefault="00C108D8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59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2.Test di Unità Manager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_Toc30355559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7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24C9DB47" w14:textId="321C0B87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60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2.1 AcquistoManager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_Toc30355560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7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6EEDF181" w14:textId="2100CEC2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61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2.2 InsegnanteManager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_Toc30355561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7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3956E357" w14:textId="62369B95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62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2.3 RecensioneManager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_Toc30355562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8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555C55A6" w14:textId="475F896E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63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2.4 SottocategoriaManager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_Toc30355563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8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524EA15D" w14:textId="19CF6E2E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64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2.5 UtenteManager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_Toc30355564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8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2D914161" w14:textId="560EBF80" w:rsidR="00C108D8" w:rsidRPr="00306A7F" w:rsidRDefault="00C108D8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65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3.Test di Unità Dao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_Toc30355565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9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388602DA" w14:textId="30A58AB0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66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3.1 AcquistoDao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_Toc30355566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9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08282C28" w14:textId="269C96EB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67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3.2  GestoreDao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_Toc30355567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9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0832AE89" w14:textId="72E6661D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68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3.3 InsegnanteDao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_Toc30355568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10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1B5E737F" w14:textId="6E9A6851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69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3.4 OrdineDao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_Toc30355569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10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11818BAF" w14:textId="1B48BF00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70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3.5 PacchettoDao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_Toc30355570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11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31D8630F" w14:textId="7635180C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71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3.6 RecensioneDao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_Toc30355571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11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555D0FEA" w14:textId="09105E12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72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3.7 SottocategoriaDao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_Toc30355572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11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6E385933" w14:textId="0DCFC9B7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73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3.8UtenteDao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_Toc30355573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12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02C2E787" w14:textId="24B1D3A0" w:rsidR="00C108D8" w:rsidRPr="00306A7F" w:rsidRDefault="00C108D8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74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4.Test di integrazione Servlet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_Toc30355574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13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0A38CC09" w14:textId="713C4A94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75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4.1AcquistoServlet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_Toc30355575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13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3FF82C45" w14:textId="4C106359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76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4.2InsegnanteServlet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_Toc30355576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13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2EC729FA" w14:textId="046C8304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77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4.3GestoreServlet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_Toc30355577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14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29A21AFD" w14:textId="3AB598F4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78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4.4LoginServlet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_Toc30355578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14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4AF2141B" w14:textId="6295861F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79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4.5ModificaAreaUtenteServlet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_Toc30355579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15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43FA327D" w14:textId="52FDFD8D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80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4.6RecensioneServlet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_Toc30355580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15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706FC7B7" w14:textId="71C9EC63" w:rsidR="00C108D8" w:rsidRPr="00306A7F" w:rsidRDefault="00C108D8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81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5 Test di integrazione Manager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_Toc30355581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16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0B4D9D50" w14:textId="133EDE71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82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5.1 AcquistoManager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_Toc30355582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16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3B98B3D8" w14:textId="0535BD92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83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5.2 InsegnanteManager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_Toc30355583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16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6C383EA2" w14:textId="5E041267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84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5.3 RecensioneManager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_Toc30355584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17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44C7AC89" w14:textId="68395670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85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5.4 SottocategoriaManager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_Toc30355585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17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3B32DBF6" w14:textId="333BF5A0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86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5.5 UtenteManager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_Toc30355586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17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292D3E31" w14:textId="33668C9E" w:rsidR="00C108D8" w:rsidRPr="00306A7F" w:rsidRDefault="00C108D8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87" w:history="1">
            <w:r w:rsidRPr="00306A7F">
              <w:rPr>
                <w:rStyle w:val="Collegamentoipertestuale"/>
                <w:rFonts w:ascii="Century Gothic" w:eastAsiaTheme="minorHAnsi" w:hAnsi="Century Gothic"/>
                <w:noProof/>
                <w:lang w:eastAsia="en-US"/>
              </w:rPr>
              <w:t>6.Introduzione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_Toc30355587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18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47B79EC3" w14:textId="658D4C20" w:rsidR="00C108D8" w:rsidRPr="00306A7F" w:rsidRDefault="00C108D8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88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7.Gestione Utente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_Toc30355588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19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6A528B2F" w14:textId="55BB111B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89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7.1Login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_Toc30355589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19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7BB27CF0" w14:textId="10E18BDF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90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7.2Registrazione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_Toc30355590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22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096FEE7D" w14:textId="4D31D445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91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7.3Cambio email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_Toc30355591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28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261CE915" w14:textId="782859E1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92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7.4Cambio password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_Toc30355592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31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3E26A2E5" w14:textId="6EF6367D" w:rsidR="00C108D8" w:rsidRPr="00306A7F" w:rsidRDefault="00C108D8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93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8.Gestione pacchetto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_Toc30355593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34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6B4403FB" w14:textId="5AE38A79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94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8.1Crea Pacchetto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_Toc30355594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34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2B599764" w14:textId="5FF8589B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95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8.2Modifica pacchetto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_Toc30355595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47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27119DB0" w14:textId="2E6E1038" w:rsidR="00C108D8" w:rsidRPr="00306A7F" w:rsidRDefault="00C108D8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96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9.Gestione Lezioni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_Toc30355596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53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69DB31EA" w14:textId="3B462045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97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9.1Inserisci lezione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_Toc30355597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53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1916DB11" w14:textId="1245F326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98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9.2Modifica Lezione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_Toc30355598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59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1CDED4B9" w14:textId="75C69B72" w:rsidR="00C108D8" w:rsidRPr="00306A7F" w:rsidRDefault="00C108D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30355599" w:history="1">
            <w:r w:rsidRPr="00306A7F">
              <w:rPr>
                <w:rStyle w:val="Collegamentoipertestuale"/>
                <w:rFonts w:ascii="Century Gothic" w:hAnsi="Century Gothic"/>
                <w:noProof/>
              </w:rPr>
              <w:t>9.3Inserimento recensione</w:t>
            </w:r>
            <w:r w:rsidRPr="00306A7F">
              <w:rPr>
                <w:noProof/>
                <w:webHidden/>
              </w:rPr>
              <w:tab/>
            </w:r>
            <w:r w:rsidRPr="00306A7F">
              <w:rPr>
                <w:noProof/>
                <w:webHidden/>
              </w:rPr>
              <w:fldChar w:fldCharType="begin"/>
            </w:r>
            <w:r w:rsidRPr="00306A7F">
              <w:rPr>
                <w:noProof/>
                <w:webHidden/>
              </w:rPr>
              <w:instrText xml:space="preserve"> PAGEREF _Toc30355599 \h </w:instrText>
            </w:r>
            <w:r w:rsidRPr="00306A7F">
              <w:rPr>
                <w:noProof/>
                <w:webHidden/>
              </w:rPr>
            </w:r>
            <w:r w:rsidRPr="00306A7F">
              <w:rPr>
                <w:noProof/>
                <w:webHidden/>
              </w:rPr>
              <w:fldChar w:fldCharType="separate"/>
            </w:r>
            <w:r w:rsidR="00711408">
              <w:rPr>
                <w:noProof/>
                <w:webHidden/>
              </w:rPr>
              <w:t>63</w:t>
            </w:r>
            <w:r w:rsidRPr="00306A7F">
              <w:rPr>
                <w:noProof/>
                <w:webHidden/>
              </w:rPr>
              <w:fldChar w:fldCharType="end"/>
            </w:r>
          </w:hyperlink>
        </w:p>
        <w:p w14:paraId="2B9383DE" w14:textId="77777777" w:rsidR="002041D7" w:rsidRPr="00306A7F" w:rsidRDefault="002041D7">
          <w:r w:rsidRPr="00306A7F">
            <w:fldChar w:fldCharType="end"/>
          </w:r>
        </w:p>
        <w:bookmarkStart w:id="2" w:name="_GoBack" w:displacedByCustomXml="next"/>
        <w:bookmarkEnd w:id="2" w:displacedByCustomXml="next"/>
      </w:sdtContent>
    </w:sdt>
    <w:p w14:paraId="55369A23" w14:textId="77777777" w:rsidR="002041D7" w:rsidRPr="00306A7F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2AC41D4A" w14:textId="77777777" w:rsidR="002041D7" w:rsidRPr="00BB13D1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40A45AED" w14:textId="77777777" w:rsidR="002041D7" w:rsidRPr="00BB13D1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7C411507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67D0B310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4C726107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5B0118D1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5421EA82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342E5C3D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71954FEC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082800AE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01AED514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2B3106C8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12DDE813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661CDAF8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7C095387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0CD6506A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14D7BB6A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333DA13C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5E5F3876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0605F384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2D5BD0F7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366C6E8B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78D9AA07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515CBF16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6E1B823C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3060306F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752ED6E1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20F67DA9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2B3F830E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3E936E94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3905E9F9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32EDD6DD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6958BB38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0C133282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57854C90" w14:textId="77777777" w:rsidR="002041D7" w:rsidRDefault="002041D7">
      <w:pPr>
        <w:rPr>
          <w:rFonts w:ascii="Times New Roman" w:hAnsi="Times New Roman" w:cs="Times New Roman"/>
          <w:sz w:val="18"/>
          <w:szCs w:val="18"/>
        </w:rPr>
      </w:pPr>
    </w:p>
    <w:p w14:paraId="2FD71804" w14:textId="77777777" w:rsidR="00C14F2A" w:rsidRDefault="00C14F2A">
      <w:pPr>
        <w:rPr>
          <w:rFonts w:ascii="Times New Roman" w:hAnsi="Times New Roman" w:cs="Times New Roman"/>
          <w:sz w:val="18"/>
          <w:szCs w:val="18"/>
        </w:rPr>
      </w:pPr>
    </w:p>
    <w:p w14:paraId="69C113EA" w14:textId="77777777" w:rsidR="00C14F2A" w:rsidRDefault="00C14F2A">
      <w:pPr>
        <w:rPr>
          <w:rFonts w:ascii="Times New Roman" w:hAnsi="Times New Roman" w:cs="Times New Roman"/>
          <w:sz w:val="18"/>
          <w:szCs w:val="18"/>
        </w:rPr>
      </w:pPr>
    </w:p>
    <w:p w14:paraId="2F25D645" w14:textId="77777777" w:rsidR="00C14F2A" w:rsidRDefault="00C14F2A" w:rsidP="00C14F2A">
      <w:pPr>
        <w:rPr>
          <w:rFonts w:ascii="Century Gothic" w:hAnsi="Century Gothic" w:cs="Times New Roman"/>
          <w:sz w:val="18"/>
          <w:szCs w:val="18"/>
        </w:rPr>
      </w:pPr>
    </w:p>
    <w:p w14:paraId="5999DBDF" w14:textId="77777777" w:rsidR="00C14F2A" w:rsidRDefault="00C14F2A" w:rsidP="00C14F2A">
      <w:pPr>
        <w:rPr>
          <w:rFonts w:ascii="Century Gothic" w:hAnsi="Century Gothic" w:cs="Times New Roman"/>
          <w:sz w:val="18"/>
          <w:szCs w:val="18"/>
        </w:rPr>
      </w:pPr>
    </w:p>
    <w:p w14:paraId="7E94ECCC" w14:textId="77777777" w:rsidR="00C14F2A" w:rsidRDefault="00C14F2A" w:rsidP="00C14F2A">
      <w:pPr>
        <w:rPr>
          <w:rFonts w:ascii="Century Gothic" w:hAnsi="Century Gothic" w:cs="Times New Roman"/>
          <w:sz w:val="18"/>
          <w:szCs w:val="18"/>
        </w:rPr>
      </w:pPr>
    </w:p>
    <w:p w14:paraId="324D58CE" w14:textId="77777777" w:rsidR="00C14F2A" w:rsidRDefault="00C14F2A" w:rsidP="00C14F2A">
      <w:pPr>
        <w:rPr>
          <w:rFonts w:ascii="Century Gothic" w:hAnsi="Century Gothic" w:cs="Times New Roman"/>
          <w:sz w:val="18"/>
          <w:szCs w:val="18"/>
        </w:rPr>
      </w:pPr>
    </w:p>
    <w:p w14:paraId="5C5492B4" w14:textId="77777777" w:rsidR="00C108D8" w:rsidRDefault="00C108D8" w:rsidP="00C14F2A">
      <w:pPr>
        <w:rPr>
          <w:rFonts w:ascii="Century Gothic" w:hAnsi="Century Gothic" w:cs="Times New Roman"/>
          <w:sz w:val="18"/>
          <w:szCs w:val="18"/>
        </w:rPr>
      </w:pPr>
    </w:p>
    <w:p w14:paraId="338CE240" w14:textId="77777777" w:rsidR="00C108D8" w:rsidRDefault="00C108D8" w:rsidP="00C14F2A">
      <w:pPr>
        <w:rPr>
          <w:rFonts w:ascii="Century Gothic" w:hAnsi="Century Gothic" w:cs="Times New Roman"/>
          <w:sz w:val="18"/>
          <w:szCs w:val="18"/>
        </w:rPr>
      </w:pPr>
    </w:p>
    <w:p w14:paraId="3ED08971" w14:textId="77777777" w:rsidR="00C108D8" w:rsidRDefault="00C108D8" w:rsidP="00C14F2A">
      <w:pPr>
        <w:rPr>
          <w:rFonts w:ascii="Century Gothic" w:hAnsi="Century Gothic" w:cs="Times New Roman"/>
          <w:sz w:val="18"/>
          <w:szCs w:val="18"/>
        </w:rPr>
      </w:pPr>
    </w:p>
    <w:p w14:paraId="613585DF" w14:textId="77777777" w:rsidR="00C108D8" w:rsidRDefault="00C108D8" w:rsidP="00C14F2A">
      <w:pPr>
        <w:rPr>
          <w:rFonts w:ascii="Century Gothic" w:hAnsi="Century Gothic" w:cs="Times New Roman"/>
          <w:sz w:val="18"/>
          <w:szCs w:val="18"/>
        </w:rPr>
      </w:pPr>
    </w:p>
    <w:p w14:paraId="5D5DA356" w14:textId="77777777" w:rsidR="00C108D8" w:rsidRDefault="00C108D8" w:rsidP="00C14F2A">
      <w:pPr>
        <w:rPr>
          <w:rFonts w:ascii="Century Gothic" w:hAnsi="Century Gothic" w:cs="Times New Roman"/>
          <w:sz w:val="18"/>
          <w:szCs w:val="18"/>
        </w:rPr>
      </w:pPr>
    </w:p>
    <w:p w14:paraId="6C500696" w14:textId="77777777" w:rsidR="00C108D8" w:rsidRPr="00C108D8" w:rsidRDefault="00C108D8" w:rsidP="00C108D8">
      <w:pPr>
        <w:jc w:val="center"/>
        <w:rPr>
          <w:rFonts w:ascii="Century Gothic" w:hAnsi="Century Gothic" w:cs="Times New Roman"/>
          <w:b/>
          <w:bCs/>
          <w:color w:val="2E82BA"/>
          <w:sz w:val="32"/>
          <w:szCs w:val="32"/>
        </w:rPr>
      </w:pPr>
      <w:r w:rsidRPr="00C108D8">
        <w:rPr>
          <w:rFonts w:ascii="Century Gothic" w:hAnsi="Century Gothic" w:cs="Times New Roman"/>
          <w:b/>
          <w:bCs/>
          <w:color w:val="2E82BA"/>
          <w:sz w:val="32"/>
          <w:szCs w:val="32"/>
        </w:rPr>
        <w:lastRenderedPageBreak/>
        <w:t>TEST JUNIT</w:t>
      </w:r>
    </w:p>
    <w:p w14:paraId="55199B5B" w14:textId="77777777" w:rsidR="00C14F2A" w:rsidRPr="00C108D8" w:rsidRDefault="00C14F2A" w:rsidP="00C14F2A">
      <w:pPr>
        <w:pStyle w:val="Titolo1"/>
        <w:numPr>
          <w:ilvl w:val="0"/>
          <w:numId w:val="7"/>
        </w:numPr>
        <w:rPr>
          <w:rFonts w:ascii="Century Gothic" w:hAnsi="Century Gothic"/>
          <w:b/>
          <w:bCs/>
          <w:color w:val="2E82BA"/>
        </w:rPr>
      </w:pPr>
      <w:bookmarkStart w:id="3" w:name="_Toc30348268"/>
      <w:bookmarkStart w:id="4" w:name="_Toc30355552"/>
      <w:r w:rsidRPr="00C108D8">
        <w:rPr>
          <w:rFonts w:ascii="Century Gothic" w:hAnsi="Century Gothic"/>
          <w:b/>
          <w:bCs/>
          <w:color w:val="2E82BA"/>
        </w:rPr>
        <w:t xml:space="preserve">Test di unità </w:t>
      </w:r>
      <w:proofErr w:type="spellStart"/>
      <w:r w:rsidRPr="00C108D8">
        <w:rPr>
          <w:rFonts w:ascii="Century Gothic" w:hAnsi="Century Gothic"/>
          <w:b/>
          <w:bCs/>
          <w:color w:val="2E82BA"/>
        </w:rPr>
        <w:t>servlet</w:t>
      </w:r>
      <w:bookmarkEnd w:id="3"/>
      <w:bookmarkEnd w:id="4"/>
      <w:proofErr w:type="spellEnd"/>
    </w:p>
    <w:p w14:paraId="5269DD6E" w14:textId="77777777" w:rsidR="00C14F2A" w:rsidRDefault="00C14F2A" w:rsidP="00C14F2A">
      <w:pPr>
        <w:pStyle w:val="Titolo2"/>
        <w:numPr>
          <w:ilvl w:val="1"/>
          <w:numId w:val="7"/>
        </w:numPr>
        <w:rPr>
          <w:rFonts w:ascii="Century Gothic" w:hAnsi="Century Gothic"/>
          <w:color w:val="auto"/>
        </w:rPr>
      </w:pPr>
      <w:bookmarkStart w:id="5" w:name="_Toc30348269"/>
      <w:bookmarkStart w:id="6" w:name="_Toc30355553"/>
      <w:proofErr w:type="spellStart"/>
      <w:r w:rsidRPr="003F6769">
        <w:rPr>
          <w:rFonts w:ascii="Century Gothic" w:hAnsi="Century Gothic"/>
          <w:color w:val="auto"/>
        </w:rPr>
        <w:t>AcquistoServlet</w:t>
      </w:r>
      <w:bookmarkEnd w:id="5"/>
      <w:bookmarkEnd w:id="6"/>
      <w:proofErr w:type="spellEnd"/>
    </w:p>
    <w:p w14:paraId="4260A9F7" w14:textId="77777777" w:rsidR="00C14F2A" w:rsidRDefault="00C14F2A" w:rsidP="00C14F2A"/>
    <w:p w14:paraId="11653CE1" w14:textId="77777777" w:rsidR="00C14F2A" w:rsidRDefault="00C14F2A" w:rsidP="00C14F2A">
      <w:pPr>
        <w:ind w:left="360"/>
      </w:pPr>
      <w:r>
        <w:rPr>
          <w:noProof/>
        </w:rPr>
        <w:drawing>
          <wp:inline distT="0" distB="0" distL="0" distR="0" wp14:anchorId="327FB890" wp14:editId="68D842DA">
            <wp:extent cx="6120130" cy="2785110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D3689" w14:textId="77777777" w:rsidR="00C14F2A" w:rsidRPr="006B1363" w:rsidRDefault="00C14F2A" w:rsidP="00C14F2A">
      <w:pPr>
        <w:ind w:left="360"/>
        <w:rPr>
          <w:rFonts w:ascii="Century Gothic" w:hAnsi="Century Gothic"/>
        </w:rPr>
      </w:pPr>
    </w:p>
    <w:p w14:paraId="08822BD2" w14:textId="77777777" w:rsidR="00C14F2A" w:rsidRPr="006B1363" w:rsidRDefault="00C14F2A" w:rsidP="00C14F2A">
      <w:pPr>
        <w:pStyle w:val="Titolo2"/>
        <w:numPr>
          <w:ilvl w:val="1"/>
          <w:numId w:val="7"/>
        </w:numPr>
        <w:rPr>
          <w:rFonts w:ascii="Century Gothic" w:hAnsi="Century Gothic"/>
          <w:color w:val="auto"/>
        </w:rPr>
      </w:pPr>
      <w:bookmarkStart w:id="7" w:name="_Toc30348270"/>
      <w:bookmarkStart w:id="8" w:name="_Toc30355554"/>
      <w:proofErr w:type="spellStart"/>
      <w:r w:rsidRPr="006B1363">
        <w:rPr>
          <w:rFonts w:ascii="Century Gothic" w:hAnsi="Century Gothic"/>
          <w:color w:val="auto"/>
        </w:rPr>
        <w:t>InsegnanteServlet</w:t>
      </w:r>
      <w:bookmarkEnd w:id="7"/>
      <w:bookmarkEnd w:id="8"/>
      <w:proofErr w:type="spellEnd"/>
    </w:p>
    <w:p w14:paraId="04D7C91F" w14:textId="77777777" w:rsidR="00C14F2A" w:rsidRDefault="00C14F2A" w:rsidP="00C14F2A">
      <w:pPr>
        <w:ind w:left="360"/>
      </w:pPr>
      <w:r>
        <w:rPr>
          <w:noProof/>
        </w:rPr>
        <w:drawing>
          <wp:inline distT="0" distB="0" distL="0" distR="0" wp14:anchorId="4B899D88" wp14:editId="796D394D">
            <wp:extent cx="6120130" cy="3432175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55B8" w14:textId="77777777" w:rsidR="00C14F2A" w:rsidRDefault="00C14F2A" w:rsidP="00C14F2A">
      <w:pPr>
        <w:ind w:left="360"/>
      </w:pPr>
    </w:p>
    <w:p w14:paraId="16245B2C" w14:textId="77777777" w:rsidR="00C14F2A" w:rsidRDefault="00C14F2A" w:rsidP="00C14F2A">
      <w:pPr>
        <w:ind w:left="360"/>
      </w:pPr>
    </w:p>
    <w:p w14:paraId="0BCA6CF9" w14:textId="77777777" w:rsidR="00C14F2A" w:rsidRDefault="00C14F2A" w:rsidP="00C14F2A">
      <w:pPr>
        <w:ind w:left="360"/>
      </w:pPr>
    </w:p>
    <w:p w14:paraId="6FC33298" w14:textId="77777777" w:rsidR="00C14F2A" w:rsidRDefault="00C14F2A" w:rsidP="00C14F2A">
      <w:pPr>
        <w:ind w:left="360"/>
      </w:pPr>
    </w:p>
    <w:p w14:paraId="2E78DC84" w14:textId="77777777" w:rsidR="00C14F2A" w:rsidRDefault="00C14F2A" w:rsidP="00C14F2A">
      <w:pPr>
        <w:ind w:left="360"/>
      </w:pPr>
    </w:p>
    <w:p w14:paraId="6DB091FC" w14:textId="77777777" w:rsidR="00C14F2A" w:rsidRDefault="00C14F2A" w:rsidP="00C14F2A">
      <w:pPr>
        <w:ind w:left="360"/>
      </w:pPr>
    </w:p>
    <w:p w14:paraId="29DD6F2D" w14:textId="77777777" w:rsidR="00C14F2A" w:rsidRDefault="00C14F2A" w:rsidP="00C14F2A">
      <w:pPr>
        <w:ind w:left="360"/>
      </w:pPr>
    </w:p>
    <w:p w14:paraId="2EFEEA4A" w14:textId="77777777" w:rsidR="00C14F2A" w:rsidRDefault="00C14F2A" w:rsidP="00FD115E"/>
    <w:p w14:paraId="046EE3AA" w14:textId="77777777" w:rsidR="00FD115E" w:rsidRPr="006B1363" w:rsidRDefault="00FD115E" w:rsidP="00FD115E"/>
    <w:p w14:paraId="2D20AEE0" w14:textId="77777777" w:rsidR="00C14F2A" w:rsidRDefault="00C14F2A" w:rsidP="00C14F2A">
      <w:pPr>
        <w:pStyle w:val="Titolo2"/>
        <w:numPr>
          <w:ilvl w:val="1"/>
          <w:numId w:val="7"/>
        </w:numPr>
        <w:rPr>
          <w:rFonts w:ascii="Century Gothic" w:hAnsi="Century Gothic"/>
          <w:color w:val="auto"/>
        </w:rPr>
      </w:pPr>
      <w:bookmarkStart w:id="9" w:name="_Toc30348271"/>
      <w:bookmarkStart w:id="10" w:name="_Toc30355555"/>
      <w:proofErr w:type="spellStart"/>
      <w:r w:rsidRPr="006B1363">
        <w:rPr>
          <w:rFonts w:ascii="Century Gothic" w:hAnsi="Century Gothic"/>
          <w:color w:val="auto"/>
        </w:rPr>
        <w:t>GestoreServlet</w:t>
      </w:r>
      <w:bookmarkEnd w:id="9"/>
      <w:bookmarkEnd w:id="10"/>
      <w:proofErr w:type="spellEnd"/>
      <w:r w:rsidRPr="006B1363">
        <w:rPr>
          <w:rFonts w:ascii="Century Gothic" w:hAnsi="Century Gothic"/>
          <w:color w:val="auto"/>
        </w:rPr>
        <w:t xml:space="preserve"> </w:t>
      </w:r>
    </w:p>
    <w:p w14:paraId="59E1911A" w14:textId="77777777" w:rsidR="00C14F2A" w:rsidRPr="006B1363" w:rsidRDefault="00C14F2A" w:rsidP="00C14F2A"/>
    <w:p w14:paraId="3D888875" w14:textId="77777777" w:rsidR="00C14F2A" w:rsidRDefault="00C14F2A" w:rsidP="00C14F2A">
      <w:r>
        <w:rPr>
          <w:noProof/>
        </w:rPr>
        <w:drawing>
          <wp:inline distT="0" distB="0" distL="0" distR="0" wp14:anchorId="6E3C4970" wp14:editId="19DA414E">
            <wp:extent cx="6120130" cy="3225165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7CD91" w14:textId="77777777" w:rsidR="00C14F2A" w:rsidRDefault="00C14F2A" w:rsidP="00C14F2A"/>
    <w:p w14:paraId="0CC5FE15" w14:textId="77777777" w:rsidR="00C14F2A" w:rsidRDefault="00C14F2A" w:rsidP="00C14F2A">
      <w:pPr>
        <w:pStyle w:val="Titolo2"/>
        <w:numPr>
          <w:ilvl w:val="1"/>
          <w:numId w:val="7"/>
        </w:numPr>
        <w:rPr>
          <w:rFonts w:ascii="Century Gothic" w:hAnsi="Century Gothic"/>
          <w:color w:val="auto"/>
        </w:rPr>
      </w:pPr>
      <w:bookmarkStart w:id="11" w:name="_Toc30348272"/>
      <w:bookmarkStart w:id="12" w:name="_Toc30355556"/>
      <w:proofErr w:type="spellStart"/>
      <w:r w:rsidRPr="006B1363">
        <w:rPr>
          <w:rFonts w:ascii="Century Gothic" w:hAnsi="Century Gothic"/>
          <w:color w:val="auto"/>
        </w:rPr>
        <w:t>LoginServlet</w:t>
      </w:r>
      <w:bookmarkEnd w:id="11"/>
      <w:bookmarkEnd w:id="12"/>
      <w:proofErr w:type="spellEnd"/>
    </w:p>
    <w:p w14:paraId="22B12D45" w14:textId="77777777" w:rsidR="00C14F2A" w:rsidRPr="006B1363" w:rsidRDefault="00C14F2A" w:rsidP="00C14F2A"/>
    <w:p w14:paraId="0222680B" w14:textId="77777777" w:rsidR="00C14F2A" w:rsidRDefault="00C14F2A" w:rsidP="00C14F2A">
      <w:pPr>
        <w:ind w:left="360"/>
      </w:pPr>
      <w:r>
        <w:rPr>
          <w:noProof/>
        </w:rPr>
        <w:drawing>
          <wp:inline distT="0" distB="0" distL="0" distR="0" wp14:anchorId="65080B4D" wp14:editId="00A66B22">
            <wp:extent cx="6120130" cy="2804795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E1568" w14:textId="77777777" w:rsidR="00C14F2A" w:rsidRDefault="00C14F2A" w:rsidP="00C14F2A">
      <w:pPr>
        <w:ind w:left="360"/>
      </w:pPr>
    </w:p>
    <w:p w14:paraId="3A882574" w14:textId="77777777" w:rsidR="00C14F2A" w:rsidRDefault="00C14F2A" w:rsidP="00C14F2A">
      <w:pPr>
        <w:ind w:left="360"/>
      </w:pPr>
    </w:p>
    <w:p w14:paraId="1411A87D" w14:textId="77777777" w:rsidR="00C14F2A" w:rsidRDefault="00C14F2A" w:rsidP="00C14F2A">
      <w:pPr>
        <w:ind w:left="360"/>
      </w:pPr>
    </w:p>
    <w:p w14:paraId="0479729E" w14:textId="77777777" w:rsidR="00C14F2A" w:rsidRDefault="00C14F2A" w:rsidP="00C14F2A">
      <w:pPr>
        <w:ind w:left="360"/>
      </w:pPr>
    </w:p>
    <w:p w14:paraId="422EDB82" w14:textId="77777777" w:rsidR="00C14F2A" w:rsidRDefault="00C14F2A" w:rsidP="00C14F2A">
      <w:pPr>
        <w:ind w:left="360"/>
      </w:pPr>
    </w:p>
    <w:p w14:paraId="1AA7E857" w14:textId="77777777" w:rsidR="00C14F2A" w:rsidRDefault="00C14F2A" w:rsidP="00C14F2A">
      <w:pPr>
        <w:ind w:left="360"/>
      </w:pPr>
    </w:p>
    <w:p w14:paraId="36890A7A" w14:textId="77777777" w:rsidR="00C14F2A" w:rsidRDefault="00C14F2A" w:rsidP="00C14F2A">
      <w:pPr>
        <w:ind w:left="360"/>
      </w:pPr>
    </w:p>
    <w:p w14:paraId="4263BEFD" w14:textId="77777777" w:rsidR="00C14F2A" w:rsidRDefault="00C14F2A" w:rsidP="00C14F2A">
      <w:pPr>
        <w:ind w:left="360"/>
      </w:pPr>
    </w:p>
    <w:p w14:paraId="07A2D37E" w14:textId="77777777" w:rsidR="00C14F2A" w:rsidRDefault="00C14F2A" w:rsidP="00C14F2A">
      <w:pPr>
        <w:ind w:left="360"/>
      </w:pPr>
    </w:p>
    <w:p w14:paraId="0C984B9D" w14:textId="77777777" w:rsidR="00C14F2A" w:rsidRDefault="00C14F2A" w:rsidP="00C14F2A">
      <w:pPr>
        <w:ind w:left="360"/>
      </w:pPr>
    </w:p>
    <w:p w14:paraId="49997A69" w14:textId="77777777" w:rsidR="00C14F2A" w:rsidRPr="006B1363" w:rsidRDefault="00C14F2A" w:rsidP="00C14F2A">
      <w:pPr>
        <w:rPr>
          <w:rFonts w:ascii="Century Gothic" w:hAnsi="Century Gothic"/>
        </w:rPr>
      </w:pPr>
    </w:p>
    <w:p w14:paraId="1FF9E6B6" w14:textId="77777777" w:rsidR="00C14F2A" w:rsidRDefault="00C14F2A" w:rsidP="00C14F2A">
      <w:pPr>
        <w:pStyle w:val="Titolo2"/>
        <w:numPr>
          <w:ilvl w:val="1"/>
          <w:numId w:val="7"/>
        </w:numPr>
        <w:rPr>
          <w:rFonts w:ascii="Century Gothic" w:hAnsi="Century Gothic"/>
          <w:color w:val="auto"/>
        </w:rPr>
      </w:pPr>
      <w:bookmarkStart w:id="13" w:name="_Toc30348273"/>
      <w:bookmarkStart w:id="14" w:name="_Toc30355557"/>
      <w:proofErr w:type="spellStart"/>
      <w:r w:rsidRPr="006B1363">
        <w:rPr>
          <w:rFonts w:ascii="Century Gothic" w:hAnsi="Century Gothic"/>
          <w:color w:val="auto"/>
        </w:rPr>
        <w:lastRenderedPageBreak/>
        <w:t>ModificaAreaUtenteServlet</w:t>
      </w:r>
      <w:bookmarkEnd w:id="13"/>
      <w:bookmarkEnd w:id="14"/>
      <w:proofErr w:type="spellEnd"/>
    </w:p>
    <w:p w14:paraId="5114A26B" w14:textId="77777777" w:rsidR="00C14F2A" w:rsidRDefault="00C14F2A" w:rsidP="00C14F2A"/>
    <w:p w14:paraId="1FA7B598" w14:textId="77777777" w:rsidR="00C14F2A" w:rsidRDefault="00C14F2A" w:rsidP="00C14F2A">
      <w:r>
        <w:rPr>
          <w:noProof/>
        </w:rPr>
        <w:drawing>
          <wp:inline distT="0" distB="0" distL="0" distR="0" wp14:anchorId="0B68A8E2" wp14:editId="49239C0D">
            <wp:extent cx="6645910" cy="3143885"/>
            <wp:effectExtent l="0" t="0" r="254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E5012" w14:textId="77777777" w:rsidR="00C14F2A" w:rsidRDefault="00C14F2A" w:rsidP="00C14F2A"/>
    <w:p w14:paraId="7482CA28" w14:textId="77777777" w:rsidR="00C14F2A" w:rsidRDefault="00C14F2A" w:rsidP="00C14F2A">
      <w:pPr>
        <w:pStyle w:val="Titolo2"/>
        <w:numPr>
          <w:ilvl w:val="1"/>
          <w:numId w:val="7"/>
        </w:numPr>
        <w:rPr>
          <w:rFonts w:ascii="Century Gothic" w:hAnsi="Century Gothic"/>
          <w:color w:val="auto"/>
        </w:rPr>
      </w:pPr>
      <w:bookmarkStart w:id="15" w:name="_Toc30348274"/>
      <w:bookmarkStart w:id="16" w:name="_Toc30355558"/>
      <w:proofErr w:type="spellStart"/>
      <w:r w:rsidRPr="006B1363">
        <w:rPr>
          <w:rFonts w:ascii="Century Gothic" w:hAnsi="Century Gothic"/>
          <w:color w:val="auto"/>
        </w:rPr>
        <w:t>RecensioneServlet</w:t>
      </w:r>
      <w:bookmarkEnd w:id="15"/>
      <w:bookmarkEnd w:id="16"/>
      <w:proofErr w:type="spellEnd"/>
      <w:r w:rsidRPr="006B1363">
        <w:rPr>
          <w:rFonts w:ascii="Century Gothic" w:hAnsi="Century Gothic"/>
          <w:color w:val="auto"/>
        </w:rPr>
        <w:t xml:space="preserve"> </w:t>
      </w:r>
    </w:p>
    <w:p w14:paraId="5892580A" w14:textId="77777777" w:rsidR="00C14F2A" w:rsidRDefault="00C14F2A" w:rsidP="00C14F2A"/>
    <w:p w14:paraId="01486D0D" w14:textId="77777777" w:rsidR="00C14F2A" w:rsidRDefault="00C14F2A" w:rsidP="00C14F2A">
      <w:r>
        <w:rPr>
          <w:noProof/>
        </w:rPr>
        <w:drawing>
          <wp:inline distT="0" distB="0" distL="0" distR="0" wp14:anchorId="76267BAB" wp14:editId="3D6348A8">
            <wp:extent cx="6645910" cy="3138170"/>
            <wp:effectExtent l="0" t="0" r="2540" b="508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C3109" w14:textId="77777777" w:rsidR="00C14F2A" w:rsidRDefault="00C14F2A" w:rsidP="00C14F2A"/>
    <w:p w14:paraId="674211A4" w14:textId="77777777" w:rsidR="00C14F2A" w:rsidRDefault="00C14F2A" w:rsidP="00C14F2A"/>
    <w:p w14:paraId="6CABB10B" w14:textId="77777777" w:rsidR="00C14F2A" w:rsidRDefault="00C14F2A" w:rsidP="00C14F2A"/>
    <w:p w14:paraId="11B3E57D" w14:textId="77777777" w:rsidR="00C14F2A" w:rsidRDefault="00C14F2A" w:rsidP="00C14F2A"/>
    <w:p w14:paraId="3D77B4DE" w14:textId="77777777" w:rsidR="00C14F2A" w:rsidRDefault="00C14F2A" w:rsidP="00C14F2A"/>
    <w:p w14:paraId="346274ED" w14:textId="77777777" w:rsidR="00C14F2A" w:rsidRDefault="00C14F2A" w:rsidP="00C14F2A"/>
    <w:p w14:paraId="402C7E7E" w14:textId="77777777" w:rsidR="00C14F2A" w:rsidRDefault="00C14F2A" w:rsidP="00C14F2A"/>
    <w:p w14:paraId="05FD6BD0" w14:textId="77777777" w:rsidR="00C14F2A" w:rsidRDefault="00C14F2A" w:rsidP="00C14F2A"/>
    <w:p w14:paraId="661DBB57" w14:textId="77777777" w:rsidR="00C14F2A" w:rsidRDefault="00C14F2A" w:rsidP="00C14F2A"/>
    <w:p w14:paraId="1DA8DBF6" w14:textId="77777777" w:rsidR="00C14F2A" w:rsidRDefault="00C14F2A" w:rsidP="00C14F2A"/>
    <w:p w14:paraId="720B40A9" w14:textId="77777777" w:rsidR="00C14F2A" w:rsidRDefault="00C14F2A" w:rsidP="00C14F2A">
      <w:pPr>
        <w:pStyle w:val="Titolo1"/>
        <w:rPr>
          <w:rFonts w:ascii="Century Gothic" w:hAnsi="Century Gothic"/>
          <w:b/>
          <w:bCs/>
          <w:color w:val="3082BA"/>
        </w:rPr>
      </w:pPr>
      <w:bookmarkStart w:id="17" w:name="_Toc30348275"/>
      <w:bookmarkStart w:id="18" w:name="_Toc30355559"/>
      <w:r w:rsidRPr="001A63E6">
        <w:rPr>
          <w:rFonts w:ascii="Century Gothic" w:hAnsi="Century Gothic"/>
          <w:b/>
          <w:bCs/>
          <w:color w:val="3082BA"/>
        </w:rPr>
        <w:lastRenderedPageBreak/>
        <w:t>2</w:t>
      </w:r>
      <w:r w:rsidRPr="00C108D8">
        <w:rPr>
          <w:rFonts w:ascii="Century Gothic" w:hAnsi="Century Gothic"/>
          <w:b/>
          <w:bCs/>
          <w:color w:val="2E82BA"/>
        </w:rPr>
        <w:t>.Test di Unità Manager</w:t>
      </w:r>
      <w:bookmarkEnd w:id="17"/>
      <w:bookmarkEnd w:id="18"/>
    </w:p>
    <w:p w14:paraId="34BC7A7F" w14:textId="77777777" w:rsidR="00C14F2A" w:rsidRDefault="00C14F2A" w:rsidP="00C14F2A">
      <w:pPr>
        <w:pStyle w:val="Titolo2"/>
        <w:rPr>
          <w:rFonts w:ascii="Century Gothic" w:hAnsi="Century Gothic"/>
          <w:color w:val="auto"/>
        </w:rPr>
      </w:pPr>
      <w:bookmarkStart w:id="19" w:name="_Toc30348276"/>
      <w:bookmarkStart w:id="20" w:name="_Toc30355560"/>
      <w:r w:rsidRPr="001A63E6">
        <w:rPr>
          <w:rFonts w:ascii="Century Gothic" w:hAnsi="Century Gothic"/>
          <w:color w:val="auto"/>
        </w:rPr>
        <w:t xml:space="preserve">2.1 </w:t>
      </w:r>
      <w:proofErr w:type="spellStart"/>
      <w:r w:rsidRPr="001A63E6">
        <w:rPr>
          <w:rFonts w:ascii="Century Gothic" w:hAnsi="Century Gothic"/>
          <w:color w:val="auto"/>
        </w:rPr>
        <w:t>AcquistoManager</w:t>
      </w:r>
      <w:bookmarkEnd w:id="19"/>
      <w:bookmarkEnd w:id="20"/>
      <w:proofErr w:type="spellEnd"/>
    </w:p>
    <w:p w14:paraId="3DB43194" w14:textId="77777777" w:rsidR="00C14F2A" w:rsidRDefault="00C14F2A" w:rsidP="00C14F2A"/>
    <w:p w14:paraId="44DED3A1" w14:textId="77777777" w:rsidR="00C14F2A" w:rsidRDefault="00C14F2A" w:rsidP="00C14F2A">
      <w:r>
        <w:rPr>
          <w:noProof/>
        </w:rPr>
        <w:drawing>
          <wp:inline distT="0" distB="0" distL="0" distR="0" wp14:anchorId="24E7207C" wp14:editId="51D60B83">
            <wp:extent cx="6645910" cy="2987675"/>
            <wp:effectExtent l="0" t="0" r="2540" b="317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9B1AA" w14:textId="77777777" w:rsidR="00C14F2A" w:rsidRPr="001A63E6" w:rsidRDefault="00C14F2A" w:rsidP="00C14F2A"/>
    <w:p w14:paraId="78D188FE" w14:textId="77777777" w:rsidR="00C14F2A" w:rsidRDefault="00C14F2A" w:rsidP="00C14F2A">
      <w:pPr>
        <w:pStyle w:val="Titolo2"/>
        <w:rPr>
          <w:rFonts w:ascii="Century Gothic" w:hAnsi="Century Gothic"/>
          <w:color w:val="auto"/>
        </w:rPr>
      </w:pPr>
      <w:bookmarkStart w:id="21" w:name="_Toc30348277"/>
      <w:bookmarkStart w:id="22" w:name="_Toc30355561"/>
      <w:r w:rsidRPr="001A63E6">
        <w:rPr>
          <w:rFonts w:ascii="Century Gothic" w:hAnsi="Century Gothic"/>
          <w:color w:val="auto"/>
        </w:rPr>
        <w:t xml:space="preserve">2.2 </w:t>
      </w:r>
      <w:proofErr w:type="spellStart"/>
      <w:r w:rsidRPr="001A63E6">
        <w:rPr>
          <w:rFonts w:ascii="Century Gothic" w:hAnsi="Century Gothic"/>
          <w:color w:val="auto"/>
        </w:rPr>
        <w:t>InsegnanteManager</w:t>
      </w:r>
      <w:bookmarkEnd w:id="21"/>
      <w:bookmarkEnd w:id="22"/>
      <w:proofErr w:type="spellEnd"/>
    </w:p>
    <w:p w14:paraId="198167FF" w14:textId="77777777" w:rsidR="00C14F2A" w:rsidRDefault="00C14F2A" w:rsidP="00C14F2A"/>
    <w:p w14:paraId="147F4E86" w14:textId="77777777" w:rsidR="00C14F2A" w:rsidRDefault="00C14F2A" w:rsidP="00C14F2A">
      <w:r>
        <w:rPr>
          <w:noProof/>
        </w:rPr>
        <w:drawing>
          <wp:inline distT="0" distB="0" distL="0" distR="0" wp14:anchorId="1B8491F5" wp14:editId="47E03706">
            <wp:extent cx="6645910" cy="3128010"/>
            <wp:effectExtent l="0" t="0" r="254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41696" w14:textId="77777777" w:rsidR="00C14F2A" w:rsidRDefault="00C14F2A" w:rsidP="00C14F2A"/>
    <w:p w14:paraId="19136345" w14:textId="77777777" w:rsidR="00C14F2A" w:rsidRDefault="00C14F2A" w:rsidP="00C14F2A"/>
    <w:p w14:paraId="17D3FB67" w14:textId="77777777" w:rsidR="00C14F2A" w:rsidRDefault="00C14F2A" w:rsidP="00C14F2A"/>
    <w:p w14:paraId="3A604DC6" w14:textId="77777777" w:rsidR="00C14F2A" w:rsidRDefault="00C14F2A" w:rsidP="00C14F2A"/>
    <w:p w14:paraId="1B9476FB" w14:textId="77777777" w:rsidR="00C14F2A" w:rsidRDefault="00C14F2A" w:rsidP="00C14F2A"/>
    <w:p w14:paraId="29A52AB1" w14:textId="77777777" w:rsidR="00C14F2A" w:rsidRDefault="00C14F2A" w:rsidP="00C14F2A"/>
    <w:p w14:paraId="406381EC" w14:textId="77777777" w:rsidR="00C14F2A" w:rsidRDefault="00C14F2A" w:rsidP="00C14F2A"/>
    <w:p w14:paraId="447C085C" w14:textId="77777777" w:rsidR="00C14F2A" w:rsidRDefault="00C14F2A" w:rsidP="00C14F2A"/>
    <w:p w14:paraId="65599227" w14:textId="77777777" w:rsidR="00C14F2A" w:rsidRPr="001A63E6" w:rsidRDefault="00C14F2A" w:rsidP="00C14F2A"/>
    <w:p w14:paraId="3848CF1D" w14:textId="77777777" w:rsidR="00C14F2A" w:rsidRDefault="00C14F2A" w:rsidP="00C14F2A">
      <w:pPr>
        <w:pStyle w:val="Titolo2"/>
        <w:rPr>
          <w:rFonts w:ascii="Century Gothic" w:hAnsi="Century Gothic"/>
          <w:color w:val="auto"/>
        </w:rPr>
      </w:pPr>
      <w:bookmarkStart w:id="23" w:name="_Toc30348278"/>
      <w:bookmarkStart w:id="24" w:name="_Toc30355562"/>
      <w:r w:rsidRPr="001A63E6">
        <w:rPr>
          <w:rFonts w:ascii="Century Gothic" w:hAnsi="Century Gothic"/>
          <w:color w:val="auto"/>
        </w:rPr>
        <w:lastRenderedPageBreak/>
        <w:t xml:space="preserve">2.3 </w:t>
      </w:r>
      <w:proofErr w:type="spellStart"/>
      <w:r w:rsidRPr="001A63E6">
        <w:rPr>
          <w:rFonts w:ascii="Century Gothic" w:hAnsi="Century Gothic"/>
          <w:color w:val="auto"/>
        </w:rPr>
        <w:t>RecensioneManager</w:t>
      </w:r>
      <w:bookmarkEnd w:id="23"/>
      <w:bookmarkEnd w:id="24"/>
      <w:proofErr w:type="spellEnd"/>
    </w:p>
    <w:p w14:paraId="5C3E696B" w14:textId="77777777" w:rsidR="00C14F2A" w:rsidRPr="001A63E6" w:rsidRDefault="00C14F2A" w:rsidP="00C14F2A"/>
    <w:p w14:paraId="615F1E90" w14:textId="77777777" w:rsidR="00C14F2A" w:rsidRDefault="00C14F2A" w:rsidP="00C14F2A"/>
    <w:p w14:paraId="19245B59" w14:textId="77777777" w:rsidR="00C14F2A" w:rsidRDefault="00C14F2A" w:rsidP="00C14F2A">
      <w:r>
        <w:rPr>
          <w:noProof/>
        </w:rPr>
        <w:drawing>
          <wp:inline distT="0" distB="0" distL="0" distR="0" wp14:anchorId="7FABC4E8" wp14:editId="7BADEF6A">
            <wp:extent cx="6645910" cy="1580515"/>
            <wp:effectExtent l="0" t="0" r="2540" b="635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1216D" w14:textId="77777777" w:rsidR="00C14F2A" w:rsidRPr="001A63E6" w:rsidRDefault="00C14F2A" w:rsidP="00C14F2A"/>
    <w:p w14:paraId="4BFC2000" w14:textId="77777777" w:rsidR="00C14F2A" w:rsidRDefault="00C14F2A" w:rsidP="00C14F2A">
      <w:pPr>
        <w:pStyle w:val="Titolo2"/>
        <w:rPr>
          <w:rFonts w:ascii="Century Gothic" w:hAnsi="Century Gothic"/>
          <w:color w:val="auto"/>
        </w:rPr>
      </w:pPr>
      <w:bookmarkStart w:id="25" w:name="_Toc30348279"/>
      <w:bookmarkStart w:id="26" w:name="_Toc30355563"/>
      <w:r w:rsidRPr="001A63E6">
        <w:rPr>
          <w:rFonts w:ascii="Century Gothic" w:hAnsi="Century Gothic"/>
          <w:color w:val="auto"/>
        </w:rPr>
        <w:t xml:space="preserve">2.4 </w:t>
      </w:r>
      <w:proofErr w:type="spellStart"/>
      <w:r w:rsidRPr="001A63E6">
        <w:rPr>
          <w:rFonts w:ascii="Century Gothic" w:hAnsi="Century Gothic"/>
          <w:color w:val="auto"/>
        </w:rPr>
        <w:t>SottocategoriaManager</w:t>
      </w:r>
      <w:bookmarkEnd w:id="25"/>
      <w:bookmarkEnd w:id="26"/>
      <w:proofErr w:type="spellEnd"/>
    </w:p>
    <w:p w14:paraId="22646BD4" w14:textId="77777777" w:rsidR="00C14F2A" w:rsidRPr="001A63E6" w:rsidRDefault="00C14F2A" w:rsidP="00C14F2A"/>
    <w:p w14:paraId="018976F7" w14:textId="77777777" w:rsidR="00C14F2A" w:rsidRDefault="00C14F2A" w:rsidP="00C14F2A">
      <w:r>
        <w:rPr>
          <w:noProof/>
        </w:rPr>
        <w:drawing>
          <wp:inline distT="0" distB="0" distL="0" distR="0" wp14:anchorId="5AC6AE84" wp14:editId="1321E548">
            <wp:extent cx="6645910" cy="2260600"/>
            <wp:effectExtent l="0" t="0" r="2540" b="635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59822" w14:textId="77777777" w:rsidR="00C14F2A" w:rsidRPr="001A63E6" w:rsidRDefault="00C14F2A" w:rsidP="00C14F2A"/>
    <w:p w14:paraId="18C9FEE3" w14:textId="77777777" w:rsidR="00C14F2A" w:rsidRDefault="00C14F2A" w:rsidP="00C14F2A">
      <w:pPr>
        <w:pStyle w:val="Titolo2"/>
      </w:pPr>
      <w:bookmarkStart w:id="27" w:name="_Toc30348280"/>
      <w:bookmarkStart w:id="28" w:name="_Toc30355564"/>
      <w:r w:rsidRPr="001A63E6">
        <w:rPr>
          <w:rFonts w:ascii="Century Gothic" w:hAnsi="Century Gothic"/>
          <w:color w:val="auto"/>
        </w:rPr>
        <w:t xml:space="preserve">2.5 </w:t>
      </w:r>
      <w:proofErr w:type="spellStart"/>
      <w:r w:rsidRPr="001A63E6">
        <w:rPr>
          <w:rFonts w:ascii="Century Gothic" w:hAnsi="Century Gothic"/>
          <w:color w:val="auto"/>
        </w:rPr>
        <w:t>UtenteManager</w:t>
      </w:r>
      <w:bookmarkEnd w:id="27"/>
      <w:bookmarkEnd w:id="28"/>
      <w:proofErr w:type="spellEnd"/>
    </w:p>
    <w:p w14:paraId="184401BA" w14:textId="77777777" w:rsidR="00C14F2A" w:rsidRDefault="00C14F2A" w:rsidP="00C14F2A"/>
    <w:p w14:paraId="040301B2" w14:textId="77777777" w:rsidR="00C14F2A" w:rsidRDefault="00C14F2A" w:rsidP="00C14F2A">
      <w:r>
        <w:rPr>
          <w:noProof/>
        </w:rPr>
        <w:drawing>
          <wp:inline distT="0" distB="0" distL="0" distR="0" wp14:anchorId="1665C124" wp14:editId="58AF4E94">
            <wp:extent cx="6645910" cy="3169285"/>
            <wp:effectExtent l="0" t="0" r="254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4BF94" w14:textId="77777777" w:rsidR="00C14F2A" w:rsidRDefault="00C14F2A" w:rsidP="00C14F2A">
      <w:pPr>
        <w:rPr>
          <w:rFonts w:ascii="Century Gothic" w:hAnsi="Century Gothic" w:cs="Times New Roman"/>
          <w:color w:val="3082BA"/>
          <w:sz w:val="18"/>
          <w:szCs w:val="18"/>
        </w:rPr>
      </w:pPr>
    </w:p>
    <w:p w14:paraId="6E164B8B" w14:textId="77777777" w:rsidR="00C14F2A" w:rsidRDefault="00C14F2A" w:rsidP="00C14F2A">
      <w:pPr>
        <w:pStyle w:val="Titolo1"/>
        <w:rPr>
          <w:rFonts w:ascii="Century Gothic" w:hAnsi="Century Gothic"/>
          <w:b/>
          <w:bCs/>
          <w:color w:val="3082BA"/>
        </w:rPr>
      </w:pPr>
      <w:bookmarkStart w:id="29" w:name="_Toc30348281"/>
      <w:bookmarkStart w:id="30" w:name="_Toc30355565"/>
      <w:r w:rsidRPr="00944AC3">
        <w:rPr>
          <w:rFonts w:ascii="Century Gothic" w:hAnsi="Century Gothic"/>
          <w:b/>
          <w:bCs/>
          <w:color w:val="3082BA"/>
        </w:rPr>
        <w:lastRenderedPageBreak/>
        <w:t>3</w:t>
      </w:r>
      <w:r w:rsidRPr="00944AC3">
        <w:rPr>
          <w:rFonts w:ascii="Century Gothic" w:hAnsi="Century Gothic"/>
          <w:b/>
          <w:bCs/>
        </w:rPr>
        <w:t>.</w:t>
      </w:r>
      <w:r w:rsidRPr="00944AC3">
        <w:rPr>
          <w:rFonts w:ascii="Century Gothic" w:hAnsi="Century Gothic"/>
          <w:b/>
          <w:bCs/>
          <w:color w:val="3082BA"/>
        </w:rPr>
        <w:t xml:space="preserve">Test di Unità </w:t>
      </w:r>
      <w:proofErr w:type="spellStart"/>
      <w:r w:rsidRPr="00944AC3">
        <w:rPr>
          <w:rFonts w:ascii="Century Gothic" w:hAnsi="Century Gothic"/>
          <w:b/>
          <w:bCs/>
          <w:color w:val="3082BA"/>
        </w:rPr>
        <w:t>Dao</w:t>
      </w:r>
      <w:bookmarkEnd w:id="29"/>
      <w:bookmarkEnd w:id="30"/>
      <w:proofErr w:type="spellEnd"/>
    </w:p>
    <w:p w14:paraId="685D1396" w14:textId="77777777" w:rsidR="00C14F2A" w:rsidRDefault="00C14F2A" w:rsidP="00C14F2A">
      <w:pPr>
        <w:pStyle w:val="Titolo2"/>
        <w:ind w:left="360"/>
        <w:rPr>
          <w:rFonts w:ascii="Century Gothic" w:hAnsi="Century Gothic"/>
          <w:color w:val="auto"/>
        </w:rPr>
      </w:pPr>
      <w:bookmarkStart w:id="31" w:name="_Toc30348282"/>
      <w:bookmarkStart w:id="32" w:name="_Toc30355566"/>
      <w:r w:rsidRPr="00944AC3">
        <w:rPr>
          <w:rFonts w:ascii="Century Gothic" w:hAnsi="Century Gothic"/>
          <w:color w:val="auto"/>
        </w:rPr>
        <w:t xml:space="preserve">3.1 </w:t>
      </w:r>
      <w:proofErr w:type="spellStart"/>
      <w:r w:rsidRPr="00944AC3">
        <w:rPr>
          <w:rFonts w:ascii="Century Gothic" w:hAnsi="Century Gothic"/>
          <w:color w:val="auto"/>
        </w:rPr>
        <w:t>AcquistoDao</w:t>
      </w:r>
      <w:bookmarkEnd w:id="31"/>
      <w:bookmarkEnd w:id="32"/>
      <w:proofErr w:type="spellEnd"/>
    </w:p>
    <w:p w14:paraId="55C55302" w14:textId="77777777" w:rsidR="00C14F2A" w:rsidRPr="00286179" w:rsidRDefault="00C14F2A" w:rsidP="00C14F2A"/>
    <w:p w14:paraId="0E0E54B0" w14:textId="77777777" w:rsidR="00C14F2A" w:rsidRDefault="00C14F2A" w:rsidP="00C14F2A"/>
    <w:p w14:paraId="56D39910" w14:textId="77777777" w:rsidR="00C14F2A" w:rsidRDefault="00C14F2A" w:rsidP="00C14F2A">
      <w:r>
        <w:rPr>
          <w:noProof/>
        </w:rPr>
        <w:drawing>
          <wp:inline distT="0" distB="0" distL="0" distR="0" wp14:anchorId="58666F10" wp14:editId="6CBF96D8">
            <wp:extent cx="6645910" cy="2260600"/>
            <wp:effectExtent l="0" t="0" r="2540" b="635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3CC56" w14:textId="77777777" w:rsidR="00C14F2A" w:rsidRPr="00944AC3" w:rsidRDefault="00C14F2A" w:rsidP="00C14F2A"/>
    <w:p w14:paraId="3CE2CAB2" w14:textId="77777777" w:rsidR="00C14F2A" w:rsidRDefault="00C14F2A" w:rsidP="00C14F2A">
      <w:pPr>
        <w:pStyle w:val="Titolo2"/>
        <w:ind w:left="360"/>
        <w:rPr>
          <w:rFonts w:ascii="Century Gothic" w:hAnsi="Century Gothic"/>
          <w:color w:val="auto"/>
        </w:rPr>
      </w:pPr>
      <w:bookmarkStart w:id="33" w:name="_Toc30348283"/>
      <w:bookmarkStart w:id="34" w:name="_Toc30355567"/>
      <w:proofErr w:type="gramStart"/>
      <w:r w:rsidRPr="00944AC3">
        <w:rPr>
          <w:rFonts w:ascii="Century Gothic" w:hAnsi="Century Gothic"/>
          <w:color w:val="auto"/>
        </w:rPr>
        <w:t>3.</w:t>
      </w:r>
      <w:r>
        <w:rPr>
          <w:rFonts w:ascii="Century Gothic" w:hAnsi="Century Gothic"/>
          <w:color w:val="auto"/>
        </w:rPr>
        <w:t>2</w:t>
      </w:r>
      <w:r w:rsidRPr="00944AC3">
        <w:rPr>
          <w:rFonts w:ascii="Century Gothic" w:hAnsi="Century Gothic"/>
          <w:color w:val="auto"/>
        </w:rPr>
        <w:t xml:space="preserve">  </w:t>
      </w:r>
      <w:proofErr w:type="spellStart"/>
      <w:r w:rsidRPr="00944AC3">
        <w:rPr>
          <w:rFonts w:ascii="Century Gothic" w:hAnsi="Century Gothic"/>
          <w:color w:val="auto"/>
        </w:rPr>
        <w:t>GestoreDao</w:t>
      </w:r>
      <w:bookmarkEnd w:id="33"/>
      <w:bookmarkEnd w:id="34"/>
      <w:proofErr w:type="spellEnd"/>
      <w:proofErr w:type="gramEnd"/>
    </w:p>
    <w:p w14:paraId="6386E521" w14:textId="77777777" w:rsidR="00C14F2A" w:rsidRPr="00944AC3" w:rsidRDefault="00C14F2A" w:rsidP="00C14F2A"/>
    <w:p w14:paraId="4911145B" w14:textId="77777777" w:rsidR="00C14F2A" w:rsidRDefault="00C14F2A" w:rsidP="00C14F2A">
      <w:r>
        <w:rPr>
          <w:noProof/>
        </w:rPr>
        <w:drawing>
          <wp:inline distT="0" distB="0" distL="0" distR="0" wp14:anchorId="0D0ADB1A" wp14:editId="74842705">
            <wp:extent cx="6645910" cy="4082415"/>
            <wp:effectExtent l="0" t="0" r="254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6BA15" w14:textId="77777777" w:rsidR="00C14F2A" w:rsidRDefault="00C14F2A" w:rsidP="00C14F2A"/>
    <w:p w14:paraId="475D74FF" w14:textId="77777777" w:rsidR="00C14F2A" w:rsidRDefault="00C14F2A" w:rsidP="00C14F2A"/>
    <w:p w14:paraId="675E2B68" w14:textId="77777777" w:rsidR="00C14F2A" w:rsidRDefault="00C14F2A" w:rsidP="00C14F2A"/>
    <w:p w14:paraId="22B42DA5" w14:textId="77777777" w:rsidR="00C14F2A" w:rsidRDefault="00C14F2A" w:rsidP="00C14F2A"/>
    <w:p w14:paraId="7547C5E4" w14:textId="77777777" w:rsidR="00C14F2A" w:rsidRDefault="00C14F2A" w:rsidP="00C14F2A"/>
    <w:p w14:paraId="5D7FA972" w14:textId="77777777" w:rsidR="00C14F2A" w:rsidRDefault="00C14F2A" w:rsidP="00C14F2A"/>
    <w:p w14:paraId="059470BB" w14:textId="77777777" w:rsidR="00C14F2A" w:rsidRPr="00AD49AA" w:rsidRDefault="00C14F2A" w:rsidP="00C14F2A">
      <w:pPr>
        <w:pStyle w:val="Titolo2"/>
        <w:ind w:left="360"/>
        <w:rPr>
          <w:rFonts w:ascii="Century Gothic" w:hAnsi="Century Gothic"/>
          <w:color w:val="auto"/>
        </w:rPr>
      </w:pPr>
      <w:bookmarkStart w:id="35" w:name="_Toc30348284"/>
      <w:bookmarkStart w:id="36" w:name="_Toc30355568"/>
      <w:r w:rsidRPr="00944AC3">
        <w:rPr>
          <w:rFonts w:ascii="Century Gothic" w:hAnsi="Century Gothic"/>
          <w:color w:val="auto"/>
        </w:rPr>
        <w:lastRenderedPageBreak/>
        <w:t>3.</w:t>
      </w:r>
      <w:r>
        <w:rPr>
          <w:rFonts w:ascii="Century Gothic" w:hAnsi="Century Gothic"/>
          <w:color w:val="auto"/>
        </w:rPr>
        <w:t>3</w:t>
      </w:r>
      <w:r w:rsidRPr="00944AC3">
        <w:rPr>
          <w:rFonts w:ascii="Century Gothic" w:hAnsi="Century Gothic"/>
          <w:color w:val="auto"/>
        </w:rPr>
        <w:t xml:space="preserve"> </w:t>
      </w:r>
      <w:proofErr w:type="spellStart"/>
      <w:r w:rsidRPr="00944AC3">
        <w:rPr>
          <w:rFonts w:ascii="Century Gothic" w:hAnsi="Century Gothic"/>
          <w:color w:val="auto"/>
        </w:rPr>
        <w:t>InsegnanteDao</w:t>
      </w:r>
      <w:bookmarkEnd w:id="35"/>
      <w:bookmarkEnd w:id="36"/>
      <w:proofErr w:type="spellEnd"/>
    </w:p>
    <w:p w14:paraId="2AB56225" w14:textId="77777777" w:rsidR="00C14F2A" w:rsidRPr="00944AC3" w:rsidRDefault="00C14F2A" w:rsidP="00C14F2A"/>
    <w:p w14:paraId="0B82DF5D" w14:textId="77777777" w:rsidR="00C14F2A" w:rsidRDefault="00C14F2A" w:rsidP="00C14F2A">
      <w:r>
        <w:rPr>
          <w:noProof/>
        </w:rPr>
        <w:drawing>
          <wp:inline distT="0" distB="0" distL="0" distR="0" wp14:anchorId="0CD9DBF6" wp14:editId="1CD82AA3">
            <wp:extent cx="6645910" cy="3952875"/>
            <wp:effectExtent l="0" t="0" r="2540" b="952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FB5EC" w14:textId="77777777" w:rsidR="00C14F2A" w:rsidRDefault="00C14F2A" w:rsidP="00C14F2A"/>
    <w:p w14:paraId="73B2EEFB" w14:textId="77777777" w:rsidR="00C14F2A" w:rsidRDefault="00C14F2A" w:rsidP="00C14F2A">
      <w:pPr>
        <w:pStyle w:val="Titolo2"/>
        <w:ind w:left="360"/>
        <w:rPr>
          <w:rFonts w:ascii="Century Gothic" w:hAnsi="Century Gothic"/>
          <w:color w:val="auto"/>
        </w:rPr>
      </w:pPr>
      <w:bookmarkStart w:id="37" w:name="_Toc30348285"/>
      <w:bookmarkStart w:id="38" w:name="_Toc30355569"/>
      <w:r w:rsidRPr="00944AC3">
        <w:rPr>
          <w:rFonts w:ascii="Century Gothic" w:hAnsi="Century Gothic"/>
          <w:color w:val="auto"/>
        </w:rPr>
        <w:t xml:space="preserve">3.4 </w:t>
      </w:r>
      <w:proofErr w:type="spellStart"/>
      <w:r w:rsidRPr="00944AC3">
        <w:rPr>
          <w:rFonts w:ascii="Century Gothic" w:hAnsi="Century Gothic"/>
          <w:color w:val="auto"/>
        </w:rPr>
        <w:t>OrdineDao</w:t>
      </w:r>
      <w:bookmarkEnd w:id="37"/>
      <w:bookmarkEnd w:id="38"/>
      <w:proofErr w:type="spellEnd"/>
    </w:p>
    <w:p w14:paraId="328701A1" w14:textId="77777777" w:rsidR="00C14F2A" w:rsidRPr="00944AC3" w:rsidRDefault="00C14F2A" w:rsidP="00C14F2A"/>
    <w:p w14:paraId="00564D71" w14:textId="77777777" w:rsidR="00C14F2A" w:rsidRDefault="00C14F2A" w:rsidP="00C14F2A">
      <w:r>
        <w:rPr>
          <w:noProof/>
        </w:rPr>
        <w:drawing>
          <wp:inline distT="0" distB="0" distL="0" distR="0" wp14:anchorId="2BE86085" wp14:editId="0CCB95BA">
            <wp:extent cx="6645910" cy="4025900"/>
            <wp:effectExtent l="0" t="0" r="254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59443" w14:textId="77777777" w:rsidR="00C14F2A" w:rsidRDefault="00C14F2A" w:rsidP="00C14F2A">
      <w:pPr>
        <w:pStyle w:val="Titolo2"/>
        <w:ind w:left="360" w:firstLine="348"/>
        <w:rPr>
          <w:rFonts w:ascii="Century Gothic" w:hAnsi="Century Gothic"/>
          <w:color w:val="auto"/>
        </w:rPr>
      </w:pPr>
      <w:bookmarkStart w:id="39" w:name="_Toc30348286"/>
      <w:bookmarkStart w:id="40" w:name="_Toc30355570"/>
      <w:r w:rsidRPr="00944AC3">
        <w:rPr>
          <w:rFonts w:ascii="Century Gothic" w:hAnsi="Century Gothic"/>
          <w:color w:val="auto"/>
        </w:rPr>
        <w:lastRenderedPageBreak/>
        <w:t xml:space="preserve">3.5 </w:t>
      </w:r>
      <w:proofErr w:type="spellStart"/>
      <w:r w:rsidRPr="00944AC3">
        <w:rPr>
          <w:rFonts w:ascii="Century Gothic" w:hAnsi="Century Gothic"/>
          <w:color w:val="auto"/>
        </w:rPr>
        <w:t>PacchettoDao</w:t>
      </w:r>
      <w:bookmarkEnd w:id="39"/>
      <w:bookmarkEnd w:id="40"/>
      <w:proofErr w:type="spellEnd"/>
    </w:p>
    <w:p w14:paraId="47758843" w14:textId="77777777" w:rsidR="00C14F2A" w:rsidRPr="001A63E6" w:rsidRDefault="00C14F2A" w:rsidP="00C14F2A"/>
    <w:p w14:paraId="02F943DB" w14:textId="77777777" w:rsidR="00C14F2A" w:rsidRDefault="00C14F2A" w:rsidP="00C14F2A">
      <w:r>
        <w:rPr>
          <w:noProof/>
        </w:rPr>
        <w:drawing>
          <wp:inline distT="0" distB="0" distL="0" distR="0" wp14:anchorId="793BB804" wp14:editId="030F5B2E">
            <wp:extent cx="6645910" cy="2270760"/>
            <wp:effectExtent l="0" t="0" r="254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CE4BA" w14:textId="77777777" w:rsidR="00C14F2A" w:rsidRPr="001A63E6" w:rsidRDefault="00C14F2A" w:rsidP="00C14F2A"/>
    <w:p w14:paraId="16CF87F2" w14:textId="77777777" w:rsidR="00C14F2A" w:rsidRDefault="00C14F2A" w:rsidP="00C14F2A">
      <w:pPr>
        <w:pStyle w:val="Titolo2"/>
        <w:ind w:left="750"/>
        <w:rPr>
          <w:rFonts w:ascii="Century Gothic" w:hAnsi="Century Gothic"/>
          <w:color w:val="auto"/>
        </w:rPr>
      </w:pPr>
      <w:bookmarkStart w:id="41" w:name="_Toc30348287"/>
      <w:bookmarkStart w:id="42" w:name="_Toc30355571"/>
      <w:r w:rsidRPr="00944AC3">
        <w:rPr>
          <w:rFonts w:ascii="Century Gothic" w:hAnsi="Century Gothic"/>
          <w:color w:val="auto"/>
        </w:rPr>
        <w:t xml:space="preserve">3.6 </w:t>
      </w:r>
      <w:proofErr w:type="spellStart"/>
      <w:r w:rsidRPr="00944AC3">
        <w:rPr>
          <w:rFonts w:ascii="Century Gothic" w:hAnsi="Century Gothic"/>
          <w:color w:val="auto"/>
        </w:rPr>
        <w:t>RecensioneDao</w:t>
      </w:r>
      <w:bookmarkEnd w:id="41"/>
      <w:bookmarkEnd w:id="42"/>
      <w:proofErr w:type="spellEnd"/>
    </w:p>
    <w:p w14:paraId="329F0743" w14:textId="77777777" w:rsidR="00C14F2A" w:rsidRDefault="00C14F2A" w:rsidP="00C14F2A"/>
    <w:p w14:paraId="19E65F99" w14:textId="77777777" w:rsidR="00C14F2A" w:rsidRDefault="00C14F2A" w:rsidP="00C14F2A">
      <w:r>
        <w:rPr>
          <w:noProof/>
        </w:rPr>
        <w:drawing>
          <wp:inline distT="0" distB="0" distL="0" distR="0" wp14:anchorId="7F29B292" wp14:editId="7DB49A73">
            <wp:extent cx="6645910" cy="2254885"/>
            <wp:effectExtent l="0" t="0" r="254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2449" w14:textId="77777777" w:rsidR="00C14F2A" w:rsidRPr="001A63E6" w:rsidRDefault="00C14F2A" w:rsidP="00C14F2A"/>
    <w:p w14:paraId="0BF2C4BD" w14:textId="77777777" w:rsidR="00C14F2A" w:rsidRDefault="00C14F2A" w:rsidP="00C14F2A">
      <w:pPr>
        <w:pStyle w:val="Titolo2"/>
        <w:ind w:left="750"/>
        <w:rPr>
          <w:rFonts w:ascii="Century Gothic" w:hAnsi="Century Gothic"/>
          <w:color w:val="auto"/>
        </w:rPr>
      </w:pPr>
      <w:bookmarkStart w:id="43" w:name="_Toc30348288"/>
      <w:bookmarkStart w:id="44" w:name="_Toc30355572"/>
      <w:r w:rsidRPr="00944AC3">
        <w:rPr>
          <w:rFonts w:ascii="Century Gothic" w:hAnsi="Century Gothic"/>
          <w:color w:val="auto"/>
        </w:rPr>
        <w:t xml:space="preserve">3.7 </w:t>
      </w:r>
      <w:proofErr w:type="spellStart"/>
      <w:r w:rsidRPr="00944AC3">
        <w:rPr>
          <w:rFonts w:ascii="Century Gothic" w:hAnsi="Century Gothic"/>
          <w:color w:val="auto"/>
        </w:rPr>
        <w:t>SottocategoriaDao</w:t>
      </w:r>
      <w:bookmarkEnd w:id="43"/>
      <w:bookmarkEnd w:id="44"/>
      <w:proofErr w:type="spellEnd"/>
    </w:p>
    <w:p w14:paraId="7B722D52" w14:textId="77777777" w:rsidR="00C14F2A" w:rsidRDefault="00C14F2A" w:rsidP="00C14F2A"/>
    <w:p w14:paraId="66419880" w14:textId="77777777" w:rsidR="00C14F2A" w:rsidRDefault="00C14F2A" w:rsidP="00C14F2A">
      <w:r>
        <w:rPr>
          <w:noProof/>
        </w:rPr>
        <w:drawing>
          <wp:inline distT="0" distB="0" distL="0" distR="0" wp14:anchorId="14963806" wp14:editId="61EFF699">
            <wp:extent cx="6645910" cy="2512695"/>
            <wp:effectExtent l="0" t="0" r="2540" b="190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44E1F" w14:textId="77777777" w:rsidR="00C14F2A" w:rsidRDefault="00C14F2A" w:rsidP="00C14F2A"/>
    <w:p w14:paraId="57B6037B" w14:textId="77777777" w:rsidR="00C14F2A" w:rsidRPr="001A63E6" w:rsidRDefault="00C14F2A" w:rsidP="00C14F2A"/>
    <w:p w14:paraId="7CB06836" w14:textId="77777777" w:rsidR="00C14F2A" w:rsidRDefault="00C14F2A" w:rsidP="00C14F2A">
      <w:pPr>
        <w:pStyle w:val="Titolo2"/>
        <w:ind w:left="360"/>
        <w:rPr>
          <w:rFonts w:ascii="Century Gothic" w:hAnsi="Century Gothic"/>
          <w:color w:val="auto"/>
        </w:rPr>
      </w:pPr>
      <w:bookmarkStart w:id="45" w:name="_Toc30348289"/>
      <w:bookmarkStart w:id="46" w:name="_Toc30355573"/>
      <w:r>
        <w:rPr>
          <w:rFonts w:ascii="Century Gothic" w:hAnsi="Century Gothic"/>
          <w:color w:val="auto"/>
        </w:rPr>
        <w:lastRenderedPageBreak/>
        <w:t>3.8</w:t>
      </w:r>
      <w:r w:rsidRPr="00944AC3">
        <w:rPr>
          <w:rFonts w:ascii="Century Gothic" w:hAnsi="Century Gothic"/>
          <w:color w:val="auto"/>
        </w:rPr>
        <w:t>UtenteDao</w:t>
      </w:r>
      <w:bookmarkEnd w:id="45"/>
      <w:bookmarkEnd w:id="46"/>
    </w:p>
    <w:p w14:paraId="169ADA5A" w14:textId="77777777" w:rsidR="00C14F2A" w:rsidRPr="001A63E6" w:rsidRDefault="00C14F2A" w:rsidP="00C14F2A"/>
    <w:p w14:paraId="4DB7768D" w14:textId="77777777" w:rsidR="00C14F2A" w:rsidRDefault="00C14F2A" w:rsidP="00C14F2A">
      <w:r>
        <w:rPr>
          <w:noProof/>
        </w:rPr>
        <w:drawing>
          <wp:inline distT="0" distB="0" distL="0" distR="0" wp14:anchorId="4DD4432B" wp14:editId="63219E90">
            <wp:extent cx="6645910" cy="3048635"/>
            <wp:effectExtent l="0" t="0" r="254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BE07C" w14:textId="77777777" w:rsidR="00C14F2A" w:rsidRDefault="00C14F2A" w:rsidP="00C14F2A"/>
    <w:p w14:paraId="03EF9FAF" w14:textId="77777777" w:rsidR="00C14F2A" w:rsidRDefault="00C14F2A" w:rsidP="00C14F2A"/>
    <w:p w14:paraId="1ACDBD9D" w14:textId="77777777" w:rsidR="00C14F2A" w:rsidRDefault="00C14F2A" w:rsidP="00C14F2A"/>
    <w:p w14:paraId="61EFFCFC" w14:textId="77777777" w:rsidR="00C14F2A" w:rsidRDefault="00C14F2A" w:rsidP="00C14F2A"/>
    <w:p w14:paraId="4EC93E4A" w14:textId="77777777" w:rsidR="00C14F2A" w:rsidRDefault="00C14F2A" w:rsidP="00C14F2A"/>
    <w:p w14:paraId="1967888F" w14:textId="77777777" w:rsidR="00C14F2A" w:rsidRDefault="00C14F2A" w:rsidP="00C14F2A"/>
    <w:p w14:paraId="33EE8A1A" w14:textId="77777777" w:rsidR="00C14F2A" w:rsidRDefault="00C14F2A" w:rsidP="00C14F2A"/>
    <w:p w14:paraId="6134CB1B" w14:textId="77777777" w:rsidR="00C14F2A" w:rsidRDefault="00C14F2A" w:rsidP="00C14F2A"/>
    <w:p w14:paraId="4160A579" w14:textId="77777777" w:rsidR="00C14F2A" w:rsidRDefault="00C14F2A" w:rsidP="00C14F2A"/>
    <w:p w14:paraId="33B8E48E" w14:textId="77777777" w:rsidR="00C14F2A" w:rsidRDefault="00C14F2A" w:rsidP="00C14F2A"/>
    <w:p w14:paraId="5724EE02" w14:textId="77777777" w:rsidR="00C14F2A" w:rsidRDefault="00C14F2A" w:rsidP="00C14F2A"/>
    <w:p w14:paraId="3ECB9513" w14:textId="77777777" w:rsidR="00C14F2A" w:rsidRDefault="00C14F2A" w:rsidP="00C14F2A"/>
    <w:p w14:paraId="2322C548" w14:textId="77777777" w:rsidR="00C14F2A" w:rsidRDefault="00C14F2A" w:rsidP="00C14F2A"/>
    <w:p w14:paraId="07F72AA9" w14:textId="77777777" w:rsidR="00C14F2A" w:rsidRDefault="00C14F2A" w:rsidP="00C14F2A"/>
    <w:p w14:paraId="302C3E28" w14:textId="77777777" w:rsidR="00C14F2A" w:rsidRDefault="00C14F2A" w:rsidP="00C14F2A"/>
    <w:p w14:paraId="2C59572E" w14:textId="77777777" w:rsidR="00C14F2A" w:rsidRDefault="00C14F2A" w:rsidP="00C14F2A"/>
    <w:p w14:paraId="7A724098" w14:textId="77777777" w:rsidR="00C14F2A" w:rsidRDefault="00C14F2A" w:rsidP="00C14F2A"/>
    <w:p w14:paraId="0C2512F7" w14:textId="77777777" w:rsidR="00C14F2A" w:rsidRDefault="00C14F2A" w:rsidP="00C14F2A"/>
    <w:p w14:paraId="05553812" w14:textId="77777777" w:rsidR="00C14F2A" w:rsidRDefault="00C14F2A" w:rsidP="00C14F2A"/>
    <w:p w14:paraId="3154AFB4" w14:textId="77777777" w:rsidR="00C14F2A" w:rsidRDefault="00C14F2A" w:rsidP="00C14F2A"/>
    <w:p w14:paraId="18E569D4" w14:textId="77777777" w:rsidR="00C14F2A" w:rsidRDefault="00C14F2A" w:rsidP="00C14F2A"/>
    <w:p w14:paraId="3419B0E6" w14:textId="77777777" w:rsidR="00C14F2A" w:rsidRDefault="00C14F2A" w:rsidP="00C14F2A"/>
    <w:p w14:paraId="58A43AF3" w14:textId="77777777" w:rsidR="00C14F2A" w:rsidRDefault="00C14F2A" w:rsidP="00C14F2A"/>
    <w:p w14:paraId="2F765C7D" w14:textId="77777777" w:rsidR="00C14F2A" w:rsidRDefault="00C14F2A" w:rsidP="00C14F2A"/>
    <w:p w14:paraId="6AC6E393" w14:textId="77777777" w:rsidR="00C14F2A" w:rsidRDefault="00C14F2A" w:rsidP="00C14F2A"/>
    <w:p w14:paraId="6B157922" w14:textId="77777777" w:rsidR="00C14F2A" w:rsidRDefault="00C14F2A" w:rsidP="00C14F2A"/>
    <w:p w14:paraId="31D4FB93" w14:textId="77777777" w:rsidR="00C14F2A" w:rsidRDefault="00C14F2A" w:rsidP="00C14F2A"/>
    <w:p w14:paraId="52C3F15F" w14:textId="77777777" w:rsidR="00C14F2A" w:rsidRDefault="00C14F2A" w:rsidP="00C14F2A"/>
    <w:p w14:paraId="420FA17A" w14:textId="77777777" w:rsidR="00C14F2A" w:rsidRDefault="00C14F2A" w:rsidP="00C14F2A"/>
    <w:p w14:paraId="6CB2A899" w14:textId="77777777" w:rsidR="00C14F2A" w:rsidRDefault="00C14F2A" w:rsidP="00C14F2A"/>
    <w:p w14:paraId="1CFAE946" w14:textId="77777777" w:rsidR="00C14F2A" w:rsidRDefault="00C14F2A" w:rsidP="00C14F2A"/>
    <w:p w14:paraId="60D3E74A" w14:textId="77777777" w:rsidR="00C14F2A" w:rsidRDefault="00C14F2A" w:rsidP="00C14F2A"/>
    <w:p w14:paraId="3C5CD8F3" w14:textId="77777777" w:rsidR="00C14F2A" w:rsidRDefault="00C14F2A" w:rsidP="00C14F2A"/>
    <w:p w14:paraId="50FBBEAA" w14:textId="77777777" w:rsidR="00C14F2A" w:rsidRPr="00286179" w:rsidRDefault="00C14F2A" w:rsidP="00C14F2A">
      <w:pPr>
        <w:pStyle w:val="Titolo1"/>
        <w:ind w:left="360"/>
        <w:rPr>
          <w:rFonts w:ascii="Century Gothic" w:hAnsi="Century Gothic"/>
          <w:b/>
          <w:bCs/>
          <w:color w:val="3082BA"/>
        </w:rPr>
      </w:pPr>
      <w:bookmarkStart w:id="47" w:name="_Toc30348290"/>
      <w:bookmarkStart w:id="48" w:name="_Toc30355574"/>
      <w:r>
        <w:rPr>
          <w:rFonts w:ascii="Century Gothic" w:hAnsi="Century Gothic"/>
          <w:b/>
          <w:bCs/>
          <w:color w:val="3082BA"/>
        </w:rPr>
        <w:lastRenderedPageBreak/>
        <w:t>4.</w:t>
      </w:r>
      <w:r w:rsidRPr="00286179">
        <w:rPr>
          <w:rFonts w:ascii="Century Gothic" w:hAnsi="Century Gothic"/>
          <w:b/>
          <w:bCs/>
          <w:color w:val="3082BA"/>
        </w:rPr>
        <w:t xml:space="preserve">Test di integrazione </w:t>
      </w:r>
      <w:proofErr w:type="spellStart"/>
      <w:r>
        <w:rPr>
          <w:rFonts w:ascii="Century Gothic" w:hAnsi="Century Gothic"/>
          <w:b/>
          <w:bCs/>
          <w:color w:val="3082BA"/>
        </w:rPr>
        <w:t>Servlet</w:t>
      </w:r>
      <w:bookmarkEnd w:id="47"/>
      <w:bookmarkEnd w:id="48"/>
      <w:proofErr w:type="spellEnd"/>
    </w:p>
    <w:p w14:paraId="64CE582C" w14:textId="77777777" w:rsidR="00C14F2A" w:rsidRPr="006B1363" w:rsidRDefault="00C14F2A" w:rsidP="00C14F2A">
      <w:pPr>
        <w:pStyle w:val="Titolo2"/>
        <w:ind w:left="1080"/>
        <w:rPr>
          <w:rFonts w:ascii="Century Gothic" w:hAnsi="Century Gothic"/>
          <w:color w:val="auto"/>
        </w:rPr>
      </w:pPr>
      <w:bookmarkStart w:id="49" w:name="_Toc30348291"/>
      <w:bookmarkStart w:id="50" w:name="_Toc30355575"/>
      <w:r>
        <w:rPr>
          <w:rFonts w:ascii="Century Gothic" w:hAnsi="Century Gothic"/>
          <w:color w:val="auto"/>
        </w:rPr>
        <w:t>4.1</w:t>
      </w:r>
      <w:r w:rsidRPr="006B1363">
        <w:rPr>
          <w:rFonts w:ascii="Century Gothic" w:hAnsi="Century Gothic"/>
          <w:color w:val="auto"/>
        </w:rPr>
        <w:t>AcquistoServlet</w:t>
      </w:r>
      <w:bookmarkEnd w:id="49"/>
      <w:bookmarkEnd w:id="50"/>
    </w:p>
    <w:p w14:paraId="5B1976B6" w14:textId="77777777" w:rsidR="00C14F2A" w:rsidRDefault="00C14F2A" w:rsidP="00C14F2A">
      <w:pPr>
        <w:rPr>
          <w:rFonts w:ascii="Century Gothic" w:hAnsi="Century Gothic" w:cs="Times New Roman"/>
          <w:sz w:val="18"/>
          <w:szCs w:val="18"/>
        </w:rPr>
      </w:pPr>
    </w:p>
    <w:p w14:paraId="7AEBFF14" w14:textId="77777777" w:rsidR="00C14F2A" w:rsidRDefault="00C14F2A" w:rsidP="00C14F2A">
      <w:pPr>
        <w:rPr>
          <w:rFonts w:ascii="Century Gothic" w:hAnsi="Century Gothic" w:cs="Times New Roman"/>
          <w:sz w:val="18"/>
          <w:szCs w:val="18"/>
        </w:rPr>
      </w:pPr>
      <w:r>
        <w:rPr>
          <w:noProof/>
        </w:rPr>
        <w:drawing>
          <wp:inline distT="0" distB="0" distL="0" distR="0" wp14:anchorId="1BCCE144" wp14:editId="1DEAB736">
            <wp:extent cx="6645910" cy="3291840"/>
            <wp:effectExtent l="0" t="0" r="2540" b="381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58FBC" w14:textId="77777777" w:rsidR="00C14F2A" w:rsidRDefault="00C14F2A" w:rsidP="00C14F2A">
      <w:pPr>
        <w:rPr>
          <w:rFonts w:ascii="Century Gothic" w:hAnsi="Century Gothic" w:cs="Times New Roman"/>
          <w:sz w:val="18"/>
          <w:szCs w:val="18"/>
        </w:rPr>
      </w:pPr>
    </w:p>
    <w:p w14:paraId="4C8807AC" w14:textId="77777777" w:rsidR="00C14F2A" w:rsidRDefault="00C14F2A" w:rsidP="00C14F2A">
      <w:pPr>
        <w:rPr>
          <w:rFonts w:ascii="Century Gothic" w:hAnsi="Century Gothic" w:cs="Times New Roman"/>
          <w:sz w:val="18"/>
          <w:szCs w:val="18"/>
        </w:rPr>
      </w:pPr>
    </w:p>
    <w:p w14:paraId="199B2C4D" w14:textId="77777777" w:rsidR="00C14F2A" w:rsidRDefault="00C14F2A" w:rsidP="00C14F2A">
      <w:pPr>
        <w:rPr>
          <w:rFonts w:ascii="Century Gothic" w:hAnsi="Century Gothic" w:cs="Times New Roman"/>
          <w:sz w:val="18"/>
          <w:szCs w:val="18"/>
        </w:rPr>
      </w:pPr>
    </w:p>
    <w:p w14:paraId="70FF3F24" w14:textId="77777777" w:rsidR="00C14F2A" w:rsidRDefault="00C14F2A" w:rsidP="00C14F2A">
      <w:pPr>
        <w:pStyle w:val="Titolo2"/>
        <w:rPr>
          <w:rFonts w:ascii="Century Gothic" w:hAnsi="Century Gothic"/>
          <w:color w:val="auto"/>
        </w:rPr>
      </w:pPr>
      <w:r>
        <w:rPr>
          <w:rFonts w:ascii="Century Gothic" w:hAnsi="Century Gothic"/>
          <w:color w:val="auto"/>
        </w:rPr>
        <w:t xml:space="preserve"> </w:t>
      </w:r>
      <w:bookmarkStart w:id="51" w:name="_Toc30348292"/>
      <w:bookmarkStart w:id="52" w:name="_Toc30355576"/>
      <w:r>
        <w:rPr>
          <w:rFonts w:ascii="Century Gothic" w:hAnsi="Century Gothic"/>
          <w:color w:val="auto"/>
        </w:rPr>
        <w:t>4.2</w:t>
      </w:r>
      <w:r w:rsidRPr="006B1363">
        <w:rPr>
          <w:rFonts w:ascii="Century Gothic" w:hAnsi="Century Gothic"/>
          <w:color w:val="auto"/>
        </w:rPr>
        <w:t>InsegnanteServlet</w:t>
      </w:r>
      <w:bookmarkEnd w:id="51"/>
      <w:bookmarkEnd w:id="52"/>
    </w:p>
    <w:p w14:paraId="0B2638A0" w14:textId="77777777" w:rsidR="00C14F2A" w:rsidRPr="006B1363" w:rsidRDefault="00C14F2A" w:rsidP="00C14F2A"/>
    <w:p w14:paraId="5456FF02" w14:textId="77777777" w:rsidR="00C14F2A" w:rsidRDefault="00C14F2A" w:rsidP="00C14F2A">
      <w:r>
        <w:rPr>
          <w:noProof/>
        </w:rPr>
        <w:drawing>
          <wp:inline distT="0" distB="0" distL="0" distR="0" wp14:anchorId="50834D5C" wp14:editId="583BABD8">
            <wp:extent cx="6645910" cy="3503930"/>
            <wp:effectExtent l="0" t="0" r="2540" b="127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1C200" w14:textId="77777777" w:rsidR="00C14F2A" w:rsidRDefault="00C14F2A" w:rsidP="00C14F2A"/>
    <w:p w14:paraId="14FC3E6A" w14:textId="77777777" w:rsidR="00C14F2A" w:rsidRDefault="00C14F2A" w:rsidP="00C14F2A"/>
    <w:p w14:paraId="2BF315C4" w14:textId="77777777" w:rsidR="00C14F2A" w:rsidRPr="006B1363" w:rsidRDefault="00C14F2A" w:rsidP="00C14F2A"/>
    <w:p w14:paraId="2796CEF4" w14:textId="77777777" w:rsidR="00C14F2A" w:rsidRDefault="00C14F2A" w:rsidP="00C14F2A">
      <w:pPr>
        <w:pStyle w:val="Titolo2"/>
        <w:ind w:left="360"/>
        <w:rPr>
          <w:rFonts w:ascii="Century Gothic" w:hAnsi="Century Gothic"/>
          <w:color w:val="auto"/>
        </w:rPr>
      </w:pPr>
      <w:bookmarkStart w:id="53" w:name="_Toc30348293"/>
      <w:bookmarkStart w:id="54" w:name="_Toc30355577"/>
      <w:r>
        <w:rPr>
          <w:rFonts w:ascii="Century Gothic" w:hAnsi="Century Gothic"/>
          <w:color w:val="auto"/>
        </w:rPr>
        <w:lastRenderedPageBreak/>
        <w:t>4.3</w:t>
      </w:r>
      <w:r w:rsidRPr="006B1363">
        <w:rPr>
          <w:rFonts w:ascii="Century Gothic" w:hAnsi="Century Gothic"/>
          <w:color w:val="auto"/>
        </w:rPr>
        <w:t>GestoreServlet</w:t>
      </w:r>
      <w:bookmarkEnd w:id="53"/>
      <w:bookmarkEnd w:id="54"/>
    </w:p>
    <w:p w14:paraId="5F8E3CCE" w14:textId="77777777" w:rsidR="00C14F2A" w:rsidRPr="006B1363" w:rsidRDefault="00C14F2A" w:rsidP="00C14F2A"/>
    <w:p w14:paraId="6EBFA6B1" w14:textId="77777777" w:rsidR="00C14F2A" w:rsidRDefault="00C14F2A" w:rsidP="00C14F2A">
      <w:r>
        <w:rPr>
          <w:noProof/>
        </w:rPr>
        <w:drawing>
          <wp:inline distT="0" distB="0" distL="0" distR="0" wp14:anchorId="043C6D1E" wp14:editId="1D32BDBD">
            <wp:extent cx="6645910" cy="3930650"/>
            <wp:effectExtent l="0" t="0" r="254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AB7CE" w14:textId="77777777" w:rsidR="00C14F2A" w:rsidRDefault="00C14F2A" w:rsidP="00C14F2A"/>
    <w:p w14:paraId="1E1A3C12" w14:textId="77777777" w:rsidR="00C14F2A" w:rsidRPr="006B1363" w:rsidRDefault="00C14F2A" w:rsidP="00C14F2A"/>
    <w:p w14:paraId="6F7F3708" w14:textId="77777777" w:rsidR="00C14F2A" w:rsidRDefault="00C14F2A" w:rsidP="00C14F2A">
      <w:pPr>
        <w:pStyle w:val="Titolo2"/>
        <w:ind w:left="1080"/>
        <w:rPr>
          <w:rFonts w:ascii="Century Gothic" w:hAnsi="Century Gothic"/>
          <w:color w:val="auto"/>
        </w:rPr>
      </w:pPr>
      <w:bookmarkStart w:id="55" w:name="_Toc30348294"/>
      <w:bookmarkStart w:id="56" w:name="_Toc30355578"/>
      <w:r>
        <w:rPr>
          <w:rFonts w:ascii="Century Gothic" w:hAnsi="Century Gothic"/>
          <w:color w:val="auto"/>
        </w:rPr>
        <w:t>4.4</w:t>
      </w:r>
      <w:r w:rsidRPr="006B1363">
        <w:rPr>
          <w:rFonts w:ascii="Century Gothic" w:hAnsi="Century Gothic"/>
          <w:color w:val="auto"/>
        </w:rPr>
        <w:t>LoginServlet</w:t>
      </w:r>
      <w:bookmarkEnd w:id="55"/>
      <w:bookmarkEnd w:id="56"/>
    </w:p>
    <w:p w14:paraId="7E6F2C75" w14:textId="77777777" w:rsidR="00C14F2A" w:rsidRPr="006B1363" w:rsidRDefault="00C14F2A" w:rsidP="00C14F2A"/>
    <w:p w14:paraId="0A097CC4" w14:textId="77777777" w:rsidR="00C14F2A" w:rsidRDefault="00C14F2A" w:rsidP="00FD115E">
      <w:r>
        <w:rPr>
          <w:noProof/>
        </w:rPr>
        <w:drawing>
          <wp:inline distT="0" distB="0" distL="0" distR="0" wp14:anchorId="3EA5CB16" wp14:editId="796CD325">
            <wp:extent cx="6645910" cy="3945890"/>
            <wp:effectExtent l="0" t="0" r="254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43336" w14:textId="77777777" w:rsidR="00C14F2A" w:rsidRPr="006B1363" w:rsidRDefault="00C14F2A" w:rsidP="00C14F2A"/>
    <w:p w14:paraId="212D6773" w14:textId="77777777" w:rsidR="00C14F2A" w:rsidRDefault="00C14F2A" w:rsidP="00C14F2A">
      <w:pPr>
        <w:pStyle w:val="Titolo2"/>
        <w:rPr>
          <w:rFonts w:ascii="Century Gothic" w:hAnsi="Century Gothic"/>
          <w:color w:val="auto"/>
        </w:rPr>
      </w:pPr>
      <w:bookmarkStart w:id="57" w:name="_Toc30348295"/>
      <w:bookmarkStart w:id="58" w:name="_Toc30355579"/>
      <w:r>
        <w:rPr>
          <w:rFonts w:ascii="Century Gothic" w:hAnsi="Century Gothic"/>
          <w:color w:val="auto"/>
        </w:rPr>
        <w:t>4.5</w:t>
      </w:r>
      <w:r w:rsidRPr="006B1363">
        <w:rPr>
          <w:rFonts w:ascii="Century Gothic" w:hAnsi="Century Gothic"/>
          <w:color w:val="auto"/>
        </w:rPr>
        <w:t>ModificaAreaUtenteServlet</w:t>
      </w:r>
      <w:bookmarkEnd w:id="57"/>
      <w:bookmarkEnd w:id="58"/>
    </w:p>
    <w:p w14:paraId="65E66F88" w14:textId="77777777" w:rsidR="00C14F2A" w:rsidRPr="006B1363" w:rsidRDefault="00C14F2A" w:rsidP="00C14F2A"/>
    <w:p w14:paraId="54519C8E" w14:textId="77777777" w:rsidR="00C14F2A" w:rsidRDefault="00C14F2A" w:rsidP="00FD115E">
      <w:pPr>
        <w:jc w:val="center"/>
      </w:pPr>
      <w:r>
        <w:rPr>
          <w:noProof/>
        </w:rPr>
        <w:drawing>
          <wp:inline distT="0" distB="0" distL="0" distR="0" wp14:anchorId="5EED2F92" wp14:editId="4C46DB11">
            <wp:extent cx="6645910" cy="3888105"/>
            <wp:effectExtent l="0" t="0" r="254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FDFDB" w14:textId="77777777" w:rsidR="00C14F2A" w:rsidRPr="006B1363" w:rsidRDefault="00C14F2A" w:rsidP="00C14F2A"/>
    <w:p w14:paraId="626BC074" w14:textId="77777777" w:rsidR="00C14F2A" w:rsidRPr="006B1363" w:rsidRDefault="00C14F2A" w:rsidP="00C14F2A">
      <w:pPr>
        <w:pStyle w:val="Titolo2"/>
        <w:ind w:left="1080"/>
        <w:rPr>
          <w:rFonts w:ascii="Century Gothic" w:hAnsi="Century Gothic"/>
          <w:color w:val="auto"/>
        </w:rPr>
      </w:pPr>
      <w:bookmarkStart w:id="59" w:name="_Toc30348296"/>
      <w:bookmarkStart w:id="60" w:name="_Toc30355580"/>
      <w:r>
        <w:rPr>
          <w:rFonts w:ascii="Century Gothic" w:hAnsi="Century Gothic"/>
          <w:color w:val="auto"/>
        </w:rPr>
        <w:t>4.6</w:t>
      </w:r>
      <w:r w:rsidRPr="006B1363">
        <w:rPr>
          <w:rFonts w:ascii="Century Gothic" w:hAnsi="Century Gothic"/>
          <w:color w:val="auto"/>
        </w:rPr>
        <w:t>RecensioneServlet</w:t>
      </w:r>
      <w:bookmarkEnd w:id="59"/>
      <w:bookmarkEnd w:id="60"/>
      <w:r w:rsidRPr="006B1363">
        <w:rPr>
          <w:rFonts w:ascii="Century Gothic" w:hAnsi="Century Gothic"/>
          <w:color w:val="auto"/>
        </w:rPr>
        <w:t xml:space="preserve"> </w:t>
      </w:r>
    </w:p>
    <w:p w14:paraId="5AC3118F" w14:textId="77777777" w:rsidR="00C14F2A" w:rsidRPr="006B1363" w:rsidRDefault="00C14F2A" w:rsidP="00C14F2A">
      <w:pPr>
        <w:rPr>
          <w:rFonts w:ascii="Century Gothic" w:hAnsi="Century Gothic" w:cs="Times New Roman"/>
          <w:sz w:val="18"/>
          <w:szCs w:val="18"/>
        </w:rPr>
      </w:pPr>
    </w:p>
    <w:p w14:paraId="0885789D" w14:textId="77777777" w:rsidR="00C14F2A" w:rsidRDefault="00C14F2A" w:rsidP="00C14F2A">
      <w:pPr>
        <w:rPr>
          <w:rFonts w:ascii="Century Gothic" w:hAnsi="Century Gothic" w:cs="Times New Roman"/>
          <w:color w:val="3082BA"/>
          <w:sz w:val="18"/>
          <w:szCs w:val="18"/>
        </w:rPr>
      </w:pPr>
      <w:r>
        <w:rPr>
          <w:noProof/>
        </w:rPr>
        <w:drawing>
          <wp:inline distT="0" distB="0" distL="0" distR="0" wp14:anchorId="554EEBA6" wp14:editId="4FB31C4A">
            <wp:extent cx="6645910" cy="3676650"/>
            <wp:effectExtent l="0" t="0" r="254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D477" w14:textId="77777777" w:rsidR="00C14F2A" w:rsidRDefault="00C14F2A" w:rsidP="00C14F2A">
      <w:pPr>
        <w:rPr>
          <w:rFonts w:ascii="Century Gothic" w:hAnsi="Century Gothic" w:cs="Times New Roman"/>
          <w:color w:val="3082BA"/>
          <w:sz w:val="18"/>
          <w:szCs w:val="18"/>
        </w:rPr>
      </w:pPr>
    </w:p>
    <w:p w14:paraId="1A9379E7" w14:textId="77777777" w:rsidR="00C14F2A" w:rsidRPr="00912360" w:rsidRDefault="00C14F2A" w:rsidP="00C14F2A">
      <w:pPr>
        <w:pStyle w:val="Titolo1"/>
        <w:rPr>
          <w:rFonts w:ascii="Century Gothic" w:hAnsi="Century Gothic"/>
          <w:b/>
          <w:bCs/>
          <w:color w:val="3082BA"/>
        </w:rPr>
      </w:pPr>
      <w:bookmarkStart w:id="61" w:name="_Toc30348297"/>
      <w:bookmarkStart w:id="62" w:name="_Toc30355581"/>
      <w:r>
        <w:rPr>
          <w:rFonts w:ascii="Century Gothic" w:hAnsi="Century Gothic"/>
          <w:b/>
          <w:bCs/>
          <w:color w:val="3082BA"/>
        </w:rPr>
        <w:lastRenderedPageBreak/>
        <w:t>5</w:t>
      </w:r>
      <w:r w:rsidRPr="00912360">
        <w:rPr>
          <w:rFonts w:ascii="Century Gothic" w:hAnsi="Century Gothic"/>
          <w:b/>
          <w:bCs/>
          <w:color w:val="3082BA"/>
        </w:rPr>
        <w:t xml:space="preserve"> Test di integrazione Manager</w:t>
      </w:r>
      <w:bookmarkEnd w:id="61"/>
      <w:bookmarkEnd w:id="62"/>
    </w:p>
    <w:p w14:paraId="26B84DE3" w14:textId="77777777" w:rsidR="00C14F2A" w:rsidRPr="00912360" w:rsidRDefault="00C14F2A" w:rsidP="00C14F2A">
      <w:pPr>
        <w:pStyle w:val="Titolo2"/>
        <w:rPr>
          <w:rFonts w:ascii="Century Gothic" w:hAnsi="Century Gothic"/>
          <w:color w:val="auto"/>
        </w:rPr>
      </w:pPr>
      <w:bookmarkStart w:id="63" w:name="_Toc30348298"/>
      <w:bookmarkStart w:id="64" w:name="_Toc30355582"/>
      <w:r>
        <w:rPr>
          <w:rFonts w:ascii="Century Gothic" w:hAnsi="Century Gothic"/>
          <w:color w:val="auto"/>
        </w:rPr>
        <w:t>5</w:t>
      </w:r>
      <w:r w:rsidRPr="00912360">
        <w:rPr>
          <w:rFonts w:ascii="Century Gothic" w:hAnsi="Century Gothic"/>
          <w:color w:val="auto"/>
        </w:rPr>
        <w:t xml:space="preserve">.1 </w:t>
      </w:r>
      <w:proofErr w:type="spellStart"/>
      <w:r w:rsidRPr="00912360">
        <w:rPr>
          <w:rFonts w:ascii="Century Gothic" w:hAnsi="Century Gothic"/>
          <w:color w:val="auto"/>
        </w:rPr>
        <w:t>AcquistoManager</w:t>
      </w:r>
      <w:bookmarkEnd w:id="63"/>
      <w:bookmarkEnd w:id="64"/>
      <w:proofErr w:type="spellEnd"/>
    </w:p>
    <w:p w14:paraId="0790D56F" w14:textId="77777777" w:rsidR="00C14F2A" w:rsidRPr="00912360" w:rsidRDefault="00C14F2A" w:rsidP="00C14F2A"/>
    <w:p w14:paraId="5A58C03D" w14:textId="77777777" w:rsidR="00C14F2A" w:rsidRDefault="00C14F2A" w:rsidP="00C14F2A">
      <w:r>
        <w:rPr>
          <w:noProof/>
        </w:rPr>
        <w:drawing>
          <wp:inline distT="0" distB="0" distL="0" distR="0" wp14:anchorId="25512CAF" wp14:editId="362BFB55">
            <wp:extent cx="6645910" cy="3070225"/>
            <wp:effectExtent l="0" t="0" r="2540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D7DA" w14:textId="77777777" w:rsidR="00C14F2A" w:rsidRDefault="00C14F2A" w:rsidP="00C14F2A"/>
    <w:p w14:paraId="6F0C8B0D" w14:textId="77777777" w:rsidR="00C14F2A" w:rsidRPr="00912360" w:rsidRDefault="00C14F2A" w:rsidP="00C14F2A"/>
    <w:p w14:paraId="4F3F6F27" w14:textId="77777777" w:rsidR="00C14F2A" w:rsidRDefault="00C14F2A" w:rsidP="00C14F2A">
      <w:pPr>
        <w:pStyle w:val="Titolo2"/>
        <w:rPr>
          <w:rFonts w:ascii="Century Gothic" w:hAnsi="Century Gothic"/>
          <w:color w:val="auto"/>
        </w:rPr>
      </w:pPr>
      <w:bookmarkStart w:id="65" w:name="_Toc30348299"/>
      <w:bookmarkStart w:id="66" w:name="_Toc30355583"/>
      <w:r>
        <w:rPr>
          <w:rFonts w:ascii="Century Gothic" w:hAnsi="Century Gothic"/>
          <w:color w:val="auto"/>
        </w:rPr>
        <w:t>5</w:t>
      </w:r>
      <w:r w:rsidRPr="00912360">
        <w:rPr>
          <w:rFonts w:ascii="Century Gothic" w:hAnsi="Century Gothic"/>
          <w:color w:val="auto"/>
        </w:rPr>
        <w:t xml:space="preserve">.2 </w:t>
      </w:r>
      <w:proofErr w:type="spellStart"/>
      <w:r w:rsidRPr="00912360">
        <w:rPr>
          <w:rFonts w:ascii="Century Gothic" w:hAnsi="Century Gothic"/>
          <w:color w:val="auto"/>
        </w:rPr>
        <w:t>InsegnanteManager</w:t>
      </w:r>
      <w:bookmarkEnd w:id="65"/>
      <w:bookmarkEnd w:id="66"/>
      <w:proofErr w:type="spellEnd"/>
    </w:p>
    <w:p w14:paraId="4F9807B4" w14:textId="77777777" w:rsidR="00C14F2A" w:rsidRPr="00912360" w:rsidRDefault="00C14F2A" w:rsidP="00C14F2A"/>
    <w:p w14:paraId="166C6ABF" w14:textId="77777777" w:rsidR="00C14F2A" w:rsidRDefault="00C14F2A" w:rsidP="00C14F2A">
      <w:r>
        <w:rPr>
          <w:noProof/>
        </w:rPr>
        <w:drawing>
          <wp:inline distT="0" distB="0" distL="0" distR="0" wp14:anchorId="5055C9D7" wp14:editId="062D0E68">
            <wp:extent cx="6645910" cy="2322195"/>
            <wp:effectExtent l="0" t="0" r="2540" b="1905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7D982" w14:textId="77777777" w:rsidR="00FD115E" w:rsidRDefault="00FD115E" w:rsidP="00C14F2A"/>
    <w:p w14:paraId="57702BF0" w14:textId="77777777" w:rsidR="00FD115E" w:rsidRDefault="00FD115E" w:rsidP="00C14F2A"/>
    <w:p w14:paraId="05527C9E" w14:textId="77777777" w:rsidR="00FD115E" w:rsidRDefault="00FD115E" w:rsidP="00C14F2A"/>
    <w:p w14:paraId="4883787D" w14:textId="77777777" w:rsidR="00FD115E" w:rsidRDefault="00FD115E" w:rsidP="00C14F2A"/>
    <w:p w14:paraId="76B22B00" w14:textId="77777777" w:rsidR="00FD115E" w:rsidRDefault="00FD115E" w:rsidP="00C14F2A"/>
    <w:p w14:paraId="2C2885CE" w14:textId="77777777" w:rsidR="00FD115E" w:rsidRDefault="00FD115E" w:rsidP="00C14F2A"/>
    <w:p w14:paraId="29A1EB68" w14:textId="77777777" w:rsidR="00FD115E" w:rsidRDefault="00FD115E" w:rsidP="00C14F2A"/>
    <w:p w14:paraId="43D0B7C4" w14:textId="77777777" w:rsidR="00FD115E" w:rsidRDefault="00FD115E" w:rsidP="00C14F2A"/>
    <w:p w14:paraId="3926C2E1" w14:textId="77777777" w:rsidR="00FD115E" w:rsidRDefault="00FD115E" w:rsidP="00C14F2A"/>
    <w:p w14:paraId="1F0F0210" w14:textId="77777777" w:rsidR="00FD115E" w:rsidRDefault="00FD115E" w:rsidP="00C14F2A"/>
    <w:p w14:paraId="1DCEEEDD" w14:textId="77777777" w:rsidR="00FD115E" w:rsidRDefault="00FD115E" w:rsidP="00C14F2A"/>
    <w:p w14:paraId="26AE5FF7" w14:textId="77777777" w:rsidR="00C14F2A" w:rsidRPr="00912360" w:rsidRDefault="00C14F2A" w:rsidP="00C14F2A"/>
    <w:p w14:paraId="0AA44BBE" w14:textId="77777777" w:rsidR="00C14F2A" w:rsidRDefault="00C14F2A" w:rsidP="00C14F2A">
      <w:pPr>
        <w:pStyle w:val="Titolo2"/>
        <w:rPr>
          <w:rFonts w:ascii="Century Gothic" w:hAnsi="Century Gothic"/>
          <w:color w:val="auto"/>
        </w:rPr>
      </w:pPr>
      <w:bookmarkStart w:id="67" w:name="_Toc30348300"/>
      <w:bookmarkStart w:id="68" w:name="_Toc30355584"/>
      <w:r>
        <w:rPr>
          <w:rFonts w:ascii="Century Gothic" w:hAnsi="Century Gothic"/>
          <w:color w:val="auto"/>
        </w:rPr>
        <w:lastRenderedPageBreak/>
        <w:t>5</w:t>
      </w:r>
      <w:r w:rsidRPr="00912360">
        <w:rPr>
          <w:rFonts w:ascii="Century Gothic" w:hAnsi="Century Gothic"/>
          <w:color w:val="auto"/>
        </w:rPr>
        <w:t xml:space="preserve">.3 </w:t>
      </w:r>
      <w:proofErr w:type="spellStart"/>
      <w:r w:rsidRPr="00912360">
        <w:rPr>
          <w:rFonts w:ascii="Century Gothic" w:hAnsi="Century Gothic"/>
          <w:color w:val="auto"/>
        </w:rPr>
        <w:t>RecensioneManager</w:t>
      </w:r>
      <w:bookmarkEnd w:id="67"/>
      <w:bookmarkEnd w:id="68"/>
      <w:proofErr w:type="spellEnd"/>
    </w:p>
    <w:p w14:paraId="5BFA76AA" w14:textId="77777777" w:rsidR="00C14F2A" w:rsidRPr="00912360" w:rsidRDefault="00C14F2A" w:rsidP="00C14F2A"/>
    <w:p w14:paraId="32A72BE7" w14:textId="77777777" w:rsidR="00C14F2A" w:rsidRDefault="00C14F2A" w:rsidP="00C14F2A">
      <w:r>
        <w:rPr>
          <w:noProof/>
        </w:rPr>
        <w:drawing>
          <wp:inline distT="0" distB="0" distL="0" distR="0" wp14:anchorId="098E6255" wp14:editId="365F1359">
            <wp:extent cx="6645910" cy="2129155"/>
            <wp:effectExtent l="0" t="0" r="2540" b="4445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C1615" w14:textId="77777777" w:rsidR="00C14F2A" w:rsidRPr="00912360" w:rsidRDefault="00C14F2A" w:rsidP="00C14F2A"/>
    <w:p w14:paraId="4BF80350" w14:textId="77777777" w:rsidR="00C14F2A" w:rsidRDefault="00C14F2A" w:rsidP="00C14F2A">
      <w:pPr>
        <w:pStyle w:val="Titolo2"/>
        <w:rPr>
          <w:rFonts w:ascii="Century Gothic" w:hAnsi="Century Gothic"/>
          <w:color w:val="auto"/>
        </w:rPr>
      </w:pPr>
      <w:bookmarkStart w:id="69" w:name="_Toc30348301"/>
      <w:bookmarkStart w:id="70" w:name="_Toc30355585"/>
      <w:r>
        <w:rPr>
          <w:rFonts w:ascii="Century Gothic" w:hAnsi="Century Gothic"/>
          <w:color w:val="auto"/>
        </w:rPr>
        <w:t>5</w:t>
      </w:r>
      <w:r w:rsidRPr="00912360">
        <w:rPr>
          <w:rFonts w:ascii="Century Gothic" w:hAnsi="Century Gothic"/>
          <w:color w:val="auto"/>
        </w:rPr>
        <w:t xml:space="preserve">.4 </w:t>
      </w:r>
      <w:proofErr w:type="spellStart"/>
      <w:r w:rsidRPr="00912360">
        <w:rPr>
          <w:rFonts w:ascii="Century Gothic" w:hAnsi="Century Gothic"/>
          <w:color w:val="auto"/>
        </w:rPr>
        <w:t>SottocategoriaManager</w:t>
      </w:r>
      <w:bookmarkEnd w:id="69"/>
      <w:bookmarkEnd w:id="70"/>
      <w:proofErr w:type="spellEnd"/>
    </w:p>
    <w:p w14:paraId="04A3EC2F" w14:textId="77777777" w:rsidR="00C14F2A" w:rsidRDefault="00C14F2A" w:rsidP="00C14F2A"/>
    <w:p w14:paraId="1FA86B91" w14:textId="77777777" w:rsidR="00C14F2A" w:rsidRDefault="00C14F2A" w:rsidP="00C14F2A">
      <w:r>
        <w:rPr>
          <w:noProof/>
        </w:rPr>
        <w:drawing>
          <wp:inline distT="0" distB="0" distL="0" distR="0" wp14:anchorId="78760735" wp14:editId="62FF8033">
            <wp:extent cx="6645910" cy="1882140"/>
            <wp:effectExtent l="0" t="0" r="2540" b="381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35EC3" w14:textId="77777777" w:rsidR="00C14F2A" w:rsidRDefault="00C14F2A" w:rsidP="00C14F2A"/>
    <w:p w14:paraId="1CC72473" w14:textId="77777777" w:rsidR="00C14F2A" w:rsidRDefault="00C14F2A" w:rsidP="00C14F2A"/>
    <w:p w14:paraId="1ECE1FCE" w14:textId="77777777" w:rsidR="00C14F2A" w:rsidRPr="00912360" w:rsidRDefault="00C14F2A" w:rsidP="00C14F2A"/>
    <w:p w14:paraId="64A6D503" w14:textId="77777777" w:rsidR="00C14F2A" w:rsidRDefault="00C14F2A" w:rsidP="00C14F2A">
      <w:pPr>
        <w:pStyle w:val="Titolo2"/>
        <w:rPr>
          <w:rFonts w:ascii="Century Gothic" w:hAnsi="Century Gothic"/>
          <w:color w:val="auto"/>
        </w:rPr>
      </w:pPr>
      <w:bookmarkStart w:id="71" w:name="_Toc30348302"/>
      <w:bookmarkStart w:id="72" w:name="_Toc30355586"/>
      <w:r>
        <w:rPr>
          <w:rFonts w:ascii="Century Gothic" w:hAnsi="Century Gothic"/>
          <w:color w:val="auto"/>
        </w:rPr>
        <w:t>5</w:t>
      </w:r>
      <w:r w:rsidRPr="00912360">
        <w:rPr>
          <w:rFonts w:ascii="Century Gothic" w:hAnsi="Century Gothic"/>
          <w:color w:val="auto"/>
        </w:rPr>
        <w:t xml:space="preserve">.5 </w:t>
      </w:r>
      <w:proofErr w:type="spellStart"/>
      <w:r w:rsidRPr="00912360">
        <w:rPr>
          <w:rFonts w:ascii="Century Gothic" w:hAnsi="Century Gothic"/>
          <w:color w:val="auto"/>
        </w:rPr>
        <w:t>UtenteManager</w:t>
      </w:r>
      <w:bookmarkEnd w:id="71"/>
      <w:bookmarkEnd w:id="72"/>
      <w:proofErr w:type="spellEnd"/>
    </w:p>
    <w:p w14:paraId="6F46B040" w14:textId="77777777" w:rsidR="00C14F2A" w:rsidRPr="00C94B6F" w:rsidRDefault="00C14F2A" w:rsidP="00C14F2A"/>
    <w:p w14:paraId="05E47121" w14:textId="77777777" w:rsidR="00C14F2A" w:rsidRPr="00912360" w:rsidRDefault="00C14F2A" w:rsidP="00C14F2A">
      <w:r>
        <w:rPr>
          <w:noProof/>
        </w:rPr>
        <w:drawing>
          <wp:inline distT="0" distB="0" distL="0" distR="0" wp14:anchorId="7EE61FC8" wp14:editId="5D5E3424">
            <wp:extent cx="6645910" cy="2359660"/>
            <wp:effectExtent l="0" t="0" r="2540" b="254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4A56E" w14:textId="77777777" w:rsidR="00C14F2A" w:rsidRDefault="00C14F2A" w:rsidP="00C14F2A"/>
    <w:p w14:paraId="23DB2768" w14:textId="77777777" w:rsidR="00C14F2A" w:rsidRDefault="00C14F2A" w:rsidP="00C14F2A">
      <w:pPr>
        <w:rPr>
          <w:rFonts w:ascii="Century Gothic" w:hAnsi="Century Gothic" w:cs="Times New Roman"/>
          <w:color w:val="3082BA"/>
          <w:sz w:val="18"/>
          <w:szCs w:val="18"/>
        </w:rPr>
      </w:pPr>
    </w:p>
    <w:p w14:paraId="29838E55" w14:textId="77777777" w:rsidR="00C14F2A" w:rsidRPr="001A63E6" w:rsidRDefault="00C14F2A" w:rsidP="00C14F2A"/>
    <w:p w14:paraId="36F82CA5" w14:textId="77777777" w:rsidR="00C14F2A" w:rsidRDefault="00C14F2A">
      <w:pPr>
        <w:rPr>
          <w:rFonts w:ascii="Times New Roman" w:hAnsi="Times New Roman" w:cs="Times New Roman"/>
          <w:sz w:val="18"/>
          <w:szCs w:val="18"/>
        </w:rPr>
      </w:pPr>
    </w:p>
    <w:p w14:paraId="69D580A5" w14:textId="77777777" w:rsidR="006444B2" w:rsidRPr="0014701F" w:rsidRDefault="00C14F2A" w:rsidP="00C14F2A">
      <w:pPr>
        <w:pStyle w:val="Titolo1"/>
        <w:rPr>
          <w:rFonts w:ascii="Century Gothic" w:eastAsiaTheme="minorHAnsi" w:hAnsi="Century Gothic"/>
          <w:b/>
          <w:bCs/>
          <w:color w:val="2E82BA"/>
          <w:sz w:val="28"/>
          <w:szCs w:val="28"/>
          <w:lang w:eastAsia="en-US" w:bidi="ar-SA"/>
        </w:rPr>
      </w:pPr>
      <w:bookmarkStart w:id="73" w:name="_Toc30355587"/>
      <w:r>
        <w:rPr>
          <w:rFonts w:ascii="Century Gothic" w:eastAsiaTheme="minorHAnsi" w:hAnsi="Century Gothic"/>
          <w:b/>
          <w:bCs/>
          <w:color w:val="2E82BA"/>
          <w:sz w:val="28"/>
          <w:szCs w:val="28"/>
          <w:lang w:eastAsia="en-US" w:bidi="ar-SA"/>
        </w:rPr>
        <w:lastRenderedPageBreak/>
        <w:t>6.</w:t>
      </w:r>
      <w:r w:rsidR="006444B2" w:rsidRPr="0014701F">
        <w:rPr>
          <w:rFonts w:ascii="Century Gothic" w:eastAsiaTheme="minorHAnsi" w:hAnsi="Century Gothic"/>
          <w:b/>
          <w:bCs/>
          <w:color w:val="2E82BA"/>
          <w:sz w:val="28"/>
          <w:szCs w:val="28"/>
          <w:lang w:eastAsia="en-US" w:bidi="ar-SA"/>
        </w:rPr>
        <w:t>Introduzione</w:t>
      </w:r>
      <w:bookmarkEnd w:id="73"/>
    </w:p>
    <w:p w14:paraId="3EB51774" w14:textId="77777777" w:rsidR="006444B2" w:rsidRPr="006444B2" w:rsidRDefault="006444B2" w:rsidP="006444B2">
      <w:pPr>
        <w:widowControl/>
        <w:adjustRightInd w:val="0"/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  <w:r w:rsidRPr="006444B2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>Questa sezione rappresenta l’attività di esecuzione dei test case descritti</w:t>
      </w:r>
      <w:r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 xml:space="preserve"> </w:t>
      </w:r>
      <w:r w:rsidRPr="006444B2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>all’interno del Test</w:t>
      </w:r>
      <w:r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 xml:space="preserve"> </w:t>
      </w:r>
      <w:proofErr w:type="spellStart"/>
      <w:r w:rsidRPr="006444B2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>Specification</w:t>
      </w:r>
      <w:proofErr w:type="spellEnd"/>
      <w:r w:rsidRPr="006444B2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 xml:space="preserve">. I test verranno eseguiti con </w:t>
      </w:r>
      <w:proofErr w:type="spellStart"/>
      <w:r w:rsidRPr="006444B2">
        <w:rPr>
          <w:rFonts w:ascii="Century Gothic" w:eastAsiaTheme="minorHAnsi" w:hAnsi="Century Gothic" w:cs="CenturyGothic-Bold"/>
          <w:b/>
          <w:bCs/>
          <w:sz w:val="24"/>
          <w:szCs w:val="24"/>
          <w:lang w:eastAsia="en-US" w:bidi="ar-SA"/>
        </w:rPr>
        <w:t>Selenium</w:t>
      </w:r>
      <w:proofErr w:type="spellEnd"/>
      <w:r w:rsidRPr="006444B2">
        <w:rPr>
          <w:rFonts w:ascii="Century Gothic" w:eastAsiaTheme="minorHAnsi" w:hAnsi="Century Gothic" w:cs="CenturyGothic-Bold"/>
          <w:b/>
          <w:bCs/>
          <w:sz w:val="24"/>
          <w:szCs w:val="24"/>
          <w:lang w:eastAsia="en-US" w:bidi="ar-SA"/>
        </w:rPr>
        <w:t xml:space="preserve"> </w:t>
      </w:r>
      <w:r w:rsidRPr="006444B2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>e ad ogni esecuzione verrà affiliata una tabella</w:t>
      </w:r>
      <w:r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 xml:space="preserve"> </w:t>
      </w:r>
      <w:r w:rsidRPr="006444B2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>informativa in cui mantenere le seguenti informazioni:</w:t>
      </w:r>
    </w:p>
    <w:p w14:paraId="44518AFE" w14:textId="77777777" w:rsidR="006444B2" w:rsidRPr="006444B2" w:rsidRDefault="006444B2" w:rsidP="006444B2">
      <w:pPr>
        <w:widowControl/>
        <w:adjustRightInd w:val="0"/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  <w:r w:rsidRPr="006444B2">
        <w:rPr>
          <w:rFonts w:ascii="Century Gothic" w:eastAsiaTheme="minorHAnsi" w:hAnsi="Century Gothic" w:cs="CenturyGothic-Bold"/>
          <w:b/>
          <w:bCs/>
          <w:sz w:val="24"/>
          <w:szCs w:val="24"/>
          <w:lang w:eastAsia="en-US" w:bidi="ar-SA"/>
        </w:rPr>
        <w:t xml:space="preserve">1. Nome del test case: </w:t>
      </w:r>
      <w:r w:rsidRPr="006444B2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 xml:space="preserve">Corrispondente al test case del Test </w:t>
      </w:r>
      <w:proofErr w:type="spellStart"/>
      <w:r w:rsidRPr="006444B2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>Specification</w:t>
      </w:r>
      <w:proofErr w:type="spellEnd"/>
      <w:r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 xml:space="preserve"> </w:t>
      </w:r>
      <w:proofErr w:type="spellStart"/>
      <w:r w:rsidRPr="006444B2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>Document</w:t>
      </w:r>
      <w:proofErr w:type="spellEnd"/>
      <w:r w:rsidRPr="006444B2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>.</w:t>
      </w:r>
    </w:p>
    <w:p w14:paraId="074E018D" w14:textId="77777777" w:rsidR="006444B2" w:rsidRPr="006444B2" w:rsidRDefault="006444B2" w:rsidP="006444B2">
      <w:pPr>
        <w:widowControl/>
        <w:adjustRightInd w:val="0"/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  <w:r w:rsidRPr="006444B2">
        <w:rPr>
          <w:rFonts w:ascii="Century Gothic" w:eastAsiaTheme="minorHAnsi" w:hAnsi="Century Gothic" w:cs="CenturyGothic-Bold"/>
          <w:b/>
          <w:bCs/>
          <w:sz w:val="24"/>
          <w:szCs w:val="24"/>
          <w:lang w:eastAsia="en-US" w:bidi="ar-SA"/>
        </w:rPr>
        <w:t xml:space="preserve">2. Data e ora: </w:t>
      </w:r>
      <w:r w:rsidRPr="006444B2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>Quando il test è stato eseguito</w:t>
      </w:r>
    </w:p>
    <w:p w14:paraId="569E3871" w14:textId="77777777" w:rsidR="006444B2" w:rsidRPr="006444B2" w:rsidRDefault="006444B2" w:rsidP="006444B2">
      <w:pPr>
        <w:widowControl/>
        <w:adjustRightInd w:val="0"/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  <w:r w:rsidRPr="006444B2">
        <w:rPr>
          <w:rFonts w:ascii="Century Gothic" w:eastAsiaTheme="minorHAnsi" w:hAnsi="Century Gothic" w:cs="CenturyGothic-Bold"/>
          <w:b/>
          <w:bCs/>
          <w:sz w:val="24"/>
          <w:szCs w:val="24"/>
          <w:lang w:eastAsia="en-US" w:bidi="ar-SA"/>
        </w:rPr>
        <w:t xml:space="preserve">3. Tester che ha eseguito il problema: </w:t>
      </w:r>
      <w:r w:rsidRPr="006444B2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>Soggetto creatore ed esecutore del test</w:t>
      </w:r>
      <w:r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>.</w:t>
      </w:r>
    </w:p>
    <w:p w14:paraId="0EE82610" w14:textId="77777777" w:rsidR="006444B2" w:rsidRPr="006444B2" w:rsidRDefault="006444B2" w:rsidP="006444B2">
      <w:pPr>
        <w:widowControl/>
        <w:adjustRightInd w:val="0"/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  <w:r w:rsidRPr="006444B2">
        <w:rPr>
          <w:rFonts w:ascii="Century Gothic" w:eastAsiaTheme="minorHAnsi" w:hAnsi="Century Gothic" w:cs="CenturyGothic-Bold"/>
          <w:b/>
          <w:bCs/>
          <w:sz w:val="24"/>
          <w:szCs w:val="24"/>
          <w:lang w:eastAsia="en-US" w:bidi="ar-SA"/>
        </w:rPr>
        <w:t xml:space="preserve">4. Output atteso: </w:t>
      </w:r>
      <w:r w:rsidRPr="006444B2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>Output che si</w:t>
      </w:r>
      <w:r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 xml:space="preserve"> dovrebbe</w:t>
      </w:r>
      <w:r w:rsidRPr="006444B2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 xml:space="preserve"> ottene</w:t>
      </w:r>
      <w:r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>re</w:t>
      </w:r>
      <w:r w:rsidRPr="006444B2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 xml:space="preserve"> dall’esecuzione del test.</w:t>
      </w:r>
    </w:p>
    <w:p w14:paraId="7B08F393" w14:textId="77777777" w:rsidR="006444B2" w:rsidRPr="006444B2" w:rsidRDefault="006444B2" w:rsidP="006444B2">
      <w:pPr>
        <w:widowControl/>
        <w:adjustRightInd w:val="0"/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  <w:r w:rsidRPr="006444B2">
        <w:rPr>
          <w:rFonts w:ascii="Century Gothic" w:eastAsiaTheme="minorHAnsi" w:hAnsi="Century Gothic" w:cs="CenturyGothic-Bold"/>
          <w:b/>
          <w:bCs/>
          <w:sz w:val="24"/>
          <w:szCs w:val="24"/>
          <w:lang w:eastAsia="en-US" w:bidi="ar-SA"/>
        </w:rPr>
        <w:t xml:space="preserve">5. Output del sistema: </w:t>
      </w:r>
      <w:r w:rsidRPr="006444B2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>Output che si ottiene dall’esecuzione del test.</w:t>
      </w:r>
    </w:p>
    <w:p w14:paraId="21753E59" w14:textId="77777777" w:rsidR="006444B2" w:rsidRPr="006444B2" w:rsidRDefault="006444B2" w:rsidP="006444B2">
      <w:pPr>
        <w:widowControl/>
        <w:adjustRightInd w:val="0"/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  <w:r w:rsidRPr="006444B2">
        <w:rPr>
          <w:rFonts w:ascii="Century Gothic" w:eastAsiaTheme="minorHAnsi" w:hAnsi="Century Gothic" w:cs="CenturyGothic-Bold"/>
          <w:b/>
          <w:bCs/>
          <w:sz w:val="24"/>
          <w:szCs w:val="24"/>
          <w:lang w:eastAsia="en-US" w:bidi="ar-SA"/>
        </w:rPr>
        <w:t xml:space="preserve">6. Esito del test: </w:t>
      </w:r>
      <w:r w:rsidRPr="006444B2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>Corretto o sbagliato a</w:t>
      </w:r>
      <w:r w:rsidR="004A5DAE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 xml:space="preserve"> </w:t>
      </w:r>
      <w:proofErr w:type="spellStart"/>
      <w:r w:rsidRPr="006444B2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>secondo</w:t>
      </w:r>
      <w:proofErr w:type="spellEnd"/>
      <w:r w:rsidR="004A5DAE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 xml:space="preserve"> </w:t>
      </w:r>
      <w:r w:rsidRPr="006444B2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>se l’output atteso e del sistema coincide o</w:t>
      </w:r>
      <w:r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 xml:space="preserve"> </w:t>
      </w:r>
      <w:r w:rsidRPr="006444B2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>meno.</w:t>
      </w:r>
    </w:p>
    <w:p w14:paraId="29E59E32" w14:textId="77777777" w:rsidR="006444B2" w:rsidRPr="006444B2" w:rsidRDefault="006444B2" w:rsidP="006444B2">
      <w:pPr>
        <w:widowControl/>
        <w:adjustRightInd w:val="0"/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  <w:r w:rsidRPr="006444B2">
        <w:rPr>
          <w:rFonts w:ascii="Century Gothic" w:eastAsiaTheme="minorHAnsi" w:hAnsi="Century Gothic" w:cs="CenturyGothic-Bold"/>
          <w:b/>
          <w:bCs/>
          <w:sz w:val="24"/>
          <w:szCs w:val="24"/>
          <w:lang w:eastAsia="en-US" w:bidi="ar-SA"/>
        </w:rPr>
        <w:t xml:space="preserve">7. Numero prove: </w:t>
      </w:r>
      <w:r w:rsidRPr="006444B2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>Numero di prove prima che il test abbia esito corretto.</w:t>
      </w:r>
    </w:p>
    <w:p w14:paraId="68F2B10A" w14:textId="77777777" w:rsidR="002041D7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  <w:r w:rsidRPr="006444B2">
        <w:rPr>
          <w:rFonts w:ascii="Century Gothic" w:eastAsiaTheme="minorHAnsi" w:hAnsi="Century Gothic" w:cs="CenturyGothic-Bold"/>
          <w:b/>
          <w:bCs/>
          <w:sz w:val="24"/>
          <w:szCs w:val="24"/>
          <w:lang w:eastAsia="en-US" w:bidi="ar-SA"/>
        </w:rPr>
        <w:t xml:space="preserve">8. Categoria: </w:t>
      </w:r>
      <w:r w:rsidRPr="006444B2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 xml:space="preserve">Valori della </w:t>
      </w:r>
      <w:proofErr w:type="spellStart"/>
      <w:r w:rsidRPr="006444B2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>category</w:t>
      </w:r>
      <w:proofErr w:type="spellEnd"/>
      <w:r w:rsidRPr="006444B2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 xml:space="preserve"> </w:t>
      </w:r>
      <w:proofErr w:type="spellStart"/>
      <w:r w:rsidRPr="006444B2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>partition</w:t>
      </w:r>
      <w:proofErr w:type="spellEnd"/>
      <w:r w:rsidRPr="006444B2"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 xml:space="preserve"> interessati nell’esecuzione del test</w:t>
      </w:r>
      <w:r>
        <w:rPr>
          <w:rFonts w:ascii="Century Gothic" w:eastAsiaTheme="minorHAnsi" w:hAnsi="Century Gothic" w:cs="CenturyGothic"/>
          <w:sz w:val="24"/>
          <w:szCs w:val="24"/>
          <w:lang w:eastAsia="en-US" w:bidi="ar-SA"/>
        </w:rPr>
        <w:t>.</w:t>
      </w:r>
    </w:p>
    <w:p w14:paraId="417EB469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34DBE993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739C868A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56E249AD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42316144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7B6D4B5C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2AF10A93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7C2F7082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42FC1387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5B85F5E3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3D36E91F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7E9A1410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7800A6CA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4C0B92B0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730734CA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768114D4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5108F523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5FB11DC0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28CF2704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2E189D3F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015536BC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3D216A4B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45F7883A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4431FB3A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4C7FB7F6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5AC134AD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410EC8A9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6F34BFE0" w14:textId="77777777" w:rsidR="0025178F" w:rsidRDefault="0025178F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55B1F553" w14:textId="77777777" w:rsidR="0025178F" w:rsidRDefault="0025178F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271D6239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2D4DDBDB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1EF82E69" w14:textId="77777777" w:rsidR="003161A6" w:rsidRDefault="003161A6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3219416B" w14:textId="77777777" w:rsidR="00C14F2A" w:rsidRDefault="00C14F2A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0DEF8675" w14:textId="77777777" w:rsidR="00C14F2A" w:rsidRDefault="00C14F2A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3905EF27" w14:textId="77777777" w:rsidR="006444B2" w:rsidRPr="0014701F" w:rsidRDefault="00C14F2A" w:rsidP="00C14F2A">
      <w:pPr>
        <w:pStyle w:val="Titolo1"/>
        <w:ind w:left="360"/>
        <w:rPr>
          <w:rFonts w:ascii="Century Gothic" w:hAnsi="Century Gothic"/>
          <w:b/>
          <w:bCs/>
          <w:color w:val="2E82BA"/>
          <w:sz w:val="28"/>
          <w:szCs w:val="28"/>
        </w:rPr>
      </w:pPr>
      <w:bookmarkStart w:id="74" w:name="_Toc30355588"/>
      <w:r>
        <w:rPr>
          <w:rFonts w:ascii="Century Gothic" w:hAnsi="Century Gothic"/>
          <w:b/>
          <w:bCs/>
          <w:color w:val="2E82BA"/>
          <w:sz w:val="28"/>
          <w:szCs w:val="28"/>
        </w:rPr>
        <w:lastRenderedPageBreak/>
        <w:t>7.</w:t>
      </w:r>
      <w:r w:rsidR="006444B2" w:rsidRPr="0014701F">
        <w:rPr>
          <w:rFonts w:ascii="Century Gothic" w:hAnsi="Century Gothic"/>
          <w:b/>
          <w:bCs/>
          <w:color w:val="2E82BA"/>
          <w:sz w:val="28"/>
          <w:szCs w:val="28"/>
        </w:rPr>
        <w:t>Gestione Utente</w:t>
      </w:r>
      <w:bookmarkEnd w:id="74"/>
    </w:p>
    <w:p w14:paraId="33B46AEF" w14:textId="77777777" w:rsidR="006444B2" w:rsidRDefault="00C14F2A" w:rsidP="00C14F2A">
      <w:pPr>
        <w:pStyle w:val="Titolo2"/>
        <w:ind w:firstLine="360"/>
        <w:rPr>
          <w:rFonts w:ascii="Century Gothic" w:hAnsi="Century Gothic"/>
          <w:color w:val="auto"/>
          <w:sz w:val="24"/>
          <w:szCs w:val="24"/>
        </w:rPr>
      </w:pPr>
      <w:bookmarkStart w:id="75" w:name="_Toc30355589"/>
      <w:r>
        <w:rPr>
          <w:rFonts w:ascii="Century Gothic" w:hAnsi="Century Gothic"/>
          <w:color w:val="auto"/>
          <w:sz w:val="24"/>
          <w:szCs w:val="24"/>
        </w:rPr>
        <w:t>7.1</w:t>
      </w:r>
      <w:r w:rsidR="006444B2">
        <w:rPr>
          <w:rFonts w:ascii="Century Gothic" w:hAnsi="Century Gothic"/>
          <w:color w:val="auto"/>
          <w:sz w:val="24"/>
          <w:szCs w:val="24"/>
        </w:rPr>
        <w:t>Login</w:t>
      </w:r>
      <w:bookmarkEnd w:id="75"/>
    </w:p>
    <w:p w14:paraId="2B771C68" w14:textId="77777777" w:rsidR="006444B2" w:rsidRPr="006444B2" w:rsidRDefault="006444B2" w:rsidP="006444B2">
      <w:pPr>
        <w:ind w:left="720"/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6798"/>
      </w:tblGrid>
      <w:tr w:rsidR="006444B2" w:rsidRPr="00F256C5" w14:paraId="46D3EEEC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1389837F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Nome del test case:</w:t>
            </w:r>
          </w:p>
        </w:tc>
        <w:tc>
          <w:tcPr>
            <w:tcW w:w="6798" w:type="dxa"/>
          </w:tcPr>
          <w:p w14:paraId="1D865E14" w14:textId="77777777" w:rsidR="006444B2" w:rsidRPr="00AD7F61" w:rsidRDefault="006444B2" w:rsidP="00002B76">
            <w:pPr>
              <w:rPr>
                <w:rFonts w:ascii="Century Gothic" w:hAnsi="Century Gothic"/>
              </w:rPr>
            </w:pPr>
            <w:r w:rsidRPr="00AD7F61">
              <w:rPr>
                <w:rFonts w:ascii="Century Gothic" w:hAnsi="Century Gothic"/>
              </w:rPr>
              <w:t>TCS1</w:t>
            </w:r>
          </w:p>
        </w:tc>
      </w:tr>
      <w:tr w:rsidR="006444B2" w:rsidRPr="00F256C5" w14:paraId="167BA355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4B819C6A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798" w:type="dxa"/>
          </w:tcPr>
          <w:p w14:paraId="465A6FB1" w14:textId="77777777" w:rsidR="006444B2" w:rsidRPr="00AD7F61" w:rsidRDefault="006444B2" w:rsidP="00002B76">
            <w:pPr>
              <w:rPr>
                <w:rFonts w:ascii="Century Gothic" w:hAnsi="Century Gothic"/>
              </w:rPr>
            </w:pPr>
            <w:r w:rsidRPr="00AD7F61">
              <w:rPr>
                <w:rFonts w:ascii="Century Gothic" w:hAnsi="Century Gothic"/>
              </w:rPr>
              <w:t>16/01/2020    09:36</w:t>
            </w:r>
          </w:p>
        </w:tc>
      </w:tr>
      <w:tr w:rsidR="006444B2" w:rsidRPr="00F256C5" w14:paraId="0951C086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2035B90A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798" w:type="dxa"/>
          </w:tcPr>
          <w:p w14:paraId="48088136" w14:textId="77777777" w:rsidR="006444B2" w:rsidRPr="00AD7F61" w:rsidRDefault="006444B2" w:rsidP="00002B76">
            <w:pPr>
              <w:rPr>
                <w:rFonts w:ascii="Century Gothic" w:hAnsi="Century Gothic"/>
              </w:rPr>
            </w:pPr>
            <w:r w:rsidRPr="00AD7F61">
              <w:rPr>
                <w:rFonts w:ascii="Century Gothic" w:hAnsi="Century Gothic"/>
              </w:rPr>
              <w:t>Maria Rachele Tripodi</w:t>
            </w:r>
          </w:p>
        </w:tc>
      </w:tr>
      <w:tr w:rsidR="006444B2" w:rsidRPr="00F256C5" w14:paraId="2F0E662C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2053883C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798" w:type="dxa"/>
          </w:tcPr>
          <w:p w14:paraId="3F9E1813" w14:textId="77777777" w:rsidR="006444B2" w:rsidRPr="00AD7F61" w:rsidRDefault="006444B2" w:rsidP="00002B76">
            <w:pPr>
              <w:rPr>
                <w:rFonts w:ascii="Century Gothic" w:hAnsi="Century Gothic"/>
              </w:rPr>
            </w:pPr>
            <w:r w:rsidRPr="00AD7F61">
              <w:rPr>
                <w:rFonts w:ascii="Century Gothic" w:hAnsi="Century Gothic"/>
              </w:rPr>
              <w:t>Il login non va a buon fine poiché i dati inserirti non sono presenti nel database.</w:t>
            </w:r>
          </w:p>
        </w:tc>
      </w:tr>
      <w:tr w:rsidR="006444B2" w:rsidRPr="00F256C5" w14:paraId="1E44A4F2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56727495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798" w:type="dxa"/>
          </w:tcPr>
          <w:p w14:paraId="7FEF66B8" w14:textId="77777777" w:rsidR="006444B2" w:rsidRPr="00AD7F61" w:rsidRDefault="006444B2" w:rsidP="00002B76">
            <w:pPr>
              <w:rPr>
                <w:rFonts w:ascii="Century Gothic" w:hAnsi="Century Gothic"/>
              </w:rPr>
            </w:pPr>
            <w:r w:rsidRPr="00AD7F61">
              <w:rPr>
                <w:rFonts w:ascii="Century Gothic" w:hAnsi="Century Gothic"/>
              </w:rPr>
              <w:t>Il login non va a buon fine poiché i dati inserirti non sono presenti nel database.</w:t>
            </w:r>
          </w:p>
        </w:tc>
      </w:tr>
      <w:tr w:rsidR="006444B2" w:rsidRPr="00F256C5" w14:paraId="72007544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4A789462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test:</w:t>
            </w:r>
          </w:p>
        </w:tc>
        <w:tc>
          <w:tcPr>
            <w:tcW w:w="6798" w:type="dxa"/>
          </w:tcPr>
          <w:p w14:paraId="0EE13D7C" w14:textId="77777777" w:rsidR="006444B2" w:rsidRPr="00AD7F61" w:rsidRDefault="006444B2" w:rsidP="00002B76">
            <w:pPr>
              <w:rPr>
                <w:rFonts w:ascii="Century Gothic" w:hAnsi="Century Gothic"/>
              </w:rPr>
            </w:pPr>
            <w:r w:rsidRPr="00AD7F61">
              <w:rPr>
                <w:rFonts w:ascii="Century Gothic" w:hAnsi="Century Gothic"/>
              </w:rPr>
              <w:t>CORRETTO</w:t>
            </w:r>
          </w:p>
        </w:tc>
      </w:tr>
      <w:tr w:rsidR="006444B2" w:rsidRPr="00F256C5" w14:paraId="6739CD5B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169FACE3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798" w:type="dxa"/>
          </w:tcPr>
          <w:p w14:paraId="06B84B9F" w14:textId="77777777" w:rsidR="006444B2" w:rsidRPr="00AD7F61" w:rsidRDefault="006444B2" w:rsidP="00002B76">
            <w:pPr>
              <w:rPr>
                <w:rFonts w:ascii="Century Gothic" w:hAnsi="Century Gothic"/>
              </w:rPr>
            </w:pPr>
            <w:r w:rsidRPr="00AD7F61">
              <w:rPr>
                <w:rFonts w:ascii="Century Gothic" w:hAnsi="Century Gothic"/>
              </w:rPr>
              <w:t>1</w:t>
            </w:r>
          </w:p>
        </w:tc>
      </w:tr>
      <w:tr w:rsidR="006444B2" w:rsidRPr="00F256C5" w14:paraId="76C6860D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2F87F78C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798" w:type="dxa"/>
          </w:tcPr>
          <w:p w14:paraId="0E308762" w14:textId="77777777" w:rsidR="006444B2" w:rsidRPr="00AD7F61" w:rsidRDefault="006444B2" w:rsidP="00002B76">
            <w:pPr>
              <w:rPr>
                <w:rFonts w:ascii="Century Gothic" w:hAnsi="Century Gothic"/>
              </w:rPr>
            </w:pPr>
            <w:r w:rsidRPr="00AD7F61">
              <w:rPr>
                <w:rFonts w:ascii="Century Gothic" w:hAnsi="Century Gothic"/>
              </w:rPr>
              <w:t>Esistenza</w:t>
            </w:r>
          </w:p>
        </w:tc>
      </w:tr>
    </w:tbl>
    <w:p w14:paraId="39119D8E" w14:textId="77777777" w:rsidR="006444B2" w:rsidRDefault="006444B2" w:rsidP="006444B2">
      <w:pPr>
        <w:rPr>
          <w:rFonts w:ascii="Century Gothic" w:hAnsi="Century Gothic"/>
          <w:noProof/>
        </w:rPr>
      </w:pPr>
    </w:p>
    <w:p w14:paraId="73D61BBC" w14:textId="77777777" w:rsidR="006444B2" w:rsidRDefault="006444B2" w:rsidP="006444B2">
      <w:pPr>
        <w:rPr>
          <w:rFonts w:ascii="Century Gothic" w:hAnsi="Century Gothic"/>
        </w:rPr>
      </w:pPr>
    </w:p>
    <w:p w14:paraId="77F3029D" w14:textId="77777777" w:rsidR="006444B2" w:rsidRDefault="006444B2" w:rsidP="006444B2">
      <w:pPr>
        <w:rPr>
          <w:rFonts w:ascii="Century Gothic" w:hAnsi="Century Gothic"/>
        </w:rPr>
      </w:pPr>
    </w:p>
    <w:p w14:paraId="40B84309" w14:textId="77777777" w:rsidR="006444B2" w:rsidRDefault="006444B2" w:rsidP="009D1D4E">
      <w:pPr>
        <w:jc w:val="center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020325EB" wp14:editId="4DD25DDF">
            <wp:extent cx="6645910" cy="3542030"/>
            <wp:effectExtent l="0" t="0" r="0" b="127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8FCD" w14:textId="77777777" w:rsidR="006444B2" w:rsidRDefault="006444B2" w:rsidP="006444B2">
      <w:pPr>
        <w:rPr>
          <w:rFonts w:ascii="Century Gothic" w:hAnsi="Century Gothic"/>
        </w:rPr>
      </w:pPr>
    </w:p>
    <w:p w14:paraId="62C99C03" w14:textId="77777777" w:rsidR="006444B2" w:rsidRDefault="006444B2" w:rsidP="006444B2">
      <w:pPr>
        <w:rPr>
          <w:rFonts w:ascii="Century Gothic" w:hAnsi="Century Gothic"/>
        </w:rPr>
      </w:pPr>
    </w:p>
    <w:p w14:paraId="6B7318B2" w14:textId="77777777" w:rsidR="006444B2" w:rsidRDefault="006444B2" w:rsidP="006444B2">
      <w:pPr>
        <w:rPr>
          <w:rFonts w:ascii="Century Gothic" w:hAnsi="Century Gothic"/>
        </w:rPr>
      </w:pPr>
    </w:p>
    <w:p w14:paraId="39875D4D" w14:textId="77777777" w:rsidR="006444B2" w:rsidRDefault="006444B2" w:rsidP="006444B2">
      <w:pPr>
        <w:rPr>
          <w:rFonts w:ascii="Century Gothic" w:hAnsi="Century Gothic"/>
        </w:rPr>
      </w:pPr>
    </w:p>
    <w:p w14:paraId="19131789" w14:textId="77777777" w:rsidR="006444B2" w:rsidRDefault="006444B2" w:rsidP="006444B2">
      <w:pPr>
        <w:rPr>
          <w:rFonts w:ascii="Century Gothic" w:hAnsi="Century Gothic"/>
        </w:rPr>
      </w:pPr>
    </w:p>
    <w:p w14:paraId="0C7A9DF7" w14:textId="77777777" w:rsidR="006444B2" w:rsidRDefault="006444B2" w:rsidP="006444B2">
      <w:pPr>
        <w:rPr>
          <w:rFonts w:ascii="Century Gothic" w:hAnsi="Century Gothic"/>
        </w:rPr>
      </w:pPr>
    </w:p>
    <w:p w14:paraId="570AD33D" w14:textId="77777777" w:rsidR="006444B2" w:rsidRDefault="006444B2" w:rsidP="006444B2">
      <w:pPr>
        <w:rPr>
          <w:rFonts w:ascii="Century Gothic" w:hAnsi="Century Gothic"/>
        </w:rPr>
      </w:pPr>
    </w:p>
    <w:p w14:paraId="5556A213" w14:textId="77777777" w:rsidR="006444B2" w:rsidRDefault="006444B2" w:rsidP="006444B2">
      <w:pPr>
        <w:rPr>
          <w:rFonts w:ascii="Century Gothic" w:hAnsi="Century Gothic"/>
        </w:rPr>
      </w:pPr>
    </w:p>
    <w:p w14:paraId="7794A7B6" w14:textId="77777777" w:rsidR="006444B2" w:rsidRDefault="006444B2" w:rsidP="006444B2">
      <w:pPr>
        <w:rPr>
          <w:rFonts w:ascii="Century Gothic" w:hAnsi="Century Gothic"/>
        </w:rPr>
      </w:pPr>
    </w:p>
    <w:p w14:paraId="1CF2F824" w14:textId="77777777" w:rsidR="006444B2" w:rsidRDefault="006444B2" w:rsidP="006444B2">
      <w:pPr>
        <w:rPr>
          <w:rFonts w:ascii="Century Gothic" w:hAnsi="Century Gothic"/>
        </w:rPr>
      </w:pPr>
    </w:p>
    <w:p w14:paraId="30263CD8" w14:textId="77777777" w:rsidR="006444B2" w:rsidRDefault="006444B2" w:rsidP="006444B2">
      <w:pPr>
        <w:rPr>
          <w:rFonts w:ascii="Century Gothic" w:hAnsi="Century Gothic"/>
        </w:rPr>
      </w:pPr>
    </w:p>
    <w:p w14:paraId="45F8F40C" w14:textId="77777777" w:rsidR="00AD7F61" w:rsidRDefault="00AD7F61" w:rsidP="006444B2">
      <w:pPr>
        <w:rPr>
          <w:rFonts w:ascii="Century Gothic" w:hAnsi="Century Gothic"/>
        </w:rPr>
      </w:pPr>
    </w:p>
    <w:p w14:paraId="7AB7586E" w14:textId="77777777" w:rsidR="006444B2" w:rsidRDefault="006444B2" w:rsidP="006444B2">
      <w:pPr>
        <w:rPr>
          <w:rFonts w:ascii="Century Gothic" w:hAnsi="Century Gothic"/>
        </w:rPr>
      </w:pPr>
    </w:p>
    <w:p w14:paraId="66C87FA0" w14:textId="77777777" w:rsidR="006444B2" w:rsidRDefault="006444B2" w:rsidP="006444B2">
      <w:pPr>
        <w:rPr>
          <w:rFonts w:ascii="Century Gothic" w:hAnsi="Century Gothic"/>
        </w:rPr>
      </w:pPr>
    </w:p>
    <w:p w14:paraId="34D50D25" w14:textId="77777777" w:rsidR="006444B2" w:rsidRDefault="006444B2" w:rsidP="006444B2">
      <w:pPr>
        <w:rPr>
          <w:rFonts w:ascii="Century Gothic" w:hAnsi="Century Gothic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6798"/>
      </w:tblGrid>
      <w:tr w:rsidR="006444B2" w:rsidRPr="00F256C5" w14:paraId="3118C285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6C660D1F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  <w:sz w:val="24"/>
                <w:szCs w:val="24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del test case:</w:t>
            </w:r>
          </w:p>
        </w:tc>
        <w:tc>
          <w:tcPr>
            <w:tcW w:w="6798" w:type="dxa"/>
          </w:tcPr>
          <w:p w14:paraId="22123F72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  <w:sz w:val="24"/>
                <w:szCs w:val="24"/>
              </w:rPr>
              <w:t>TCS</w:t>
            </w: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  <w:tr w:rsidR="006444B2" w:rsidRPr="00F256C5" w14:paraId="52E5544A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1DEB3472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798" w:type="dxa"/>
          </w:tcPr>
          <w:p w14:paraId="6347C1DE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1</w:t>
            </w:r>
            <w:r>
              <w:rPr>
                <w:rFonts w:ascii="Century Gothic" w:hAnsi="Century Gothic"/>
              </w:rPr>
              <w:t>6</w:t>
            </w:r>
            <w:r w:rsidRPr="00F256C5">
              <w:rPr>
                <w:rFonts w:ascii="Century Gothic" w:hAnsi="Century Gothic"/>
              </w:rPr>
              <w:t xml:space="preserve">/01/2020    </w:t>
            </w:r>
            <w:r>
              <w:rPr>
                <w:rFonts w:ascii="Century Gothic" w:hAnsi="Century Gothic"/>
              </w:rPr>
              <w:t>09:39</w:t>
            </w:r>
          </w:p>
        </w:tc>
      </w:tr>
      <w:tr w:rsidR="006444B2" w:rsidRPr="00F256C5" w14:paraId="32D3C029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42DF7146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798" w:type="dxa"/>
          </w:tcPr>
          <w:p w14:paraId="110974D5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Maria Rachele Tripodi</w:t>
            </w:r>
          </w:p>
        </w:tc>
      </w:tr>
      <w:tr w:rsidR="006444B2" w:rsidRPr="00F256C5" w14:paraId="2C50DA95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007FA1E4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798" w:type="dxa"/>
          </w:tcPr>
          <w:p w14:paraId="3B7255C3" w14:textId="77777777" w:rsidR="006444B2" w:rsidRPr="00AD7F61" w:rsidRDefault="006444B2" w:rsidP="00002B76">
            <w:pPr>
              <w:rPr>
                <w:rFonts w:ascii="Century Gothic" w:hAnsi="Century Gothic"/>
              </w:rPr>
            </w:pPr>
            <w:r w:rsidRPr="00AD7F61">
              <w:rPr>
                <w:rFonts w:ascii="Century Gothic" w:hAnsi="Century Gothic"/>
              </w:rPr>
              <w:t>Il login non va a buon fine poiché un campo è vuoto.</w:t>
            </w:r>
          </w:p>
        </w:tc>
      </w:tr>
      <w:tr w:rsidR="006444B2" w:rsidRPr="00F256C5" w14:paraId="09C44359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34DE42AC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798" w:type="dxa"/>
          </w:tcPr>
          <w:p w14:paraId="4DB09155" w14:textId="77777777" w:rsidR="006444B2" w:rsidRPr="00AD7F61" w:rsidRDefault="006444B2" w:rsidP="00002B76">
            <w:pPr>
              <w:rPr>
                <w:rFonts w:ascii="Century Gothic" w:hAnsi="Century Gothic"/>
              </w:rPr>
            </w:pPr>
            <w:r w:rsidRPr="00AD7F61">
              <w:rPr>
                <w:rFonts w:ascii="Century Gothic" w:hAnsi="Century Gothic"/>
              </w:rPr>
              <w:t>Il login non va a buon fine poiché un campo è vuoto.</w:t>
            </w:r>
          </w:p>
        </w:tc>
      </w:tr>
      <w:tr w:rsidR="006444B2" w:rsidRPr="00F256C5" w14:paraId="3C14BD2E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49585C29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test:</w:t>
            </w:r>
          </w:p>
        </w:tc>
        <w:tc>
          <w:tcPr>
            <w:tcW w:w="6798" w:type="dxa"/>
          </w:tcPr>
          <w:p w14:paraId="5DD47EE3" w14:textId="77777777" w:rsidR="006444B2" w:rsidRPr="00AD7F61" w:rsidRDefault="006444B2" w:rsidP="00002B76">
            <w:pPr>
              <w:rPr>
                <w:rFonts w:ascii="Century Gothic" w:hAnsi="Century Gothic"/>
              </w:rPr>
            </w:pPr>
            <w:r w:rsidRPr="00AD7F61">
              <w:rPr>
                <w:rFonts w:ascii="Century Gothic" w:hAnsi="Century Gothic"/>
              </w:rPr>
              <w:t>CORRETTO</w:t>
            </w:r>
          </w:p>
        </w:tc>
      </w:tr>
      <w:tr w:rsidR="006444B2" w:rsidRPr="00F256C5" w14:paraId="7E336471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02AA6B13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798" w:type="dxa"/>
          </w:tcPr>
          <w:p w14:paraId="5EDA77D1" w14:textId="77777777" w:rsidR="006444B2" w:rsidRPr="00AD7F61" w:rsidRDefault="006444B2" w:rsidP="00002B76">
            <w:pPr>
              <w:rPr>
                <w:rFonts w:ascii="Century Gothic" w:hAnsi="Century Gothic"/>
              </w:rPr>
            </w:pPr>
            <w:r w:rsidRPr="00AD7F61">
              <w:rPr>
                <w:rFonts w:ascii="Century Gothic" w:hAnsi="Century Gothic"/>
              </w:rPr>
              <w:t>1</w:t>
            </w:r>
          </w:p>
        </w:tc>
      </w:tr>
      <w:tr w:rsidR="006444B2" w:rsidRPr="00F256C5" w14:paraId="313C6352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14A139E4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798" w:type="dxa"/>
          </w:tcPr>
          <w:p w14:paraId="0836969B" w14:textId="77777777" w:rsidR="006444B2" w:rsidRPr="00AD7F61" w:rsidRDefault="006444B2" w:rsidP="00002B76">
            <w:pPr>
              <w:rPr>
                <w:rFonts w:ascii="Century Gothic" w:hAnsi="Century Gothic"/>
              </w:rPr>
            </w:pPr>
            <w:r w:rsidRPr="00AD7F61">
              <w:rPr>
                <w:rFonts w:ascii="Century Gothic" w:hAnsi="Century Gothic"/>
              </w:rPr>
              <w:t>Formato</w:t>
            </w:r>
          </w:p>
        </w:tc>
      </w:tr>
    </w:tbl>
    <w:p w14:paraId="74BAFE4D" w14:textId="77777777" w:rsidR="006444B2" w:rsidRDefault="006444B2" w:rsidP="006444B2">
      <w:pPr>
        <w:rPr>
          <w:rFonts w:ascii="Century Gothic" w:hAnsi="Century Gothic"/>
        </w:rPr>
      </w:pPr>
    </w:p>
    <w:p w14:paraId="44BAD50C" w14:textId="77777777" w:rsidR="006444B2" w:rsidRDefault="006444B2" w:rsidP="006444B2">
      <w:pPr>
        <w:rPr>
          <w:rFonts w:ascii="Century Gothic" w:hAnsi="Century Gothic"/>
        </w:rPr>
      </w:pPr>
    </w:p>
    <w:p w14:paraId="4E8BF79D" w14:textId="77777777" w:rsidR="006444B2" w:rsidRPr="00F256C5" w:rsidRDefault="006444B2" w:rsidP="009D1D4E">
      <w:pPr>
        <w:jc w:val="center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1A680204" wp14:editId="2322214E">
            <wp:extent cx="6645910" cy="3542030"/>
            <wp:effectExtent l="0" t="0" r="2540" b="127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1C19" w14:textId="77777777" w:rsidR="006444B2" w:rsidRDefault="006444B2" w:rsidP="006444B2">
      <w:pPr>
        <w:rPr>
          <w:rFonts w:ascii="Century Gothic" w:hAnsi="Century Gothic"/>
        </w:rPr>
      </w:pPr>
    </w:p>
    <w:p w14:paraId="27EDD1A9" w14:textId="77777777" w:rsidR="006444B2" w:rsidRDefault="006444B2" w:rsidP="006444B2">
      <w:pPr>
        <w:rPr>
          <w:rFonts w:ascii="Century Gothic" w:hAnsi="Century Gothic"/>
        </w:rPr>
      </w:pPr>
    </w:p>
    <w:p w14:paraId="69910D6B" w14:textId="77777777" w:rsidR="006444B2" w:rsidRDefault="006444B2" w:rsidP="006444B2">
      <w:pPr>
        <w:rPr>
          <w:rFonts w:ascii="Century Gothic" w:hAnsi="Century Gothic"/>
        </w:rPr>
      </w:pPr>
    </w:p>
    <w:p w14:paraId="7CBCB794" w14:textId="77777777" w:rsidR="006444B2" w:rsidRDefault="006444B2" w:rsidP="006444B2">
      <w:pPr>
        <w:rPr>
          <w:rFonts w:ascii="Century Gothic" w:hAnsi="Century Gothic"/>
        </w:rPr>
      </w:pPr>
    </w:p>
    <w:p w14:paraId="6EDBB6AD" w14:textId="77777777" w:rsidR="006444B2" w:rsidRDefault="006444B2" w:rsidP="006444B2">
      <w:pPr>
        <w:rPr>
          <w:rFonts w:ascii="Century Gothic" w:hAnsi="Century Gothic"/>
        </w:rPr>
      </w:pPr>
    </w:p>
    <w:p w14:paraId="7DFC0C3F" w14:textId="77777777" w:rsidR="006444B2" w:rsidRDefault="006444B2" w:rsidP="006444B2">
      <w:pPr>
        <w:rPr>
          <w:rFonts w:ascii="Century Gothic" w:hAnsi="Century Gothic"/>
        </w:rPr>
      </w:pPr>
    </w:p>
    <w:p w14:paraId="496EC166" w14:textId="77777777" w:rsidR="006444B2" w:rsidRDefault="006444B2" w:rsidP="006444B2">
      <w:pPr>
        <w:rPr>
          <w:rFonts w:ascii="Century Gothic" w:hAnsi="Century Gothic"/>
        </w:rPr>
      </w:pPr>
    </w:p>
    <w:p w14:paraId="38FE5147" w14:textId="77777777" w:rsidR="006444B2" w:rsidRDefault="006444B2" w:rsidP="006444B2">
      <w:pPr>
        <w:rPr>
          <w:rFonts w:ascii="Century Gothic" w:hAnsi="Century Gothic"/>
        </w:rPr>
      </w:pPr>
    </w:p>
    <w:p w14:paraId="0F80E7DD" w14:textId="77777777" w:rsidR="006444B2" w:rsidRDefault="006444B2" w:rsidP="006444B2">
      <w:pPr>
        <w:rPr>
          <w:rFonts w:ascii="Century Gothic" w:hAnsi="Century Gothic"/>
        </w:rPr>
      </w:pPr>
    </w:p>
    <w:p w14:paraId="5F4BBF4F" w14:textId="77777777" w:rsidR="006444B2" w:rsidRDefault="006444B2" w:rsidP="006444B2">
      <w:pPr>
        <w:rPr>
          <w:rFonts w:ascii="Century Gothic" w:hAnsi="Century Gothic"/>
        </w:rPr>
      </w:pPr>
    </w:p>
    <w:p w14:paraId="77F7121D" w14:textId="77777777" w:rsidR="006444B2" w:rsidRDefault="006444B2" w:rsidP="006444B2">
      <w:pPr>
        <w:rPr>
          <w:rFonts w:ascii="Century Gothic" w:hAnsi="Century Gothic"/>
        </w:rPr>
      </w:pPr>
    </w:p>
    <w:p w14:paraId="5C7EC943" w14:textId="77777777" w:rsidR="006444B2" w:rsidRDefault="006444B2" w:rsidP="006444B2">
      <w:pPr>
        <w:rPr>
          <w:rFonts w:ascii="Century Gothic" w:hAnsi="Century Gothic"/>
        </w:rPr>
      </w:pPr>
    </w:p>
    <w:p w14:paraId="06FBEA62" w14:textId="77777777" w:rsidR="006444B2" w:rsidRDefault="006444B2" w:rsidP="006444B2">
      <w:pPr>
        <w:rPr>
          <w:rFonts w:ascii="Century Gothic" w:hAnsi="Century Gothic"/>
        </w:rPr>
      </w:pPr>
    </w:p>
    <w:p w14:paraId="095B5951" w14:textId="77777777" w:rsidR="006444B2" w:rsidRDefault="006444B2" w:rsidP="006444B2">
      <w:pPr>
        <w:rPr>
          <w:rFonts w:ascii="Century Gothic" w:hAnsi="Century Gothic"/>
        </w:rPr>
      </w:pPr>
    </w:p>
    <w:p w14:paraId="107E363F" w14:textId="77777777" w:rsidR="006444B2" w:rsidRDefault="006444B2" w:rsidP="006444B2">
      <w:pPr>
        <w:rPr>
          <w:rFonts w:ascii="Century Gothic" w:hAnsi="Century Gothic"/>
        </w:rPr>
      </w:pPr>
    </w:p>
    <w:p w14:paraId="54F3BCBE" w14:textId="77777777" w:rsidR="006444B2" w:rsidRDefault="006444B2" w:rsidP="006444B2">
      <w:pPr>
        <w:rPr>
          <w:rFonts w:ascii="Century Gothic" w:hAnsi="Century Gothic"/>
        </w:rPr>
      </w:pPr>
    </w:p>
    <w:p w14:paraId="259CA529" w14:textId="77777777" w:rsidR="006444B2" w:rsidRDefault="006444B2" w:rsidP="006444B2">
      <w:pPr>
        <w:rPr>
          <w:rFonts w:ascii="Century Gothic" w:hAnsi="Century Gothic"/>
        </w:rPr>
      </w:pPr>
    </w:p>
    <w:p w14:paraId="0578CB19" w14:textId="77777777" w:rsidR="006444B2" w:rsidRDefault="006444B2" w:rsidP="006444B2">
      <w:pPr>
        <w:rPr>
          <w:rFonts w:ascii="Century Gothic" w:hAnsi="Century Gothic"/>
        </w:rPr>
      </w:pPr>
    </w:p>
    <w:p w14:paraId="06143037" w14:textId="77777777" w:rsidR="006444B2" w:rsidRDefault="006444B2" w:rsidP="006444B2">
      <w:pPr>
        <w:rPr>
          <w:rFonts w:ascii="Century Gothic" w:hAnsi="Century Gothic"/>
        </w:rPr>
      </w:pPr>
    </w:p>
    <w:p w14:paraId="4F8A4EF3" w14:textId="77777777" w:rsidR="006444B2" w:rsidRDefault="006444B2" w:rsidP="006444B2">
      <w:pPr>
        <w:rPr>
          <w:rFonts w:ascii="Century Gothic" w:hAnsi="Century Gothic"/>
        </w:rPr>
      </w:pPr>
    </w:p>
    <w:p w14:paraId="0803971F" w14:textId="77777777" w:rsidR="006444B2" w:rsidRPr="00F256C5" w:rsidRDefault="006444B2" w:rsidP="006444B2">
      <w:pPr>
        <w:rPr>
          <w:rFonts w:ascii="Century Gothic" w:hAnsi="Century Gothic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6798"/>
      </w:tblGrid>
      <w:tr w:rsidR="006444B2" w:rsidRPr="00F256C5" w14:paraId="39742613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0CC947BF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  <w:sz w:val="24"/>
                <w:szCs w:val="24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del test case:</w:t>
            </w:r>
          </w:p>
        </w:tc>
        <w:tc>
          <w:tcPr>
            <w:tcW w:w="6798" w:type="dxa"/>
          </w:tcPr>
          <w:p w14:paraId="20D228CE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  <w:sz w:val="24"/>
                <w:szCs w:val="24"/>
              </w:rPr>
              <w:t>TCS4</w:t>
            </w:r>
          </w:p>
        </w:tc>
      </w:tr>
      <w:tr w:rsidR="006444B2" w:rsidRPr="00F256C5" w14:paraId="1FBD6F00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37E58C6E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798" w:type="dxa"/>
          </w:tcPr>
          <w:p w14:paraId="7C493684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15/01/2020    15:33</w:t>
            </w:r>
          </w:p>
        </w:tc>
      </w:tr>
      <w:tr w:rsidR="006444B2" w:rsidRPr="00F256C5" w14:paraId="731ADC32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41580F05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798" w:type="dxa"/>
          </w:tcPr>
          <w:p w14:paraId="6A44F93F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Maria Rachele Tripodi</w:t>
            </w:r>
          </w:p>
        </w:tc>
      </w:tr>
      <w:tr w:rsidR="006444B2" w:rsidRPr="00F256C5" w14:paraId="1F171707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687E6319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798" w:type="dxa"/>
          </w:tcPr>
          <w:p w14:paraId="53AC9684" w14:textId="77777777" w:rsidR="006444B2" w:rsidRPr="00AD7F61" w:rsidRDefault="006444B2" w:rsidP="00002B76">
            <w:pPr>
              <w:rPr>
                <w:rFonts w:ascii="Century Gothic" w:hAnsi="Century Gothic"/>
              </w:rPr>
            </w:pPr>
            <w:r w:rsidRPr="00AD7F61">
              <w:rPr>
                <w:rFonts w:ascii="Century Gothic" w:hAnsi="Century Gothic"/>
              </w:rPr>
              <w:t>Il login va a buon fine poiché i dati inserirti rispettano tutte le condizioni.</w:t>
            </w:r>
          </w:p>
        </w:tc>
      </w:tr>
      <w:tr w:rsidR="006444B2" w:rsidRPr="00F256C5" w14:paraId="38E7CAD8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53DB2F8C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798" w:type="dxa"/>
          </w:tcPr>
          <w:p w14:paraId="1ABBFD0E" w14:textId="77777777" w:rsidR="006444B2" w:rsidRPr="00AD7F61" w:rsidRDefault="006444B2" w:rsidP="00002B76">
            <w:pPr>
              <w:rPr>
                <w:rFonts w:ascii="Century Gothic" w:hAnsi="Century Gothic"/>
              </w:rPr>
            </w:pPr>
            <w:r w:rsidRPr="00AD7F61">
              <w:rPr>
                <w:rFonts w:ascii="Century Gothic" w:hAnsi="Century Gothic"/>
              </w:rPr>
              <w:t>Il login va a buon fine poiché i dati inserirti rispettano tutte le condizioni.</w:t>
            </w:r>
          </w:p>
        </w:tc>
      </w:tr>
      <w:tr w:rsidR="006444B2" w:rsidRPr="00F256C5" w14:paraId="06E54101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2F5D8242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test:</w:t>
            </w:r>
          </w:p>
        </w:tc>
        <w:tc>
          <w:tcPr>
            <w:tcW w:w="6798" w:type="dxa"/>
          </w:tcPr>
          <w:p w14:paraId="315AE3E3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CORRETTO</w:t>
            </w:r>
          </w:p>
        </w:tc>
      </w:tr>
      <w:tr w:rsidR="006444B2" w:rsidRPr="00F256C5" w14:paraId="1CCDEF2D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23FB660F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798" w:type="dxa"/>
          </w:tcPr>
          <w:p w14:paraId="7E8704BE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1</w:t>
            </w:r>
          </w:p>
        </w:tc>
      </w:tr>
      <w:tr w:rsidR="006444B2" w:rsidRPr="00F256C5" w14:paraId="4A5CBCE5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235D5875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798" w:type="dxa"/>
          </w:tcPr>
          <w:p w14:paraId="4F174271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Formato, Esistenza</w:t>
            </w:r>
          </w:p>
        </w:tc>
      </w:tr>
    </w:tbl>
    <w:p w14:paraId="62C780D8" w14:textId="77777777" w:rsidR="006444B2" w:rsidRPr="00F256C5" w:rsidRDefault="006444B2" w:rsidP="006444B2">
      <w:pPr>
        <w:rPr>
          <w:rFonts w:ascii="Century Gothic" w:hAnsi="Century Gothic"/>
          <w:b/>
          <w:bCs/>
          <w:color w:val="FF0000"/>
          <w:sz w:val="32"/>
          <w:szCs w:val="32"/>
        </w:rPr>
      </w:pPr>
    </w:p>
    <w:p w14:paraId="1AA6CEA4" w14:textId="77777777" w:rsidR="006444B2" w:rsidRDefault="006444B2" w:rsidP="006444B2">
      <w:pPr>
        <w:rPr>
          <w:rFonts w:ascii="Century Gothic" w:hAnsi="Century Gothic"/>
          <w:b/>
          <w:bCs/>
          <w:color w:val="FF0000"/>
          <w:sz w:val="32"/>
          <w:szCs w:val="32"/>
        </w:rPr>
      </w:pPr>
      <w:r w:rsidRPr="00F256C5">
        <w:rPr>
          <w:rFonts w:ascii="Century Gothic" w:hAnsi="Century Gothic"/>
          <w:noProof/>
        </w:rPr>
        <w:drawing>
          <wp:inline distT="0" distB="0" distL="0" distR="0" wp14:anchorId="6F647C9C" wp14:editId="7D0D4D40">
            <wp:extent cx="6120130" cy="3277235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19D6" w14:textId="77777777" w:rsidR="006444B2" w:rsidRDefault="006444B2" w:rsidP="006444B2">
      <w:pPr>
        <w:rPr>
          <w:rFonts w:ascii="Century Gothic" w:hAnsi="Century Gothic"/>
          <w:b/>
          <w:bCs/>
          <w:color w:val="FF0000"/>
          <w:sz w:val="32"/>
          <w:szCs w:val="32"/>
        </w:rPr>
      </w:pPr>
    </w:p>
    <w:p w14:paraId="44B5D952" w14:textId="77777777" w:rsidR="006444B2" w:rsidRDefault="006444B2" w:rsidP="006444B2">
      <w:pPr>
        <w:rPr>
          <w:rFonts w:ascii="Century Gothic" w:hAnsi="Century Gothic"/>
          <w:b/>
          <w:bCs/>
          <w:color w:val="FF0000"/>
          <w:sz w:val="32"/>
          <w:szCs w:val="32"/>
        </w:rPr>
      </w:pPr>
    </w:p>
    <w:p w14:paraId="0F5EE992" w14:textId="77777777" w:rsidR="006444B2" w:rsidRDefault="006444B2" w:rsidP="006444B2">
      <w:pPr>
        <w:rPr>
          <w:rFonts w:ascii="Century Gothic" w:hAnsi="Century Gothic"/>
          <w:b/>
          <w:bCs/>
          <w:color w:val="FF0000"/>
          <w:sz w:val="32"/>
          <w:szCs w:val="32"/>
        </w:rPr>
      </w:pPr>
    </w:p>
    <w:p w14:paraId="47334428" w14:textId="77777777" w:rsidR="006444B2" w:rsidRDefault="006444B2" w:rsidP="006444B2">
      <w:pPr>
        <w:rPr>
          <w:rFonts w:ascii="Century Gothic" w:hAnsi="Century Gothic"/>
          <w:b/>
          <w:bCs/>
          <w:color w:val="FF0000"/>
          <w:sz w:val="32"/>
          <w:szCs w:val="32"/>
        </w:rPr>
      </w:pPr>
    </w:p>
    <w:p w14:paraId="14CA7C43" w14:textId="77777777" w:rsidR="006444B2" w:rsidRDefault="006444B2" w:rsidP="006444B2">
      <w:pPr>
        <w:rPr>
          <w:rFonts w:ascii="Century Gothic" w:hAnsi="Century Gothic"/>
          <w:b/>
          <w:bCs/>
          <w:color w:val="FF0000"/>
          <w:sz w:val="32"/>
          <w:szCs w:val="32"/>
        </w:rPr>
      </w:pPr>
    </w:p>
    <w:p w14:paraId="370DE5FD" w14:textId="77777777" w:rsidR="006444B2" w:rsidRDefault="006444B2" w:rsidP="006444B2">
      <w:pPr>
        <w:rPr>
          <w:rFonts w:ascii="Century Gothic" w:hAnsi="Century Gothic"/>
          <w:b/>
          <w:bCs/>
          <w:color w:val="FF0000"/>
          <w:sz w:val="32"/>
          <w:szCs w:val="32"/>
        </w:rPr>
      </w:pPr>
    </w:p>
    <w:p w14:paraId="2B3CF7F9" w14:textId="77777777" w:rsidR="006444B2" w:rsidRDefault="006444B2" w:rsidP="006444B2">
      <w:pPr>
        <w:rPr>
          <w:rFonts w:ascii="Century Gothic" w:hAnsi="Century Gothic"/>
          <w:b/>
          <w:bCs/>
          <w:color w:val="FF0000"/>
          <w:sz w:val="32"/>
          <w:szCs w:val="32"/>
        </w:rPr>
      </w:pPr>
    </w:p>
    <w:p w14:paraId="5D01D5DC" w14:textId="77777777" w:rsidR="006444B2" w:rsidRDefault="006444B2" w:rsidP="006444B2">
      <w:pPr>
        <w:rPr>
          <w:rFonts w:ascii="Century Gothic" w:hAnsi="Century Gothic"/>
          <w:b/>
          <w:bCs/>
          <w:color w:val="FF0000"/>
          <w:sz w:val="32"/>
          <w:szCs w:val="32"/>
        </w:rPr>
      </w:pPr>
    </w:p>
    <w:p w14:paraId="2A7640ED" w14:textId="77777777" w:rsidR="006444B2" w:rsidRDefault="006444B2" w:rsidP="006444B2">
      <w:pPr>
        <w:rPr>
          <w:rFonts w:ascii="Century Gothic" w:hAnsi="Century Gothic"/>
          <w:b/>
          <w:bCs/>
          <w:color w:val="FF0000"/>
          <w:sz w:val="32"/>
          <w:szCs w:val="32"/>
        </w:rPr>
      </w:pPr>
    </w:p>
    <w:p w14:paraId="15A57C12" w14:textId="77777777" w:rsidR="006444B2" w:rsidRDefault="006444B2" w:rsidP="006444B2">
      <w:pPr>
        <w:rPr>
          <w:rFonts w:ascii="Century Gothic" w:hAnsi="Century Gothic"/>
          <w:i/>
          <w:iCs/>
          <w:sz w:val="28"/>
          <w:szCs w:val="28"/>
        </w:rPr>
      </w:pPr>
    </w:p>
    <w:p w14:paraId="08958C51" w14:textId="77777777" w:rsidR="00D71781" w:rsidRDefault="00D71781" w:rsidP="006444B2">
      <w:pPr>
        <w:rPr>
          <w:rFonts w:ascii="Century Gothic" w:hAnsi="Century Gothic"/>
          <w:i/>
          <w:iCs/>
          <w:sz w:val="28"/>
          <w:szCs w:val="28"/>
        </w:rPr>
      </w:pPr>
    </w:p>
    <w:p w14:paraId="6C34C7BB" w14:textId="77777777" w:rsidR="00D71781" w:rsidRDefault="00D71781" w:rsidP="006444B2">
      <w:pPr>
        <w:rPr>
          <w:rFonts w:ascii="Century Gothic" w:hAnsi="Century Gothic"/>
          <w:i/>
          <w:iCs/>
          <w:sz w:val="28"/>
          <w:szCs w:val="28"/>
        </w:rPr>
      </w:pPr>
    </w:p>
    <w:p w14:paraId="3FDF35A3" w14:textId="77777777" w:rsidR="00D71781" w:rsidRDefault="00D71781" w:rsidP="006444B2">
      <w:pPr>
        <w:rPr>
          <w:rFonts w:ascii="Century Gothic" w:hAnsi="Century Gothic"/>
          <w:i/>
          <w:iCs/>
          <w:sz w:val="28"/>
          <w:szCs w:val="28"/>
        </w:rPr>
      </w:pPr>
    </w:p>
    <w:p w14:paraId="71198CD9" w14:textId="77777777" w:rsidR="00D71781" w:rsidRDefault="00D71781" w:rsidP="006444B2">
      <w:pPr>
        <w:rPr>
          <w:rFonts w:ascii="Century Gothic" w:hAnsi="Century Gothic"/>
          <w:i/>
          <w:iCs/>
          <w:sz w:val="28"/>
          <w:szCs w:val="28"/>
        </w:rPr>
      </w:pPr>
    </w:p>
    <w:p w14:paraId="7C3D4A7A" w14:textId="77777777" w:rsidR="006444B2" w:rsidRDefault="00C14F2A" w:rsidP="00C14F2A">
      <w:pPr>
        <w:pStyle w:val="Titolo2"/>
        <w:ind w:left="720"/>
        <w:rPr>
          <w:rFonts w:ascii="Century Gothic" w:hAnsi="Century Gothic"/>
          <w:color w:val="auto"/>
        </w:rPr>
      </w:pPr>
      <w:bookmarkStart w:id="76" w:name="_Toc30355590"/>
      <w:r>
        <w:rPr>
          <w:rFonts w:ascii="Century Gothic" w:hAnsi="Century Gothic"/>
          <w:color w:val="auto"/>
        </w:rPr>
        <w:lastRenderedPageBreak/>
        <w:t>7.2</w:t>
      </w:r>
      <w:r w:rsidR="006444B2" w:rsidRPr="006444B2">
        <w:rPr>
          <w:rFonts w:ascii="Century Gothic" w:hAnsi="Century Gothic"/>
          <w:color w:val="auto"/>
        </w:rPr>
        <w:t>Registrazione</w:t>
      </w:r>
      <w:bookmarkEnd w:id="76"/>
    </w:p>
    <w:p w14:paraId="565F2F04" w14:textId="77777777" w:rsidR="006444B2" w:rsidRPr="006444B2" w:rsidRDefault="006444B2" w:rsidP="006444B2">
      <w:pPr>
        <w:pStyle w:val="Paragrafoelenco"/>
        <w:ind w:left="1125"/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6798"/>
      </w:tblGrid>
      <w:tr w:rsidR="006444B2" w:rsidRPr="00F256C5" w14:paraId="67DCF646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1C9BA0AB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  <w:sz w:val="24"/>
                <w:szCs w:val="24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Nome del test case:</w:t>
            </w:r>
          </w:p>
        </w:tc>
        <w:tc>
          <w:tcPr>
            <w:tcW w:w="6798" w:type="dxa"/>
          </w:tcPr>
          <w:p w14:paraId="196F8F66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  <w:sz w:val="24"/>
                <w:szCs w:val="24"/>
              </w:rPr>
              <w:t>TCS5</w:t>
            </w:r>
          </w:p>
        </w:tc>
      </w:tr>
      <w:tr w:rsidR="006444B2" w:rsidRPr="00F256C5" w14:paraId="6E8C5B81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22E0BA71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798" w:type="dxa"/>
          </w:tcPr>
          <w:p w14:paraId="225D40D1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15/01/2020    15:22</w:t>
            </w:r>
          </w:p>
        </w:tc>
      </w:tr>
      <w:tr w:rsidR="006444B2" w:rsidRPr="00F256C5" w14:paraId="69FB5A4C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199F4BF1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798" w:type="dxa"/>
          </w:tcPr>
          <w:p w14:paraId="0F311B92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Maria Rachele Tripodi</w:t>
            </w:r>
          </w:p>
        </w:tc>
      </w:tr>
      <w:tr w:rsidR="006444B2" w:rsidRPr="00F256C5" w14:paraId="6DF6C43C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6AC40088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798" w:type="dxa"/>
          </w:tcPr>
          <w:p w14:paraId="7C5542F6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La registrazione non va a buon fine poiché il nome Utente è già esistente.</w:t>
            </w:r>
          </w:p>
        </w:tc>
      </w:tr>
      <w:tr w:rsidR="006444B2" w:rsidRPr="00F256C5" w14:paraId="751FF6E5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2ED32F27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798" w:type="dxa"/>
          </w:tcPr>
          <w:p w14:paraId="76C4C0A8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La registrazione non va a buon fine poiché il nome Utente è già esistente.</w:t>
            </w:r>
          </w:p>
        </w:tc>
      </w:tr>
      <w:tr w:rsidR="006444B2" w:rsidRPr="00F256C5" w14:paraId="130F07CD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664FB7C9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test:</w:t>
            </w:r>
          </w:p>
        </w:tc>
        <w:tc>
          <w:tcPr>
            <w:tcW w:w="6798" w:type="dxa"/>
          </w:tcPr>
          <w:p w14:paraId="1B4A78F5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CORRETTO</w:t>
            </w:r>
          </w:p>
        </w:tc>
      </w:tr>
      <w:tr w:rsidR="006444B2" w:rsidRPr="00F256C5" w14:paraId="28F39E67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42AB112C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798" w:type="dxa"/>
          </w:tcPr>
          <w:p w14:paraId="37BEACB0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1</w:t>
            </w:r>
          </w:p>
        </w:tc>
      </w:tr>
      <w:tr w:rsidR="006444B2" w:rsidRPr="00F256C5" w14:paraId="2AF6813A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25108D51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798" w:type="dxa"/>
          </w:tcPr>
          <w:p w14:paraId="070A233D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Esistenza</w:t>
            </w:r>
          </w:p>
        </w:tc>
      </w:tr>
    </w:tbl>
    <w:p w14:paraId="4DC84C09" w14:textId="77777777" w:rsidR="006444B2" w:rsidRPr="00F256C5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1819D76E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  <w:r w:rsidRPr="00F256C5">
        <w:rPr>
          <w:rFonts w:ascii="Century Gothic" w:hAnsi="Century Gothic"/>
          <w:noProof/>
        </w:rPr>
        <w:drawing>
          <wp:inline distT="0" distB="0" distL="0" distR="0" wp14:anchorId="025995B4" wp14:editId="41D0BAD6">
            <wp:extent cx="6120130" cy="3279775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487D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326BBFB9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6AA6EDA7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20F80A85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66B8448A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462A5320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60C3C92A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52094898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4932BE1E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3AB46901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362D189E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7B162349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1B54A913" w14:textId="77777777" w:rsidR="006444B2" w:rsidRPr="00F256C5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6798"/>
      </w:tblGrid>
      <w:tr w:rsidR="006444B2" w:rsidRPr="00F256C5" w14:paraId="14FC17C2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19E6F3A1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  <w:sz w:val="24"/>
                <w:szCs w:val="24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del test case:</w:t>
            </w:r>
          </w:p>
        </w:tc>
        <w:tc>
          <w:tcPr>
            <w:tcW w:w="6798" w:type="dxa"/>
          </w:tcPr>
          <w:p w14:paraId="4C1D2408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  <w:sz w:val="24"/>
                <w:szCs w:val="24"/>
              </w:rPr>
              <w:t>TCS6</w:t>
            </w:r>
          </w:p>
        </w:tc>
      </w:tr>
      <w:tr w:rsidR="006444B2" w:rsidRPr="00F256C5" w14:paraId="1E567F00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26282094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798" w:type="dxa"/>
          </w:tcPr>
          <w:p w14:paraId="6C76A2F5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15/01/2020    15:42</w:t>
            </w:r>
          </w:p>
        </w:tc>
      </w:tr>
      <w:tr w:rsidR="006444B2" w:rsidRPr="00F256C5" w14:paraId="188E5884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7752EF59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798" w:type="dxa"/>
          </w:tcPr>
          <w:p w14:paraId="43B52D0E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Maria Rachele Tripodi</w:t>
            </w:r>
          </w:p>
        </w:tc>
      </w:tr>
      <w:tr w:rsidR="006444B2" w:rsidRPr="00F256C5" w14:paraId="56B1814B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27E67F0B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798" w:type="dxa"/>
          </w:tcPr>
          <w:p w14:paraId="50A4A096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La registrazione non va a buon fine poiché il nome Utente non rispetta i vincoli di lunghezza.</w:t>
            </w:r>
          </w:p>
        </w:tc>
      </w:tr>
      <w:tr w:rsidR="006444B2" w:rsidRPr="00F256C5" w14:paraId="43281C7D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72B9FC2D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798" w:type="dxa"/>
          </w:tcPr>
          <w:p w14:paraId="640C33B2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La registrazione non va a buon fine poiché il nome Utente non rispetta i vincoli di lunghezza.</w:t>
            </w:r>
          </w:p>
        </w:tc>
      </w:tr>
      <w:tr w:rsidR="006444B2" w:rsidRPr="00F256C5" w14:paraId="3173EFC0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74D9C5AB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test:</w:t>
            </w:r>
          </w:p>
        </w:tc>
        <w:tc>
          <w:tcPr>
            <w:tcW w:w="6798" w:type="dxa"/>
          </w:tcPr>
          <w:p w14:paraId="61811E4A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CORRETTO</w:t>
            </w:r>
          </w:p>
        </w:tc>
      </w:tr>
      <w:tr w:rsidR="006444B2" w:rsidRPr="00F256C5" w14:paraId="413C98F0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47C15DAF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798" w:type="dxa"/>
          </w:tcPr>
          <w:p w14:paraId="6033E09C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1</w:t>
            </w:r>
          </w:p>
        </w:tc>
      </w:tr>
      <w:tr w:rsidR="006444B2" w:rsidRPr="00F256C5" w14:paraId="2DC903E7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4CC407FA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798" w:type="dxa"/>
          </w:tcPr>
          <w:p w14:paraId="1772E507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Formato</w:t>
            </w:r>
          </w:p>
        </w:tc>
      </w:tr>
    </w:tbl>
    <w:p w14:paraId="13A77DE7" w14:textId="77777777" w:rsidR="006444B2" w:rsidRPr="00F256C5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1B95B740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  <w:r w:rsidRPr="00F256C5">
        <w:rPr>
          <w:rFonts w:ascii="Century Gothic" w:hAnsi="Century Gothic"/>
          <w:noProof/>
        </w:rPr>
        <w:drawing>
          <wp:inline distT="0" distB="0" distL="0" distR="0" wp14:anchorId="7F9C702B" wp14:editId="2F881CF4">
            <wp:extent cx="6120130" cy="3261995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CBCB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7BCE17C3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2C729F0F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444CC8CF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50C0762E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02829968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6743E453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329B312D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06BA60D8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3721FB9C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2DBE71E8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7E2489C6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5AC66F7B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09AFB9F2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357D40D9" w14:textId="77777777" w:rsidR="009D1D4E" w:rsidRPr="00F256C5" w:rsidRDefault="009D1D4E" w:rsidP="006444B2">
      <w:pPr>
        <w:rPr>
          <w:rFonts w:ascii="Century Gothic" w:hAnsi="Century Gothic"/>
          <w:b/>
          <w:bCs/>
          <w:sz w:val="32"/>
          <w:szCs w:val="32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6798"/>
      </w:tblGrid>
      <w:tr w:rsidR="006444B2" w:rsidRPr="00F256C5" w14:paraId="771AC0E8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212D86B2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Nome del test case:</w:t>
            </w:r>
          </w:p>
        </w:tc>
        <w:tc>
          <w:tcPr>
            <w:tcW w:w="6798" w:type="dxa"/>
          </w:tcPr>
          <w:p w14:paraId="6A95278A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  <w:sz w:val="24"/>
                <w:szCs w:val="24"/>
              </w:rPr>
              <w:t>TCS8</w:t>
            </w:r>
          </w:p>
        </w:tc>
      </w:tr>
      <w:tr w:rsidR="006444B2" w:rsidRPr="00F256C5" w14:paraId="1A32882E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58677413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798" w:type="dxa"/>
          </w:tcPr>
          <w:p w14:paraId="13DCD70B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 xml:space="preserve">15/01/2020    </w:t>
            </w:r>
            <w:r>
              <w:rPr>
                <w:rFonts w:ascii="Century Gothic" w:hAnsi="Century Gothic"/>
              </w:rPr>
              <w:t>18:02</w:t>
            </w:r>
          </w:p>
        </w:tc>
      </w:tr>
      <w:tr w:rsidR="006444B2" w:rsidRPr="00F256C5" w14:paraId="53496F4A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1F9F159E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798" w:type="dxa"/>
          </w:tcPr>
          <w:p w14:paraId="350D1E20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Maria Rachele Tripodi</w:t>
            </w:r>
          </w:p>
        </w:tc>
      </w:tr>
      <w:tr w:rsidR="006444B2" w:rsidRPr="00F256C5" w14:paraId="1A9120B0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433F5687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798" w:type="dxa"/>
          </w:tcPr>
          <w:p w14:paraId="6FE7616A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 xml:space="preserve">La registrazione non va a buon fine poiché </w:t>
            </w:r>
            <w:proofErr w:type="gramStart"/>
            <w:r w:rsidRPr="00F256C5">
              <w:rPr>
                <w:rFonts w:ascii="Century Gothic" w:hAnsi="Century Gothic"/>
              </w:rPr>
              <w:t>l’email</w:t>
            </w:r>
            <w:proofErr w:type="gramEnd"/>
            <w:r w:rsidRPr="00F256C5">
              <w:rPr>
                <w:rFonts w:ascii="Century Gothic" w:hAnsi="Century Gothic"/>
              </w:rPr>
              <w:t xml:space="preserve"> non rispetta il vincolo di formato.</w:t>
            </w:r>
          </w:p>
        </w:tc>
      </w:tr>
      <w:tr w:rsidR="006444B2" w:rsidRPr="00F256C5" w14:paraId="11AB1CCB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4C9FB91B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798" w:type="dxa"/>
          </w:tcPr>
          <w:p w14:paraId="268D315A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 xml:space="preserve">La registrazione non va a buon fine poiché </w:t>
            </w:r>
            <w:proofErr w:type="gramStart"/>
            <w:r w:rsidRPr="00F256C5">
              <w:rPr>
                <w:rFonts w:ascii="Century Gothic" w:hAnsi="Century Gothic"/>
              </w:rPr>
              <w:t>l’email</w:t>
            </w:r>
            <w:proofErr w:type="gramEnd"/>
            <w:r w:rsidRPr="00F256C5">
              <w:rPr>
                <w:rFonts w:ascii="Century Gothic" w:hAnsi="Century Gothic"/>
              </w:rPr>
              <w:t xml:space="preserve"> non rispetta il vincolo di formato.</w:t>
            </w:r>
          </w:p>
        </w:tc>
      </w:tr>
      <w:tr w:rsidR="006444B2" w:rsidRPr="00F256C5" w14:paraId="6F5EC319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6C7C5C14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test:</w:t>
            </w:r>
          </w:p>
        </w:tc>
        <w:tc>
          <w:tcPr>
            <w:tcW w:w="6798" w:type="dxa"/>
          </w:tcPr>
          <w:p w14:paraId="79E55E47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CORRETTO</w:t>
            </w:r>
          </w:p>
        </w:tc>
      </w:tr>
      <w:tr w:rsidR="006444B2" w:rsidRPr="00F256C5" w14:paraId="40DFDCB0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216F9949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798" w:type="dxa"/>
          </w:tcPr>
          <w:p w14:paraId="51583B18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1</w:t>
            </w:r>
          </w:p>
        </w:tc>
      </w:tr>
      <w:tr w:rsidR="006444B2" w:rsidRPr="00F256C5" w14:paraId="4940FE37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67222506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798" w:type="dxa"/>
          </w:tcPr>
          <w:p w14:paraId="23F35643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Formato</w:t>
            </w:r>
          </w:p>
        </w:tc>
      </w:tr>
    </w:tbl>
    <w:p w14:paraId="5D654E75" w14:textId="77777777" w:rsidR="006444B2" w:rsidRPr="00F256C5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127FCD7A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3CB95E2" wp14:editId="0441BF65">
            <wp:extent cx="6645910" cy="3551555"/>
            <wp:effectExtent l="0" t="0" r="254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752C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626DE722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2D48EE80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61F27499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2D6FF217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3AA73466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3B91F0F1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68D516C1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51D6D5B6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39D17AAA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345B938A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3837EF6C" w14:textId="77777777" w:rsidR="006444B2" w:rsidRPr="00F256C5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6798"/>
      </w:tblGrid>
      <w:tr w:rsidR="006444B2" w:rsidRPr="00F256C5" w14:paraId="58FC4FAE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54E8D75A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  <w:sz w:val="24"/>
                <w:szCs w:val="24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del test case:</w:t>
            </w:r>
          </w:p>
        </w:tc>
        <w:tc>
          <w:tcPr>
            <w:tcW w:w="6798" w:type="dxa"/>
          </w:tcPr>
          <w:p w14:paraId="039A7EBA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  <w:sz w:val="24"/>
                <w:szCs w:val="24"/>
              </w:rPr>
              <w:t>TCS9</w:t>
            </w:r>
          </w:p>
        </w:tc>
      </w:tr>
      <w:tr w:rsidR="006444B2" w:rsidRPr="00F256C5" w14:paraId="114D2F7E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6289A332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798" w:type="dxa"/>
          </w:tcPr>
          <w:p w14:paraId="55469EF6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 xml:space="preserve">15/01/2020    </w:t>
            </w:r>
            <w:r>
              <w:rPr>
                <w:rFonts w:ascii="Century Gothic" w:hAnsi="Century Gothic"/>
              </w:rPr>
              <w:t xml:space="preserve"> 18:06</w:t>
            </w:r>
          </w:p>
        </w:tc>
      </w:tr>
      <w:tr w:rsidR="006444B2" w:rsidRPr="00F256C5" w14:paraId="1EEBA71D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5923AC5E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798" w:type="dxa"/>
          </w:tcPr>
          <w:p w14:paraId="489889CF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Maria Rachele Tripodi</w:t>
            </w:r>
          </w:p>
        </w:tc>
      </w:tr>
      <w:tr w:rsidR="006444B2" w:rsidRPr="00F256C5" w14:paraId="3C66181C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5176C000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798" w:type="dxa"/>
          </w:tcPr>
          <w:p w14:paraId="53B0B03E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La registrazione non va a buon fine poiché la password non rispetta il vincolo di lunghezza.</w:t>
            </w:r>
          </w:p>
        </w:tc>
      </w:tr>
      <w:tr w:rsidR="006444B2" w:rsidRPr="00F256C5" w14:paraId="0DA2F38F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33B7BEFE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798" w:type="dxa"/>
          </w:tcPr>
          <w:p w14:paraId="2B26E16E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La registrazione non va a buon fine poiché la password non rispetta il vincolo di lunghezza.</w:t>
            </w:r>
          </w:p>
        </w:tc>
      </w:tr>
      <w:tr w:rsidR="006444B2" w:rsidRPr="00F256C5" w14:paraId="3CB51D0D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3F666A13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test:</w:t>
            </w:r>
          </w:p>
        </w:tc>
        <w:tc>
          <w:tcPr>
            <w:tcW w:w="6798" w:type="dxa"/>
          </w:tcPr>
          <w:p w14:paraId="57002C6C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CORRETTO</w:t>
            </w:r>
          </w:p>
        </w:tc>
      </w:tr>
      <w:tr w:rsidR="006444B2" w:rsidRPr="00F256C5" w14:paraId="23BA6DDC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0B285232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798" w:type="dxa"/>
          </w:tcPr>
          <w:p w14:paraId="24E5ECCE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1</w:t>
            </w:r>
          </w:p>
        </w:tc>
      </w:tr>
      <w:tr w:rsidR="006444B2" w:rsidRPr="00F256C5" w14:paraId="4E6F2887" w14:textId="77777777" w:rsidTr="00426A95">
        <w:trPr>
          <w:jc w:val="center"/>
        </w:trPr>
        <w:tc>
          <w:tcPr>
            <w:tcW w:w="2830" w:type="dxa"/>
            <w:shd w:val="clear" w:color="auto" w:fill="2E82BA"/>
          </w:tcPr>
          <w:p w14:paraId="42154E4A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798" w:type="dxa"/>
          </w:tcPr>
          <w:p w14:paraId="46693DA8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Formato</w:t>
            </w:r>
          </w:p>
        </w:tc>
      </w:tr>
    </w:tbl>
    <w:p w14:paraId="19729C5C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5CE53CAD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9583352" wp14:editId="77B5C261">
            <wp:extent cx="6645910" cy="3566160"/>
            <wp:effectExtent l="0" t="0" r="254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AF15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2F2AAA99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12DF6DA0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207D55E3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0354B93D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64530F7B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6185D5F9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666E9EB3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3CCB32C9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5A68293A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69027899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1ED98051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191C6B23" w14:textId="77777777" w:rsidR="006444B2" w:rsidRPr="00F256C5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6798"/>
      </w:tblGrid>
      <w:tr w:rsidR="006444B2" w:rsidRPr="00F256C5" w14:paraId="6680FCEF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7246CAAB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  <w:sz w:val="24"/>
                <w:szCs w:val="24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del test case:</w:t>
            </w:r>
          </w:p>
        </w:tc>
        <w:tc>
          <w:tcPr>
            <w:tcW w:w="6798" w:type="dxa"/>
          </w:tcPr>
          <w:p w14:paraId="20DA01BA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  <w:sz w:val="24"/>
                <w:szCs w:val="24"/>
              </w:rPr>
              <w:t>TCS10</w:t>
            </w:r>
          </w:p>
        </w:tc>
      </w:tr>
      <w:tr w:rsidR="006444B2" w:rsidRPr="00F256C5" w14:paraId="33652EC9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7D7437C9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798" w:type="dxa"/>
          </w:tcPr>
          <w:p w14:paraId="6E8D077D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15/01/2020     16:01</w:t>
            </w:r>
          </w:p>
        </w:tc>
      </w:tr>
      <w:tr w:rsidR="006444B2" w:rsidRPr="00F256C5" w14:paraId="5B340E13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4BC0AFE8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798" w:type="dxa"/>
          </w:tcPr>
          <w:p w14:paraId="3A293DC9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Maria Rachele Tripodi</w:t>
            </w:r>
          </w:p>
        </w:tc>
      </w:tr>
      <w:tr w:rsidR="006444B2" w:rsidRPr="00F256C5" w14:paraId="2A470F71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770CE8BC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798" w:type="dxa"/>
          </w:tcPr>
          <w:p w14:paraId="45495B79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La registrazione non va a buon fine poiché le due password non coincidono.</w:t>
            </w:r>
          </w:p>
        </w:tc>
      </w:tr>
      <w:tr w:rsidR="006444B2" w:rsidRPr="00F256C5" w14:paraId="6C9F3E28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03283DC4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798" w:type="dxa"/>
          </w:tcPr>
          <w:p w14:paraId="39D64844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La registrazione non va a buon fine poiché le due password non coincidono.</w:t>
            </w:r>
          </w:p>
        </w:tc>
      </w:tr>
      <w:tr w:rsidR="006444B2" w:rsidRPr="00F256C5" w14:paraId="3EFC5C2E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34207320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test:</w:t>
            </w:r>
          </w:p>
        </w:tc>
        <w:tc>
          <w:tcPr>
            <w:tcW w:w="6798" w:type="dxa"/>
          </w:tcPr>
          <w:p w14:paraId="5BED705C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CORRETTO</w:t>
            </w:r>
          </w:p>
        </w:tc>
      </w:tr>
      <w:tr w:rsidR="006444B2" w:rsidRPr="00F256C5" w14:paraId="7ED97C09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7269139F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798" w:type="dxa"/>
          </w:tcPr>
          <w:p w14:paraId="44229C78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1</w:t>
            </w:r>
          </w:p>
        </w:tc>
      </w:tr>
      <w:tr w:rsidR="006444B2" w:rsidRPr="00F256C5" w14:paraId="3297ABFD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78785A4E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798" w:type="dxa"/>
          </w:tcPr>
          <w:p w14:paraId="3C2D580D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Formato</w:t>
            </w:r>
          </w:p>
        </w:tc>
      </w:tr>
    </w:tbl>
    <w:p w14:paraId="7FADC466" w14:textId="77777777" w:rsidR="006444B2" w:rsidRPr="00F256C5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485485CC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  <w:r w:rsidRPr="00F256C5">
        <w:rPr>
          <w:rFonts w:ascii="Century Gothic" w:hAnsi="Century Gothic"/>
          <w:noProof/>
        </w:rPr>
        <w:drawing>
          <wp:inline distT="0" distB="0" distL="0" distR="0" wp14:anchorId="12EEEB2B" wp14:editId="72C081B2">
            <wp:extent cx="6120130" cy="3275330"/>
            <wp:effectExtent l="0" t="0" r="0" b="127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CFFA" w14:textId="77777777" w:rsidR="00172F39" w:rsidRDefault="00172F39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5A40A719" w14:textId="77777777" w:rsidR="00172F39" w:rsidRDefault="00172F39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7D575EE4" w14:textId="77777777" w:rsidR="00172F39" w:rsidRDefault="00172F39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1BE057DA" w14:textId="77777777" w:rsidR="00172F39" w:rsidRDefault="00172F39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089705F7" w14:textId="77777777" w:rsidR="00172F39" w:rsidRDefault="00172F39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24CC77F3" w14:textId="77777777" w:rsidR="00172F39" w:rsidRDefault="00172F39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532266FD" w14:textId="77777777" w:rsidR="00172F39" w:rsidRDefault="00172F39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69D5DD36" w14:textId="77777777" w:rsidR="00172F39" w:rsidRDefault="00172F39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4C9450A2" w14:textId="77777777" w:rsidR="00172F39" w:rsidRDefault="00172F39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70E645E5" w14:textId="77777777" w:rsidR="00172F39" w:rsidRDefault="00172F39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4D14435F" w14:textId="77777777" w:rsidR="00172F39" w:rsidRDefault="00172F39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1D6983FB" w14:textId="77777777" w:rsidR="00172F39" w:rsidRDefault="00172F39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73F9004F" w14:textId="77777777" w:rsidR="00172F39" w:rsidRDefault="00172F39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328DC585" w14:textId="77777777" w:rsidR="00172F39" w:rsidRDefault="00172F39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03DF4BAC" w14:textId="77777777" w:rsidR="006444B2" w:rsidRPr="00F256C5" w:rsidRDefault="006444B2" w:rsidP="006444B2">
      <w:pPr>
        <w:rPr>
          <w:rFonts w:ascii="Century Gothic" w:hAnsi="Century Gothic"/>
          <w:sz w:val="24"/>
          <w:szCs w:val="24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6798"/>
      </w:tblGrid>
      <w:tr w:rsidR="00FF60D0" w:rsidRPr="00F256C5" w14:paraId="7180D4E1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2866BC7C" w14:textId="77777777" w:rsidR="00FF60D0" w:rsidRPr="004A5DAE" w:rsidRDefault="00FF60D0" w:rsidP="00002B76">
            <w:pPr>
              <w:rPr>
                <w:rFonts w:ascii="Century Gothic" w:hAnsi="Century Gothic"/>
                <w:b/>
                <w:bCs/>
                <w:color w:val="FFFFFF" w:themeColor="background1"/>
                <w:sz w:val="24"/>
                <w:szCs w:val="24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del test case:</w:t>
            </w:r>
          </w:p>
        </w:tc>
        <w:tc>
          <w:tcPr>
            <w:tcW w:w="6798" w:type="dxa"/>
          </w:tcPr>
          <w:p w14:paraId="0859A0F7" w14:textId="77777777" w:rsidR="00FF60D0" w:rsidRPr="00F256C5" w:rsidRDefault="00FF60D0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  <w:sz w:val="24"/>
                <w:szCs w:val="24"/>
              </w:rPr>
              <w:t>TCS1</w:t>
            </w:r>
            <w:r>
              <w:rPr>
                <w:rFonts w:ascii="Century Gothic" w:hAnsi="Century Gothic"/>
                <w:sz w:val="24"/>
                <w:szCs w:val="24"/>
              </w:rPr>
              <w:t>1</w:t>
            </w:r>
          </w:p>
        </w:tc>
      </w:tr>
      <w:tr w:rsidR="00FF60D0" w:rsidRPr="00F256C5" w14:paraId="2C47014C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7673C1EF" w14:textId="77777777" w:rsidR="00FF60D0" w:rsidRPr="004A5DAE" w:rsidRDefault="00FF60D0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798" w:type="dxa"/>
          </w:tcPr>
          <w:p w14:paraId="51E3D3F3" w14:textId="77777777" w:rsidR="00FF60D0" w:rsidRPr="00F256C5" w:rsidRDefault="00FF60D0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1</w:t>
            </w:r>
            <w:r>
              <w:rPr>
                <w:rFonts w:ascii="Century Gothic" w:hAnsi="Century Gothic"/>
              </w:rPr>
              <w:t>6</w:t>
            </w:r>
            <w:r w:rsidRPr="00F256C5">
              <w:rPr>
                <w:rFonts w:ascii="Century Gothic" w:hAnsi="Century Gothic"/>
              </w:rPr>
              <w:t>/01/2020     1</w:t>
            </w:r>
            <w:r>
              <w:rPr>
                <w:rFonts w:ascii="Century Gothic" w:hAnsi="Century Gothic"/>
              </w:rPr>
              <w:t>2</w:t>
            </w:r>
            <w:r w:rsidRPr="00F256C5">
              <w:rPr>
                <w:rFonts w:ascii="Century Gothic" w:hAnsi="Century Gothic"/>
              </w:rPr>
              <w:t>:</w:t>
            </w:r>
            <w:r w:rsidR="00172F39">
              <w:rPr>
                <w:rFonts w:ascii="Century Gothic" w:hAnsi="Century Gothic"/>
              </w:rPr>
              <w:t>39</w:t>
            </w:r>
          </w:p>
        </w:tc>
      </w:tr>
      <w:tr w:rsidR="00FF60D0" w:rsidRPr="00F256C5" w14:paraId="1D35FF35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3B09894A" w14:textId="77777777" w:rsidR="00FF60D0" w:rsidRPr="004A5DAE" w:rsidRDefault="00FF60D0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798" w:type="dxa"/>
          </w:tcPr>
          <w:p w14:paraId="77E4BD10" w14:textId="77777777" w:rsidR="00FF60D0" w:rsidRPr="00F256C5" w:rsidRDefault="00FF60D0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Maria Rachele Tripodi</w:t>
            </w:r>
          </w:p>
        </w:tc>
      </w:tr>
      <w:tr w:rsidR="00FF60D0" w:rsidRPr="00F256C5" w14:paraId="7C5C8BE4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3B8C596A" w14:textId="77777777" w:rsidR="00FF60D0" w:rsidRPr="004A5DAE" w:rsidRDefault="00FF60D0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798" w:type="dxa"/>
          </w:tcPr>
          <w:p w14:paraId="124F0416" w14:textId="77777777" w:rsidR="00FF60D0" w:rsidRPr="00F256C5" w:rsidRDefault="00FF60D0" w:rsidP="00002B76">
            <w:pPr>
              <w:rPr>
                <w:rFonts w:ascii="Century Gothic" w:hAnsi="Century Gothic"/>
              </w:rPr>
            </w:pPr>
            <w:r w:rsidRPr="009D74A8">
              <w:rPr>
                <w:rFonts w:ascii="Century Gothic" w:hAnsi="Century Gothic"/>
              </w:rPr>
              <w:t xml:space="preserve">La registrazione </w:t>
            </w:r>
            <w:r>
              <w:rPr>
                <w:rFonts w:ascii="Century Gothic" w:hAnsi="Century Gothic"/>
              </w:rPr>
              <w:t>va a buon fine dato che tutti i vincoli sono stati rispettati.</w:t>
            </w:r>
          </w:p>
        </w:tc>
      </w:tr>
      <w:tr w:rsidR="00FF60D0" w:rsidRPr="00F256C5" w14:paraId="7D475F0B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056FAA1C" w14:textId="77777777" w:rsidR="00FF60D0" w:rsidRPr="004A5DAE" w:rsidRDefault="00FF60D0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798" w:type="dxa"/>
          </w:tcPr>
          <w:p w14:paraId="27DDA673" w14:textId="77777777" w:rsidR="00FF60D0" w:rsidRPr="00F256C5" w:rsidRDefault="00FF60D0" w:rsidP="00002B76">
            <w:pPr>
              <w:rPr>
                <w:rFonts w:ascii="Century Gothic" w:hAnsi="Century Gothic"/>
              </w:rPr>
            </w:pPr>
            <w:r w:rsidRPr="009D74A8">
              <w:rPr>
                <w:rFonts w:ascii="Century Gothic" w:hAnsi="Century Gothic"/>
              </w:rPr>
              <w:t xml:space="preserve">La registrazione </w:t>
            </w:r>
            <w:r>
              <w:rPr>
                <w:rFonts w:ascii="Century Gothic" w:hAnsi="Century Gothic"/>
              </w:rPr>
              <w:t>va a buon fine dato che tutti i vincoli sono stati rispettati.</w:t>
            </w:r>
          </w:p>
        </w:tc>
      </w:tr>
      <w:tr w:rsidR="00FF60D0" w:rsidRPr="00F256C5" w14:paraId="48736130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36161DF6" w14:textId="77777777" w:rsidR="00FF60D0" w:rsidRPr="004A5DAE" w:rsidRDefault="00FF60D0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test:</w:t>
            </w:r>
          </w:p>
        </w:tc>
        <w:tc>
          <w:tcPr>
            <w:tcW w:w="6798" w:type="dxa"/>
          </w:tcPr>
          <w:p w14:paraId="09882EAD" w14:textId="77777777" w:rsidR="00FF60D0" w:rsidRPr="00F256C5" w:rsidRDefault="00FF60D0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CORRETTO</w:t>
            </w:r>
          </w:p>
        </w:tc>
      </w:tr>
      <w:tr w:rsidR="00FF60D0" w:rsidRPr="00F256C5" w14:paraId="4481309F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0D644D13" w14:textId="77777777" w:rsidR="00FF60D0" w:rsidRPr="004A5DAE" w:rsidRDefault="00FF60D0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798" w:type="dxa"/>
          </w:tcPr>
          <w:p w14:paraId="5BED9530" w14:textId="77777777" w:rsidR="00FF60D0" w:rsidRPr="00F256C5" w:rsidRDefault="00FF60D0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1</w:t>
            </w:r>
          </w:p>
        </w:tc>
      </w:tr>
      <w:tr w:rsidR="00FF60D0" w:rsidRPr="00F256C5" w14:paraId="2919BCC0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2B3329F7" w14:textId="77777777" w:rsidR="00FF60D0" w:rsidRPr="004A5DAE" w:rsidRDefault="00FF60D0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798" w:type="dxa"/>
          </w:tcPr>
          <w:p w14:paraId="64DDB947" w14:textId="77777777" w:rsidR="00FF60D0" w:rsidRPr="00F256C5" w:rsidRDefault="00FF60D0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Formato</w:t>
            </w:r>
          </w:p>
        </w:tc>
      </w:tr>
    </w:tbl>
    <w:p w14:paraId="5B6AD110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2BE33F4F" w14:textId="77777777" w:rsidR="006444B2" w:rsidRDefault="00172F39" w:rsidP="006444B2">
      <w:pPr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5E3C88E4" wp14:editId="535C7D27">
            <wp:extent cx="6120130" cy="326644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9423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593FE5C5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035E955B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5E946EEB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7F70034F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073BFB05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2319921C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270704DB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53520060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0BE55345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77B84339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72F7D4A5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28A5B05C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776B7AFB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7159ECE9" w14:textId="77777777" w:rsidR="007917E3" w:rsidRDefault="007917E3" w:rsidP="006444B2">
      <w:pPr>
        <w:rPr>
          <w:rFonts w:ascii="Century Gothic" w:hAnsi="Century Gothic"/>
          <w:sz w:val="24"/>
          <w:szCs w:val="24"/>
        </w:rPr>
      </w:pPr>
    </w:p>
    <w:p w14:paraId="21E29F0E" w14:textId="77777777" w:rsidR="007917E3" w:rsidRDefault="007917E3" w:rsidP="006444B2">
      <w:pPr>
        <w:rPr>
          <w:rFonts w:ascii="Century Gothic" w:hAnsi="Century Gothic"/>
          <w:sz w:val="24"/>
          <w:szCs w:val="24"/>
        </w:rPr>
      </w:pPr>
    </w:p>
    <w:p w14:paraId="0DFCB208" w14:textId="77777777" w:rsidR="007917E3" w:rsidRDefault="007917E3" w:rsidP="006444B2">
      <w:pPr>
        <w:rPr>
          <w:rFonts w:ascii="Century Gothic" w:hAnsi="Century Gothic"/>
          <w:sz w:val="24"/>
          <w:szCs w:val="24"/>
        </w:rPr>
      </w:pPr>
    </w:p>
    <w:p w14:paraId="32469D7F" w14:textId="77777777" w:rsidR="007917E3" w:rsidRDefault="007917E3" w:rsidP="006444B2">
      <w:pPr>
        <w:rPr>
          <w:rFonts w:ascii="Century Gothic" w:hAnsi="Century Gothic"/>
          <w:sz w:val="24"/>
          <w:szCs w:val="24"/>
        </w:rPr>
      </w:pPr>
    </w:p>
    <w:p w14:paraId="5A14DAA4" w14:textId="77777777" w:rsidR="006444B2" w:rsidRPr="00F256C5" w:rsidRDefault="006444B2" w:rsidP="006444B2">
      <w:pPr>
        <w:rPr>
          <w:rFonts w:ascii="Century Gothic" w:hAnsi="Century Gothic"/>
          <w:sz w:val="24"/>
          <w:szCs w:val="24"/>
        </w:rPr>
      </w:pPr>
    </w:p>
    <w:p w14:paraId="6D14A6AF" w14:textId="77777777" w:rsidR="006444B2" w:rsidRPr="003161A6" w:rsidRDefault="00C14F2A" w:rsidP="00C14F2A">
      <w:pPr>
        <w:pStyle w:val="Titolo2"/>
        <w:rPr>
          <w:rFonts w:ascii="Century Gothic" w:hAnsi="Century Gothic"/>
          <w:color w:val="auto"/>
          <w:sz w:val="24"/>
          <w:szCs w:val="24"/>
        </w:rPr>
      </w:pPr>
      <w:bookmarkStart w:id="77" w:name="_Toc30355591"/>
      <w:r>
        <w:rPr>
          <w:rFonts w:ascii="Century Gothic" w:hAnsi="Century Gothic"/>
          <w:color w:val="auto"/>
          <w:sz w:val="24"/>
          <w:szCs w:val="24"/>
        </w:rPr>
        <w:lastRenderedPageBreak/>
        <w:t>7.3</w:t>
      </w:r>
      <w:r w:rsidR="006444B2" w:rsidRPr="003161A6">
        <w:rPr>
          <w:rFonts w:ascii="Century Gothic" w:hAnsi="Century Gothic"/>
          <w:color w:val="auto"/>
          <w:sz w:val="24"/>
          <w:szCs w:val="24"/>
        </w:rPr>
        <w:t xml:space="preserve">Cambio </w:t>
      </w:r>
      <w:proofErr w:type="gramStart"/>
      <w:r w:rsidR="006444B2" w:rsidRPr="003161A6">
        <w:rPr>
          <w:rFonts w:ascii="Century Gothic" w:hAnsi="Century Gothic"/>
          <w:color w:val="auto"/>
          <w:sz w:val="24"/>
          <w:szCs w:val="24"/>
        </w:rPr>
        <w:t>email</w:t>
      </w:r>
      <w:bookmarkEnd w:id="77"/>
      <w:proofErr w:type="gramEnd"/>
    </w:p>
    <w:p w14:paraId="4C4B70FF" w14:textId="77777777" w:rsidR="006444B2" w:rsidRDefault="006444B2" w:rsidP="006444B2">
      <w:pPr>
        <w:rPr>
          <w:rFonts w:ascii="Century Gothic" w:hAnsi="Century Gothic"/>
          <w:i/>
          <w:iCs/>
          <w:color w:val="000000" w:themeColor="text1"/>
          <w:sz w:val="24"/>
          <w:szCs w:val="24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6798"/>
      </w:tblGrid>
      <w:tr w:rsidR="006444B2" w:rsidRPr="00F256C5" w14:paraId="166686BD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053AD65C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  <w:sz w:val="24"/>
                <w:szCs w:val="24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Nome del test case:</w:t>
            </w:r>
          </w:p>
        </w:tc>
        <w:tc>
          <w:tcPr>
            <w:tcW w:w="6798" w:type="dxa"/>
          </w:tcPr>
          <w:p w14:paraId="3D3E343B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  <w:sz w:val="24"/>
                <w:szCs w:val="24"/>
              </w:rPr>
              <w:t>TCS1</w:t>
            </w: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  <w:tr w:rsidR="006444B2" w:rsidRPr="00F256C5" w14:paraId="3BAA0EB5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764BC930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798" w:type="dxa"/>
          </w:tcPr>
          <w:p w14:paraId="5472300C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15/01/2020   1</w:t>
            </w:r>
            <w:r>
              <w:rPr>
                <w:rFonts w:ascii="Century Gothic" w:hAnsi="Century Gothic"/>
              </w:rPr>
              <w:t>7</w:t>
            </w:r>
            <w:r w:rsidRPr="00F256C5">
              <w:rPr>
                <w:rFonts w:ascii="Century Gothic" w:hAnsi="Century Gothic"/>
              </w:rPr>
              <w:t>:</w:t>
            </w:r>
            <w:r>
              <w:rPr>
                <w:rFonts w:ascii="Century Gothic" w:hAnsi="Century Gothic"/>
              </w:rPr>
              <w:t>57</w:t>
            </w:r>
          </w:p>
        </w:tc>
      </w:tr>
      <w:tr w:rsidR="006444B2" w:rsidRPr="00F256C5" w14:paraId="48112E52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06030123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798" w:type="dxa"/>
          </w:tcPr>
          <w:p w14:paraId="3C4F44DA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Maria Rachele Tripodi</w:t>
            </w:r>
          </w:p>
        </w:tc>
      </w:tr>
      <w:tr w:rsidR="006444B2" w:rsidRPr="00F256C5" w14:paraId="49DC93C8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562AD26F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798" w:type="dxa"/>
          </w:tcPr>
          <w:p w14:paraId="43D7D393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4C7F30">
              <w:rPr>
                <w:rFonts w:ascii="Century Gothic" w:hAnsi="Century Gothic"/>
                <w:sz w:val="24"/>
                <w:szCs w:val="24"/>
              </w:rPr>
              <w:t>La modifica non va a buon fine perché la e-mail non rispetta il formato.</w:t>
            </w:r>
          </w:p>
        </w:tc>
      </w:tr>
      <w:tr w:rsidR="006444B2" w:rsidRPr="00F256C5" w14:paraId="40EE940A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2E1E3048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798" w:type="dxa"/>
          </w:tcPr>
          <w:p w14:paraId="572EFEB7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4C7F30">
              <w:rPr>
                <w:rFonts w:ascii="Century Gothic" w:hAnsi="Century Gothic"/>
                <w:sz w:val="24"/>
                <w:szCs w:val="24"/>
              </w:rPr>
              <w:t>La modifica non va a buon fine perché la e-mail non rispetta il formato.</w:t>
            </w:r>
          </w:p>
        </w:tc>
      </w:tr>
      <w:tr w:rsidR="006444B2" w:rsidRPr="00F256C5" w14:paraId="4BC04E16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1BB20A25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test:</w:t>
            </w:r>
          </w:p>
        </w:tc>
        <w:tc>
          <w:tcPr>
            <w:tcW w:w="6798" w:type="dxa"/>
          </w:tcPr>
          <w:p w14:paraId="183BDDFF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CORRETTO</w:t>
            </w:r>
          </w:p>
        </w:tc>
      </w:tr>
      <w:tr w:rsidR="006444B2" w:rsidRPr="00F256C5" w14:paraId="1914AC2A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2B8082A7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798" w:type="dxa"/>
          </w:tcPr>
          <w:p w14:paraId="7C210047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1</w:t>
            </w:r>
          </w:p>
        </w:tc>
      </w:tr>
      <w:tr w:rsidR="006444B2" w:rsidRPr="00F256C5" w14:paraId="7A5ECDAE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491D9136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798" w:type="dxa"/>
          </w:tcPr>
          <w:p w14:paraId="0E58A92D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Formato</w:t>
            </w:r>
          </w:p>
        </w:tc>
      </w:tr>
    </w:tbl>
    <w:p w14:paraId="22057E1B" w14:textId="77777777" w:rsidR="006444B2" w:rsidRDefault="006444B2" w:rsidP="006444B2">
      <w:pPr>
        <w:rPr>
          <w:rFonts w:ascii="Century Gothic" w:hAnsi="Century Gothic"/>
          <w:i/>
          <w:iCs/>
          <w:color w:val="000000" w:themeColor="text1"/>
          <w:sz w:val="24"/>
          <w:szCs w:val="24"/>
        </w:rPr>
      </w:pPr>
    </w:p>
    <w:p w14:paraId="47C388E1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1E3A1158" wp14:editId="34B81E15">
            <wp:extent cx="6645910" cy="3337560"/>
            <wp:effectExtent l="0" t="0" r="254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0CFC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1369F2F2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6299E7C2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455CE002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170A8119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090763CB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7B8C0FB3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474345A1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7AD31836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0F54D0F2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43E09B2C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1AADB6DC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154CE187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4174B615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357A2CC1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2B13BBE2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2F1BA9CA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tbl>
      <w:tblPr>
        <w:tblStyle w:val="Grigliatabella"/>
        <w:tblW w:w="10548" w:type="dxa"/>
        <w:jc w:val="center"/>
        <w:tblLook w:val="04A0" w:firstRow="1" w:lastRow="0" w:firstColumn="1" w:lastColumn="0" w:noHBand="0" w:noVBand="1"/>
      </w:tblPr>
      <w:tblGrid>
        <w:gridCol w:w="3100"/>
        <w:gridCol w:w="7448"/>
      </w:tblGrid>
      <w:tr w:rsidR="006444B2" w:rsidRPr="00F256C5" w14:paraId="3E1AAE03" w14:textId="77777777" w:rsidTr="007917E3">
        <w:trPr>
          <w:trHeight w:val="290"/>
          <w:jc w:val="center"/>
        </w:trPr>
        <w:tc>
          <w:tcPr>
            <w:tcW w:w="3100" w:type="dxa"/>
            <w:shd w:val="clear" w:color="auto" w:fill="2E82BA"/>
          </w:tcPr>
          <w:p w14:paraId="534D784F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  <w:sz w:val="24"/>
                <w:szCs w:val="24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del test case:</w:t>
            </w:r>
          </w:p>
        </w:tc>
        <w:tc>
          <w:tcPr>
            <w:tcW w:w="7448" w:type="dxa"/>
          </w:tcPr>
          <w:p w14:paraId="5E0D44F1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  <w:sz w:val="24"/>
                <w:szCs w:val="24"/>
              </w:rPr>
              <w:t>TCS1</w:t>
            </w:r>
            <w:r>
              <w:rPr>
                <w:rFonts w:ascii="Century Gothic" w:hAnsi="Century Gothic"/>
                <w:sz w:val="24"/>
                <w:szCs w:val="24"/>
              </w:rPr>
              <w:t>3</w:t>
            </w:r>
          </w:p>
        </w:tc>
      </w:tr>
      <w:tr w:rsidR="006444B2" w:rsidRPr="00F256C5" w14:paraId="4973ABA6" w14:textId="77777777" w:rsidTr="007917E3">
        <w:trPr>
          <w:trHeight w:val="272"/>
          <w:jc w:val="center"/>
        </w:trPr>
        <w:tc>
          <w:tcPr>
            <w:tcW w:w="3100" w:type="dxa"/>
            <w:shd w:val="clear" w:color="auto" w:fill="2E82BA"/>
          </w:tcPr>
          <w:p w14:paraId="2092887A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7448" w:type="dxa"/>
          </w:tcPr>
          <w:p w14:paraId="308A6C90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1</w:t>
            </w:r>
            <w:r>
              <w:rPr>
                <w:rFonts w:ascii="Century Gothic" w:hAnsi="Century Gothic"/>
              </w:rPr>
              <w:t>6</w:t>
            </w:r>
            <w:r w:rsidRPr="00F256C5">
              <w:rPr>
                <w:rFonts w:ascii="Century Gothic" w:hAnsi="Century Gothic"/>
              </w:rPr>
              <w:t xml:space="preserve">/01/2020   </w:t>
            </w:r>
          </w:p>
        </w:tc>
      </w:tr>
      <w:tr w:rsidR="006444B2" w:rsidRPr="00F256C5" w14:paraId="76794A7D" w14:textId="77777777" w:rsidTr="007917E3">
        <w:trPr>
          <w:trHeight w:val="272"/>
          <w:jc w:val="center"/>
        </w:trPr>
        <w:tc>
          <w:tcPr>
            <w:tcW w:w="3100" w:type="dxa"/>
            <w:shd w:val="clear" w:color="auto" w:fill="2E82BA"/>
          </w:tcPr>
          <w:p w14:paraId="758CE940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7448" w:type="dxa"/>
          </w:tcPr>
          <w:p w14:paraId="39DD364F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Maria Rachele Tripodi</w:t>
            </w:r>
          </w:p>
        </w:tc>
      </w:tr>
      <w:tr w:rsidR="006444B2" w:rsidRPr="00F256C5" w14:paraId="6D8CA958" w14:textId="77777777" w:rsidTr="007917E3">
        <w:trPr>
          <w:trHeight w:val="579"/>
          <w:jc w:val="center"/>
        </w:trPr>
        <w:tc>
          <w:tcPr>
            <w:tcW w:w="3100" w:type="dxa"/>
            <w:shd w:val="clear" w:color="auto" w:fill="2E82BA"/>
          </w:tcPr>
          <w:p w14:paraId="262B9CCA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7448" w:type="dxa"/>
          </w:tcPr>
          <w:p w14:paraId="722AC320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4C7F30">
              <w:rPr>
                <w:rFonts w:ascii="Century Gothic" w:hAnsi="Century Gothic"/>
                <w:sz w:val="24"/>
                <w:szCs w:val="24"/>
              </w:rPr>
              <w:t>La modifica non va a buon fine perché la e-mail è già presente nel database di sistema.</w:t>
            </w:r>
          </w:p>
        </w:tc>
      </w:tr>
      <w:tr w:rsidR="006444B2" w:rsidRPr="00F256C5" w14:paraId="795CFF08" w14:textId="77777777" w:rsidTr="007917E3">
        <w:trPr>
          <w:trHeight w:val="596"/>
          <w:jc w:val="center"/>
        </w:trPr>
        <w:tc>
          <w:tcPr>
            <w:tcW w:w="3100" w:type="dxa"/>
            <w:shd w:val="clear" w:color="auto" w:fill="2E82BA"/>
          </w:tcPr>
          <w:p w14:paraId="48498596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7448" w:type="dxa"/>
          </w:tcPr>
          <w:p w14:paraId="4796A5A1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4C7F30">
              <w:rPr>
                <w:rFonts w:ascii="Century Gothic" w:hAnsi="Century Gothic"/>
                <w:sz w:val="24"/>
                <w:szCs w:val="24"/>
              </w:rPr>
              <w:t>La modifica non va a buon fine perché la e-mail è già presente nel database di sistema.</w:t>
            </w:r>
          </w:p>
        </w:tc>
      </w:tr>
      <w:tr w:rsidR="006444B2" w:rsidRPr="00F256C5" w14:paraId="167CB984" w14:textId="77777777" w:rsidTr="007917E3">
        <w:trPr>
          <w:trHeight w:val="272"/>
          <w:jc w:val="center"/>
        </w:trPr>
        <w:tc>
          <w:tcPr>
            <w:tcW w:w="3100" w:type="dxa"/>
            <w:shd w:val="clear" w:color="auto" w:fill="2E82BA"/>
          </w:tcPr>
          <w:p w14:paraId="7FB0C52C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test:</w:t>
            </w:r>
          </w:p>
        </w:tc>
        <w:tc>
          <w:tcPr>
            <w:tcW w:w="7448" w:type="dxa"/>
          </w:tcPr>
          <w:p w14:paraId="3B891F26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CORRETTO</w:t>
            </w:r>
          </w:p>
        </w:tc>
      </w:tr>
      <w:tr w:rsidR="006444B2" w:rsidRPr="00F256C5" w14:paraId="33FCD3A5" w14:textId="77777777" w:rsidTr="007917E3">
        <w:trPr>
          <w:trHeight w:val="255"/>
          <w:jc w:val="center"/>
        </w:trPr>
        <w:tc>
          <w:tcPr>
            <w:tcW w:w="3100" w:type="dxa"/>
            <w:shd w:val="clear" w:color="auto" w:fill="2E82BA"/>
          </w:tcPr>
          <w:p w14:paraId="49E5C615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7448" w:type="dxa"/>
          </w:tcPr>
          <w:p w14:paraId="0EECF843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1</w:t>
            </w:r>
          </w:p>
        </w:tc>
      </w:tr>
      <w:tr w:rsidR="006444B2" w:rsidRPr="00F256C5" w14:paraId="08C69ACE" w14:textId="77777777" w:rsidTr="007917E3">
        <w:trPr>
          <w:trHeight w:val="78"/>
          <w:jc w:val="center"/>
        </w:trPr>
        <w:tc>
          <w:tcPr>
            <w:tcW w:w="3100" w:type="dxa"/>
            <w:shd w:val="clear" w:color="auto" w:fill="2E82BA"/>
          </w:tcPr>
          <w:p w14:paraId="0550285A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7448" w:type="dxa"/>
          </w:tcPr>
          <w:p w14:paraId="6F28BC24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Esistenza</w:t>
            </w:r>
          </w:p>
        </w:tc>
      </w:tr>
    </w:tbl>
    <w:p w14:paraId="462D8FB3" w14:textId="77777777" w:rsidR="006444B2" w:rsidRDefault="006444B2" w:rsidP="006444B2">
      <w:pPr>
        <w:jc w:val="center"/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666DF8D" wp14:editId="039AE87D">
            <wp:simplePos x="0" y="0"/>
            <wp:positionH relativeFrom="column">
              <wp:posOffset>-281940</wp:posOffset>
            </wp:positionH>
            <wp:positionV relativeFrom="paragraph">
              <wp:posOffset>310515</wp:posOffset>
            </wp:positionV>
            <wp:extent cx="6645910" cy="3546475"/>
            <wp:effectExtent l="0" t="0" r="2540" b="0"/>
            <wp:wrapSquare wrapText="bothSides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EEAF13" w14:textId="77777777" w:rsidR="006444B2" w:rsidRDefault="006444B2" w:rsidP="006444B2">
      <w:pPr>
        <w:jc w:val="center"/>
        <w:rPr>
          <w:rFonts w:ascii="Century Gothic" w:hAnsi="Century Gothic"/>
          <w:sz w:val="24"/>
          <w:szCs w:val="24"/>
        </w:rPr>
      </w:pPr>
    </w:p>
    <w:p w14:paraId="4BBF5F11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07AEEFFD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5D396419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7DC1ECD8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13A80B8A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30CF645B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1F49CBE1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6D1F41E4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632FA8C9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366B02A8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4251C67D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563892FC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536BA4C3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639CB729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0E2B966F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3936E170" w14:textId="77777777" w:rsidR="006444B2" w:rsidRPr="00F256C5" w:rsidRDefault="006444B2" w:rsidP="006444B2">
      <w:pPr>
        <w:rPr>
          <w:rFonts w:ascii="Century Gothic" w:hAnsi="Century Gothic"/>
          <w:sz w:val="24"/>
          <w:szCs w:val="24"/>
        </w:rPr>
      </w:pPr>
    </w:p>
    <w:tbl>
      <w:tblPr>
        <w:tblStyle w:val="Grigliatabella"/>
        <w:tblW w:w="10598" w:type="dxa"/>
        <w:jc w:val="center"/>
        <w:tblLook w:val="04A0" w:firstRow="1" w:lastRow="0" w:firstColumn="1" w:lastColumn="0" w:noHBand="0" w:noVBand="1"/>
      </w:tblPr>
      <w:tblGrid>
        <w:gridCol w:w="3115"/>
        <w:gridCol w:w="7483"/>
      </w:tblGrid>
      <w:tr w:rsidR="006444B2" w:rsidRPr="00F256C5" w14:paraId="4FEF8B82" w14:textId="77777777" w:rsidTr="007917E3">
        <w:trPr>
          <w:trHeight w:val="337"/>
          <w:jc w:val="center"/>
        </w:trPr>
        <w:tc>
          <w:tcPr>
            <w:tcW w:w="3115" w:type="dxa"/>
            <w:shd w:val="clear" w:color="auto" w:fill="2E82BA"/>
          </w:tcPr>
          <w:p w14:paraId="0973599C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del test case:</w:t>
            </w:r>
          </w:p>
        </w:tc>
        <w:tc>
          <w:tcPr>
            <w:tcW w:w="7483" w:type="dxa"/>
          </w:tcPr>
          <w:p w14:paraId="294179EF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  <w:sz w:val="24"/>
                <w:szCs w:val="24"/>
              </w:rPr>
              <w:t>TCS14</w:t>
            </w:r>
          </w:p>
        </w:tc>
      </w:tr>
      <w:tr w:rsidR="006444B2" w:rsidRPr="00F256C5" w14:paraId="3485E361" w14:textId="77777777" w:rsidTr="007917E3">
        <w:trPr>
          <w:trHeight w:val="297"/>
          <w:jc w:val="center"/>
        </w:trPr>
        <w:tc>
          <w:tcPr>
            <w:tcW w:w="3115" w:type="dxa"/>
            <w:shd w:val="clear" w:color="auto" w:fill="2E82BA"/>
          </w:tcPr>
          <w:p w14:paraId="33C7D138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7483" w:type="dxa"/>
          </w:tcPr>
          <w:p w14:paraId="13B226C4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 xml:space="preserve">15/01/2020   16:20 </w:t>
            </w:r>
          </w:p>
        </w:tc>
      </w:tr>
      <w:tr w:rsidR="006444B2" w:rsidRPr="00F256C5" w14:paraId="4277D64C" w14:textId="77777777" w:rsidTr="007917E3">
        <w:trPr>
          <w:trHeight w:val="317"/>
          <w:jc w:val="center"/>
        </w:trPr>
        <w:tc>
          <w:tcPr>
            <w:tcW w:w="3115" w:type="dxa"/>
            <w:shd w:val="clear" w:color="auto" w:fill="2E82BA"/>
          </w:tcPr>
          <w:p w14:paraId="0F70C03B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7483" w:type="dxa"/>
          </w:tcPr>
          <w:p w14:paraId="738B4F8D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Maria Rachele Tripodi</w:t>
            </w:r>
          </w:p>
        </w:tc>
      </w:tr>
      <w:tr w:rsidR="006444B2" w:rsidRPr="00F256C5" w14:paraId="44C45ECC" w14:textId="77777777" w:rsidTr="007917E3">
        <w:trPr>
          <w:trHeight w:val="674"/>
          <w:jc w:val="center"/>
        </w:trPr>
        <w:tc>
          <w:tcPr>
            <w:tcW w:w="3115" w:type="dxa"/>
            <w:shd w:val="clear" w:color="auto" w:fill="2E82BA"/>
          </w:tcPr>
          <w:p w14:paraId="0A65080A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7483" w:type="dxa"/>
          </w:tcPr>
          <w:p w14:paraId="60F226B9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  <w:sz w:val="24"/>
                <w:szCs w:val="24"/>
              </w:rPr>
              <w:t>La modifica va a buon fine poiché vengono rispettate tutte le condizioni.</w:t>
            </w:r>
          </w:p>
        </w:tc>
      </w:tr>
      <w:tr w:rsidR="006444B2" w:rsidRPr="00F256C5" w14:paraId="43C71AC0" w14:textId="77777777" w:rsidTr="007917E3">
        <w:trPr>
          <w:trHeight w:val="694"/>
          <w:jc w:val="center"/>
        </w:trPr>
        <w:tc>
          <w:tcPr>
            <w:tcW w:w="3115" w:type="dxa"/>
            <w:shd w:val="clear" w:color="auto" w:fill="2E82BA"/>
          </w:tcPr>
          <w:p w14:paraId="3C759EE9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7483" w:type="dxa"/>
          </w:tcPr>
          <w:p w14:paraId="075E3294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  <w:sz w:val="24"/>
                <w:szCs w:val="24"/>
              </w:rPr>
              <w:t>La modifica va a buon fine poiché vengono rispettate tutte le condizioni.</w:t>
            </w:r>
          </w:p>
        </w:tc>
      </w:tr>
      <w:tr w:rsidR="006444B2" w:rsidRPr="00F256C5" w14:paraId="00A7BDCA" w14:textId="77777777" w:rsidTr="007917E3">
        <w:trPr>
          <w:trHeight w:val="317"/>
          <w:jc w:val="center"/>
        </w:trPr>
        <w:tc>
          <w:tcPr>
            <w:tcW w:w="3115" w:type="dxa"/>
            <w:shd w:val="clear" w:color="auto" w:fill="2E82BA"/>
          </w:tcPr>
          <w:p w14:paraId="485A206D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test:</w:t>
            </w:r>
          </w:p>
        </w:tc>
        <w:tc>
          <w:tcPr>
            <w:tcW w:w="7483" w:type="dxa"/>
          </w:tcPr>
          <w:p w14:paraId="449AC5EC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CORRETTO</w:t>
            </w:r>
          </w:p>
        </w:tc>
      </w:tr>
      <w:tr w:rsidR="006444B2" w:rsidRPr="00F256C5" w14:paraId="4862ECBD" w14:textId="77777777" w:rsidTr="007917E3">
        <w:trPr>
          <w:trHeight w:val="317"/>
          <w:jc w:val="center"/>
        </w:trPr>
        <w:tc>
          <w:tcPr>
            <w:tcW w:w="3115" w:type="dxa"/>
            <w:shd w:val="clear" w:color="auto" w:fill="2E82BA"/>
          </w:tcPr>
          <w:p w14:paraId="3E2893B3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7483" w:type="dxa"/>
          </w:tcPr>
          <w:p w14:paraId="35B6FF0A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1</w:t>
            </w:r>
          </w:p>
        </w:tc>
      </w:tr>
      <w:tr w:rsidR="006444B2" w:rsidRPr="00F256C5" w14:paraId="247BE762" w14:textId="77777777" w:rsidTr="007917E3">
        <w:trPr>
          <w:trHeight w:val="297"/>
          <w:jc w:val="center"/>
        </w:trPr>
        <w:tc>
          <w:tcPr>
            <w:tcW w:w="3115" w:type="dxa"/>
            <w:shd w:val="clear" w:color="auto" w:fill="2E82BA"/>
          </w:tcPr>
          <w:p w14:paraId="1620DACA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7483" w:type="dxa"/>
          </w:tcPr>
          <w:p w14:paraId="05763FD8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Formato</w:t>
            </w:r>
            <w:r>
              <w:rPr>
                <w:rFonts w:ascii="Century Gothic" w:hAnsi="Century Gothic"/>
              </w:rPr>
              <w:t>, Esistenza</w:t>
            </w:r>
          </w:p>
        </w:tc>
      </w:tr>
    </w:tbl>
    <w:p w14:paraId="406870FF" w14:textId="77777777" w:rsidR="006444B2" w:rsidRPr="00F256C5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01C3AAAD" w14:textId="77777777" w:rsidR="006444B2" w:rsidRPr="00F256C5" w:rsidRDefault="006444B2" w:rsidP="006444B2">
      <w:pPr>
        <w:jc w:val="center"/>
        <w:rPr>
          <w:rFonts w:ascii="Century Gothic" w:hAnsi="Century Gothic"/>
          <w:b/>
          <w:bCs/>
          <w:sz w:val="32"/>
          <w:szCs w:val="32"/>
        </w:rPr>
      </w:pPr>
      <w:r w:rsidRPr="00F256C5">
        <w:rPr>
          <w:rFonts w:ascii="Century Gothic" w:hAnsi="Century Gothic"/>
          <w:noProof/>
        </w:rPr>
        <w:drawing>
          <wp:inline distT="0" distB="0" distL="0" distR="0" wp14:anchorId="68D5A2BA" wp14:editId="66D0B6EC">
            <wp:extent cx="6120130" cy="3261995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5FA0" w14:textId="77777777" w:rsidR="006444B2" w:rsidRPr="00F256C5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609C607B" w14:textId="77777777" w:rsidR="006444B2" w:rsidRPr="00F256C5" w:rsidRDefault="006444B2" w:rsidP="006444B2">
      <w:pPr>
        <w:rPr>
          <w:rFonts w:ascii="Century Gothic" w:hAnsi="Century Gothic"/>
          <w:sz w:val="24"/>
          <w:szCs w:val="24"/>
        </w:rPr>
      </w:pPr>
    </w:p>
    <w:p w14:paraId="6A2E39FB" w14:textId="77777777" w:rsidR="006444B2" w:rsidRPr="00F256C5" w:rsidRDefault="006444B2" w:rsidP="006444B2">
      <w:pPr>
        <w:rPr>
          <w:rFonts w:ascii="Century Gothic" w:hAnsi="Century Gothic"/>
          <w:sz w:val="24"/>
          <w:szCs w:val="24"/>
        </w:rPr>
      </w:pPr>
    </w:p>
    <w:p w14:paraId="0A733039" w14:textId="77777777" w:rsidR="006444B2" w:rsidRPr="00F256C5" w:rsidRDefault="006444B2" w:rsidP="006444B2">
      <w:pPr>
        <w:rPr>
          <w:rFonts w:ascii="Century Gothic" w:hAnsi="Century Gothic"/>
          <w:sz w:val="24"/>
          <w:szCs w:val="24"/>
        </w:rPr>
      </w:pPr>
    </w:p>
    <w:p w14:paraId="000DAC9D" w14:textId="77777777" w:rsidR="006444B2" w:rsidRPr="00F256C5" w:rsidRDefault="006444B2" w:rsidP="006444B2">
      <w:pPr>
        <w:rPr>
          <w:rFonts w:ascii="Century Gothic" w:hAnsi="Century Gothic"/>
          <w:sz w:val="24"/>
          <w:szCs w:val="24"/>
        </w:rPr>
      </w:pPr>
    </w:p>
    <w:p w14:paraId="27A3B577" w14:textId="77777777" w:rsidR="006444B2" w:rsidRPr="00F256C5" w:rsidRDefault="006444B2" w:rsidP="006444B2">
      <w:pPr>
        <w:rPr>
          <w:rFonts w:ascii="Century Gothic" w:hAnsi="Century Gothic"/>
          <w:sz w:val="24"/>
          <w:szCs w:val="24"/>
        </w:rPr>
      </w:pPr>
    </w:p>
    <w:p w14:paraId="4E755313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0600D3E7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68CDE9C8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3E8E8595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7CA77C7E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405FE609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3A08AF47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7A38FF9F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77B365E1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385850F7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2F26E0AF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018661F6" w14:textId="77777777" w:rsidR="006444B2" w:rsidRPr="003161A6" w:rsidRDefault="00C14F2A" w:rsidP="00C14F2A">
      <w:pPr>
        <w:pStyle w:val="Titolo2"/>
        <w:ind w:left="720"/>
        <w:rPr>
          <w:rFonts w:ascii="Century Gothic" w:hAnsi="Century Gothic"/>
          <w:color w:val="auto"/>
          <w:sz w:val="24"/>
          <w:szCs w:val="24"/>
        </w:rPr>
      </w:pPr>
      <w:bookmarkStart w:id="78" w:name="_Toc30355592"/>
      <w:r>
        <w:rPr>
          <w:rFonts w:ascii="Century Gothic" w:hAnsi="Century Gothic"/>
          <w:color w:val="auto"/>
          <w:sz w:val="24"/>
          <w:szCs w:val="24"/>
        </w:rPr>
        <w:lastRenderedPageBreak/>
        <w:t>7.4</w:t>
      </w:r>
      <w:r w:rsidR="006444B2" w:rsidRPr="003161A6">
        <w:rPr>
          <w:rFonts w:ascii="Century Gothic" w:hAnsi="Century Gothic"/>
          <w:color w:val="auto"/>
          <w:sz w:val="24"/>
          <w:szCs w:val="24"/>
        </w:rPr>
        <w:t>Cambio password</w:t>
      </w:r>
      <w:bookmarkEnd w:id="78"/>
    </w:p>
    <w:p w14:paraId="1B68B951" w14:textId="77777777" w:rsidR="006444B2" w:rsidRPr="00F256C5" w:rsidRDefault="006444B2" w:rsidP="006444B2">
      <w:pPr>
        <w:rPr>
          <w:rFonts w:ascii="Century Gothic" w:hAnsi="Century Gothic"/>
          <w:sz w:val="24"/>
          <w:szCs w:val="24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6798"/>
      </w:tblGrid>
      <w:tr w:rsidR="006444B2" w:rsidRPr="00F256C5" w14:paraId="031D656A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1B9A0C94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  <w:sz w:val="24"/>
                <w:szCs w:val="24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Nome del test case:</w:t>
            </w:r>
          </w:p>
        </w:tc>
        <w:tc>
          <w:tcPr>
            <w:tcW w:w="6798" w:type="dxa"/>
          </w:tcPr>
          <w:p w14:paraId="7FE158EC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  <w:sz w:val="24"/>
                <w:szCs w:val="24"/>
              </w:rPr>
              <w:t>TCS15</w:t>
            </w:r>
          </w:p>
        </w:tc>
      </w:tr>
      <w:tr w:rsidR="006444B2" w:rsidRPr="00F256C5" w14:paraId="05E5671C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19C83F32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798" w:type="dxa"/>
          </w:tcPr>
          <w:p w14:paraId="322D10AC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15/01/2020   16: 24</w:t>
            </w:r>
          </w:p>
        </w:tc>
      </w:tr>
      <w:tr w:rsidR="006444B2" w:rsidRPr="00F256C5" w14:paraId="1627BC49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4CB161BB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798" w:type="dxa"/>
          </w:tcPr>
          <w:p w14:paraId="4BFF247D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Maria Rachele Tripodi</w:t>
            </w:r>
          </w:p>
        </w:tc>
      </w:tr>
      <w:tr w:rsidR="006444B2" w:rsidRPr="00F256C5" w14:paraId="06A51D5B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0D6EED14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798" w:type="dxa"/>
          </w:tcPr>
          <w:p w14:paraId="7389C059" w14:textId="77777777" w:rsidR="006444B2" w:rsidRPr="00A21551" w:rsidRDefault="006444B2" w:rsidP="00002B76">
            <w:pPr>
              <w:rPr>
                <w:rFonts w:ascii="Century Gothic" w:hAnsi="Century Gothic"/>
              </w:rPr>
            </w:pPr>
            <w:r w:rsidRPr="00A21551">
              <w:rPr>
                <w:rFonts w:ascii="Century Gothic" w:hAnsi="Century Gothic"/>
              </w:rPr>
              <w:t xml:space="preserve">La modifica non va a buon fine poiché i campi non sono uguali. </w:t>
            </w:r>
          </w:p>
        </w:tc>
      </w:tr>
      <w:tr w:rsidR="006444B2" w:rsidRPr="00F256C5" w14:paraId="789A0A82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0763EBD4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798" w:type="dxa"/>
          </w:tcPr>
          <w:p w14:paraId="1F5AC73C" w14:textId="77777777" w:rsidR="006444B2" w:rsidRPr="00A21551" w:rsidRDefault="006444B2" w:rsidP="00002B76">
            <w:pPr>
              <w:rPr>
                <w:rFonts w:ascii="Century Gothic" w:hAnsi="Century Gothic"/>
              </w:rPr>
            </w:pPr>
            <w:r w:rsidRPr="00A21551">
              <w:rPr>
                <w:rFonts w:ascii="Century Gothic" w:hAnsi="Century Gothic"/>
              </w:rPr>
              <w:t xml:space="preserve">La modifica non va a buon fine poiché i campi non sono uguali. </w:t>
            </w:r>
          </w:p>
        </w:tc>
      </w:tr>
      <w:tr w:rsidR="006444B2" w:rsidRPr="00F256C5" w14:paraId="269B5F7F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48920288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test:</w:t>
            </w:r>
          </w:p>
        </w:tc>
        <w:tc>
          <w:tcPr>
            <w:tcW w:w="6798" w:type="dxa"/>
          </w:tcPr>
          <w:p w14:paraId="2477E510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CORRETTO</w:t>
            </w:r>
          </w:p>
        </w:tc>
      </w:tr>
      <w:tr w:rsidR="006444B2" w:rsidRPr="00F256C5" w14:paraId="419A286E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31AB45F5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798" w:type="dxa"/>
          </w:tcPr>
          <w:p w14:paraId="12A79209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1</w:t>
            </w:r>
          </w:p>
        </w:tc>
      </w:tr>
      <w:tr w:rsidR="006444B2" w:rsidRPr="00F256C5" w14:paraId="3DBBD52F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520DD089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798" w:type="dxa"/>
          </w:tcPr>
          <w:p w14:paraId="77060A08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Formato</w:t>
            </w:r>
          </w:p>
        </w:tc>
      </w:tr>
    </w:tbl>
    <w:p w14:paraId="69EE44B6" w14:textId="77777777" w:rsidR="006444B2" w:rsidRPr="00F256C5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74CEF5BF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  <w:r w:rsidRPr="00F256C5">
        <w:rPr>
          <w:rFonts w:ascii="Century Gothic" w:hAnsi="Century Gothic"/>
          <w:noProof/>
        </w:rPr>
        <w:drawing>
          <wp:inline distT="0" distB="0" distL="0" distR="0" wp14:anchorId="70067783" wp14:editId="4323DF7D">
            <wp:extent cx="6120130" cy="326199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955A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718C6600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3231F2B4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4138C206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397849D4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56B52833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7ED412BA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28DF607C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1C8532B7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3CF75CC4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78AE8D36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5B6C51CB" w14:textId="77777777" w:rsidR="006444B2" w:rsidRPr="00F256C5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658AB847" w14:textId="77777777" w:rsidR="006444B2" w:rsidRPr="00F256C5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6798"/>
      </w:tblGrid>
      <w:tr w:rsidR="006444B2" w:rsidRPr="00F256C5" w14:paraId="61B1B7F0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15CC6C57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  <w:sz w:val="24"/>
                <w:szCs w:val="24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del test case:</w:t>
            </w:r>
          </w:p>
        </w:tc>
        <w:tc>
          <w:tcPr>
            <w:tcW w:w="6798" w:type="dxa"/>
          </w:tcPr>
          <w:p w14:paraId="5E64F256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  <w:sz w:val="24"/>
                <w:szCs w:val="24"/>
              </w:rPr>
              <w:t>TCS1</w:t>
            </w:r>
            <w:r>
              <w:rPr>
                <w:rFonts w:ascii="Century Gothic" w:hAnsi="Century Gothic"/>
                <w:sz w:val="24"/>
                <w:szCs w:val="24"/>
              </w:rPr>
              <w:t>6</w:t>
            </w:r>
          </w:p>
        </w:tc>
      </w:tr>
      <w:tr w:rsidR="006444B2" w:rsidRPr="00F256C5" w14:paraId="218F64C9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79EA6533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798" w:type="dxa"/>
          </w:tcPr>
          <w:p w14:paraId="30394EC3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15/01/2020   1</w:t>
            </w:r>
            <w:r>
              <w:rPr>
                <w:rFonts w:ascii="Century Gothic" w:hAnsi="Century Gothic"/>
              </w:rPr>
              <w:t>7</w:t>
            </w:r>
            <w:r w:rsidRPr="00F256C5">
              <w:rPr>
                <w:rFonts w:ascii="Century Gothic" w:hAnsi="Century Gothic"/>
              </w:rPr>
              <w:t xml:space="preserve">: </w:t>
            </w:r>
            <w:r>
              <w:rPr>
                <w:rFonts w:ascii="Century Gothic" w:hAnsi="Century Gothic"/>
              </w:rPr>
              <w:t>55</w:t>
            </w:r>
          </w:p>
        </w:tc>
      </w:tr>
      <w:tr w:rsidR="006444B2" w:rsidRPr="00F256C5" w14:paraId="4BABEC74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151A339C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798" w:type="dxa"/>
          </w:tcPr>
          <w:p w14:paraId="293AB12E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Maria Rachele Tripodi</w:t>
            </w:r>
          </w:p>
        </w:tc>
      </w:tr>
      <w:tr w:rsidR="006444B2" w:rsidRPr="00F256C5" w14:paraId="02109936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1D9B0791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798" w:type="dxa"/>
          </w:tcPr>
          <w:p w14:paraId="5F7E0EF4" w14:textId="77777777" w:rsidR="006444B2" w:rsidRPr="00A21551" w:rsidRDefault="006444B2" w:rsidP="00002B76">
            <w:pPr>
              <w:rPr>
                <w:rFonts w:ascii="Century Gothic" w:hAnsi="Century Gothic"/>
              </w:rPr>
            </w:pPr>
            <w:r w:rsidRPr="00A21551">
              <w:rPr>
                <w:rFonts w:ascii="Century Gothic" w:hAnsi="Century Gothic"/>
              </w:rPr>
              <w:t>La modifica non va a buon fine poiché i campi non rispettano la lunghezza della password.</w:t>
            </w:r>
          </w:p>
        </w:tc>
      </w:tr>
      <w:tr w:rsidR="006444B2" w:rsidRPr="00F256C5" w14:paraId="2EA04FEB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51D255AD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798" w:type="dxa"/>
          </w:tcPr>
          <w:p w14:paraId="0D2DBC5F" w14:textId="77777777" w:rsidR="006444B2" w:rsidRPr="00A21551" w:rsidRDefault="006444B2" w:rsidP="00002B76">
            <w:pPr>
              <w:rPr>
                <w:rFonts w:ascii="Century Gothic" w:hAnsi="Century Gothic"/>
              </w:rPr>
            </w:pPr>
            <w:r w:rsidRPr="00A21551">
              <w:rPr>
                <w:rFonts w:ascii="Century Gothic" w:hAnsi="Century Gothic"/>
              </w:rPr>
              <w:t>La modifica non va a buon fine poiché i campi non rispettano la lunghezza della password.</w:t>
            </w:r>
          </w:p>
        </w:tc>
      </w:tr>
      <w:tr w:rsidR="006444B2" w:rsidRPr="00F256C5" w14:paraId="28FE657B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5726C82E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test:</w:t>
            </w:r>
          </w:p>
        </w:tc>
        <w:tc>
          <w:tcPr>
            <w:tcW w:w="6798" w:type="dxa"/>
          </w:tcPr>
          <w:p w14:paraId="05DA7670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CORRETTO</w:t>
            </w:r>
          </w:p>
        </w:tc>
      </w:tr>
      <w:tr w:rsidR="006444B2" w:rsidRPr="00F256C5" w14:paraId="14371D0B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4287DB67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798" w:type="dxa"/>
          </w:tcPr>
          <w:p w14:paraId="70F8CF56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1</w:t>
            </w:r>
          </w:p>
        </w:tc>
      </w:tr>
      <w:tr w:rsidR="006444B2" w:rsidRPr="00F256C5" w14:paraId="2D41B790" w14:textId="77777777" w:rsidTr="007917E3">
        <w:trPr>
          <w:jc w:val="center"/>
        </w:trPr>
        <w:tc>
          <w:tcPr>
            <w:tcW w:w="2830" w:type="dxa"/>
            <w:shd w:val="clear" w:color="auto" w:fill="2E82BA"/>
          </w:tcPr>
          <w:p w14:paraId="2161D9C8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798" w:type="dxa"/>
          </w:tcPr>
          <w:p w14:paraId="41EC9CA2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Formato</w:t>
            </w:r>
          </w:p>
        </w:tc>
      </w:tr>
    </w:tbl>
    <w:p w14:paraId="4D2BD871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261B4BAE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003329E2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5241A4D6" wp14:editId="3B5D8B32">
            <wp:extent cx="6645910" cy="3551555"/>
            <wp:effectExtent l="0" t="0" r="254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6425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6640BD40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5CA9385C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62E401C7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60251FC2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0B4047F8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3C15BD8D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29159680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3C3B82E5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52194F3A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30013B37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3A4969F9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2D7349C1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3AE131DA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6C424FA2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46F5F914" w14:textId="77777777" w:rsidR="006444B2" w:rsidRDefault="006444B2" w:rsidP="006444B2">
      <w:pPr>
        <w:rPr>
          <w:rFonts w:ascii="Century Gothic" w:hAnsi="Century Gothic"/>
          <w:sz w:val="24"/>
          <w:szCs w:val="24"/>
        </w:rPr>
      </w:pPr>
    </w:p>
    <w:p w14:paraId="65615E96" w14:textId="77777777" w:rsidR="006444B2" w:rsidRPr="00F256C5" w:rsidRDefault="006444B2" w:rsidP="006444B2">
      <w:pPr>
        <w:rPr>
          <w:rFonts w:ascii="Century Gothic" w:hAnsi="Century Gothic"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8"/>
      </w:tblGrid>
      <w:tr w:rsidR="006444B2" w:rsidRPr="00F256C5" w14:paraId="4FEEC6BC" w14:textId="77777777" w:rsidTr="007917E3">
        <w:tc>
          <w:tcPr>
            <w:tcW w:w="2830" w:type="dxa"/>
            <w:shd w:val="clear" w:color="auto" w:fill="2E82BA"/>
          </w:tcPr>
          <w:p w14:paraId="63769707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  <w:sz w:val="24"/>
                <w:szCs w:val="24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del test case:</w:t>
            </w:r>
          </w:p>
        </w:tc>
        <w:tc>
          <w:tcPr>
            <w:tcW w:w="6798" w:type="dxa"/>
          </w:tcPr>
          <w:p w14:paraId="578CCF05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  <w:sz w:val="24"/>
                <w:szCs w:val="24"/>
              </w:rPr>
              <w:t>TCS17</w:t>
            </w:r>
          </w:p>
        </w:tc>
      </w:tr>
      <w:tr w:rsidR="006444B2" w:rsidRPr="00F256C5" w14:paraId="7FA5BADC" w14:textId="77777777" w:rsidTr="007917E3">
        <w:tc>
          <w:tcPr>
            <w:tcW w:w="2830" w:type="dxa"/>
            <w:shd w:val="clear" w:color="auto" w:fill="2E82BA"/>
          </w:tcPr>
          <w:p w14:paraId="164B04EC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798" w:type="dxa"/>
          </w:tcPr>
          <w:p w14:paraId="5708976B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15/01/2020   16: 27</w:t>
            </w:r>
          </w:p>
        </w:tc>
      </w:tr>
      <w:tr w:rsidR="006444B2" w:rsidRPr="00F256C5" w14:paraId="384E3873" w14:textId="77777777" w:rsidTr="007917E3">
        <w:tc>
          <w:tcPr>
            <w:tcW w:w="2830" w:type="dxa"/>
            <w:shd w:val="clear" w:color="auto" w:fill="2E82BA"/>
          </w:tcPr>
          <w:p w14:paraId="13FE85B5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798" w:type="dxa"/>
          </w:tcPr>
          <w:p w14:paraId="265C26EE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Maria Rachele Tripodi</w:t>
            </w:r>
          </w:p>
        </w:tc>
      </w:tr>
      <w:tr w:rsidR="006444B2" w:rsidRPr="00F256C5" w14:paraId="1F9FE927" w14:textId="77777777" w:rsidTr="007917E3">
        <w:tc>
          <w:tcPr>
            <w:tcW w:w="2830" w:type="dxa"/>
            <w:shd w:val="clear" w:color="auto" w:fill="2E82BA"/>
          </w:tcPr>
          <w:p w14:paraId="2BD87243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798" w:type="dxa"/>
          </w:tcPr>
          <w:p w14:paraId="29A4500E" w14:textId="77777777" w:rsidR="006444B2" w:rsidRPr="00A21551" w:rsidRDefault="006444B2" w:rsidP="00002B76">
            <w:pPr>
              <w:rPr>
                <w:rFonts w:ascii="Century Gothic" w:hAnsi="Century Gothic"/>
              </w:rPr>
            </w:pPr>
            <w:r w:rsidRPr="00A21551">
              <w:rPr>
                <w:rFonts w:ascii="Century Gothic" w:hAnsi="Century Gothic"/>
              </w:rPr>
              <w:t>La modifica va a buon fine poiché tutte le condizioni sono verificate.</w:t>
            </w:r>
          </w:p>
        </w:tc>
      </w:tr>
      <w:tr w:rsidR="006444B2" w:rsidRPr="00F256C5" w14:paraId="0D61AC7B" w14:textId="77777777" w:rsidTr="007917E3">
        <w:tc>
          <w:tcPr>
            <w:tcW w:w="2830" w:type="dxa"/>
            <w:shd w:val="clear" w:color="auto" w:fill="2E82BA"/>
          </w:tcPr>
          <w:p w14:paraId="54C03C42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798" w:type="dxa"/>
          </w:tcPr>
          <w:p w14:paraId="6DD48791" w14:textId="77777777" w:rsidR="006444B2" w:rsidRPr="00A21551" w:rsidRDefault="006444B2" w:rsidP="00002B76">
            <w:pPr>
              <w:rPr>
                <w:rFonts w:ascii="Century Gothic" w:hAnsi="Century Gothic"/>
              </w:rPr>
            </w:pPr>
            <w:r w:rsidRPr="00A21551">
              <w:rPr>
                <w:rFonts w:ascii="Century Gothic" w:hAnsi="Century Gothic"/>
              </w:rPr>
              <w:t>La modifica va a buon fine poiché tutte le condizioni sono verificate.</w:t>
            </w:r>
          </w:p>
        </w:tc>
      </w:tr>
      <w:tr w:rsidR="006444B2" w:rsidRPr="00F256C5" w14:paraId="4212AC68" w14:textId="77777777" w:rsidTr="007917E3">
        <w:tc>
          <w:tcPr>
            <w:tcW w:w="2830" w:type="dxa"/>
            <w:shd w:val="clear" w:color="auto" w:fill="2E82BA"/>
          </w:tcPr>
          <w:p w14:paraId="7722A640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test:</w:t>
            </w:r>
          </w:p>
        </w:tc>
        <w:tc>
          <w:tcPr>
            <w:tcW w:w="6798" w:type="dxa"/>
          </w:tcPr>
          <w:p w14:paraId="0750CE9A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CORRETTO</w:t>
            </w:r>
          </w:p>
        </w:tc>
      </w:tr>
      <w:tr w:rsidR="006444B2" w:rsidRPr="00F256C5" w14:paraId="0F295744" w14:textId="77777777" w:rsidTr="007917E3">
        <w:tc>
          <w:tcPr>
            <w:tcW w:w="2830" w:type="dxa"/>
            <w:shd w:val="clear" w:color="auto" w:fill="2E82BA"/>
          </w:tcPr>
          <w:p w14:paraId="616CF00A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798" w:type="dxa"/>
          </w:tcPr>
          <w:p w14:paraId="2B419CCE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1</w:t>
            </w:r>
          </w:p>
        </w:tc>
      </w:tr>
      <w:tr w:rsidR="006444B2" w:rsidRPr="00F256C5" w14:paraId="40DE46AF" w14:textId="77777777" w:rsidTr="007917E3">
        <w:tc>
          <w:tcPr>
            <w:tcW w:w="2830" w:type="dxa"/>
            <w:shd w:val="clear" w:color="auto" w:fill="2E82BA"/>
          </w:tcPr>
          <w:p w14:paraId="400589AB" w14:textId="77777777" w:rsidR="006444B2" w:rsidRPr="004A5DAE" w:rsidRDefault="006444B2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798" w:type="dxa"/>
          </w:tcPr>
          <w:p w14:paraId="2F7F4747" w14:textId="77777777" w:rsidR="006444B2" w:rsidRPr="00F256C5" w:rsidRDefault="006444B2" w:rsidP="00002B76">
            <w:pPr>
              <w:rPr>
                <w:rFonts w:ascii="Century Gothic" w:hAnsi="Century Gothic"/>
              </w:rPr>
            </w:pPr>
            <w:r w:rsidRPr="00F256C5">
              <w:rPr>
                <w:rFonts w:ascii="Century Gothic" w:hAnsi="Century Gothic"/>
              </w:rPr>
              <w:t>Formato</w:t>
            </w:r>
            <w:r>
              <w:rPr>
                <w:rFonts w:ascii="Century Gothic" w:hAnsi="Century Gothic"/>
              </w:rPr>
              <w:t>, Esistenza</w:t>
            </w:r>
          </w:p>
        </w:tc>
      </w:tr>
    </w:tbl>
    <w:p w14:paraId="2A4A83E3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07B26CEA" w14:textId="77777777" w:rsidR="006444B2" w:rsidRDefault="006444B2" w:rsidP="006444B2">
      <w:pPr>
        <w:rPr>
          <w:rFonts w:ascii="Century Gothic" w:hAnsi="Century Gothic"/>
          <w:b/>
          <w:bCs/>
          <w:sz w:val="32"/>
          <w:szCs w:val="32"/>
        </w:rPr>
      </w:pPr>
      <w:r w:rsidRPr="00F256C5">
        <w:rPr>
          <w:rFonts w:ascii="Century Gothic" w:hAnsi="Century Gothic"/>
          <w:noProof/>
        </w:rPr>
        <w:drawing>
          <wp:inline distT="0" distB="0" distL="0" distR="0" wp14:anchorId="0EB1D4C2" wp14:editId="573BD6EA">
            <wp:extent cx="6120130" cy="3275330"/>
            <wp:effectExtent l="0" t="0" r="0" b="127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117E" w14:textId="77777777" w:rsidR="0025178F" w:rsidRDefault="0025178F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6DF0E95C" w14:textId="77777777" w:rsidR="0025178F" w:rsidRDefault="0025178F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4E355F6A" w14:textId="77777777" w:rsidR="0025178F" w:rsidRDefault="0025178F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709A3C0C" w14:textId="77777777" w:rsidR="0025178F" w:rsidRDefault="0025178F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67FE90B1" w14:textId="77777777" w:rsidR="0025178F" w:rsidRDefault="0025178F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2C01CBB7" w14:textId="77777777" w:rsidR="0025178F" w:rsidRDefault="0025178F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5BF0F728" w14:textId="77777777" w:rsidR="0025178F" w:rsidRDefault="0025178F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4646A4E7" w14:textId="77777777" w:rsidR="0025178F" w:rsidRDefault="0025178F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1F3116EC" w14:textId="77777777" w:rsidR="0025178F" w:rsidRDefault="0025178F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39492FE1" w14:textId="77777777" w:rsidR="0025178F" w:rsidRDefault="0025178F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47BEA3E7" w14:textId="77777777" w:rsidR="0025178F" w:rsidRDefault="0025178F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77A2B499" w14:textId="77777777" w:rsidR="0025178F" w:rsidRDefault="0025178F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37F75010" w14:textId="77777777" w:rsidR="0025178F" w:rsidRPr="00F256C5" w:rsidRDefault="0025178F" w:rsidP="006444B2">
      <w:pPr>
        <w:rPr>
          <w:rFonts w:ascii="Century Gothic" w:hAnsi="Century Gothic"/>
          <w:b/>
          <w:bCs/>
          <w:sz w:val="32"/>
          <w:szCs w:val="32"/>
        </w:rPr>
      </w:pPr>
    </w:p>
    <w:p w14:paraId="25C740AB" w14:textId="77777777" w:rsidR="006444B2" w:rsidRDefault="006444B2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6808A534" w14:textId="77777777" w:rsidR="0025178F" w:rsidRPr="0014701F" w:rsidRDefault="00C14F2A" w:rsidP="00C14F2A">
      <w:pPr>
        <w:pStyle w:val="Titolo1"/>
        <w:ind w:left="360"/>
        <w:rPr>
          <w:rFonts w:ascii="Century Gothic" w:hAnsi="Century Gothic"/>
          <w:b/>
          <w:bCs/>
          <w:color w:val="2E82BA"/>
          <w:sz w:val="28"/>
          <w:szCs w:val="28"/>
        </w:rPr>
      </w:pPr>
      <w:bookmarkStart w:id="79" w:name="_Hlk30080883"/>
      <w:bookmarkStart w:id="80" w:name="_Toc30355593"/>
      <w:bookmarkEnd w:id="79"/>
      <w:r>
        <w:rPr>
          <w:rFonts w:ascii="Century Gothic" w:hAnsi="Century Gothic"/>
          <w:b/>
          <w:bCs/>
          <w:color w:val="2E82BA"/>
          <w:sz w:val="28"/>
          <w:szCs w:val="28"/>
        </w:rPr>
        <w:lastRenderedPageBreak/>
        <w:t>8.</w:t>
      </w:r>
      <w:r w:rsidR="0025178F" w:rsidRPr="0014701F">
        <w:rPr>
          <w:rFonts w:ascii="Century Gothic" w:hAnsi="Century Gothic"/>
          <w:b/>
          <w:bCs/>
          <w:color w:val="2E82BA"/>
          <w:sz w:val="28"/>
          <w:szCs w:val="28"/>
        </w:rPr>
        <w:t>Gestione pacchetto</w:t>
      </w:r>
      <w:bookmarkEnd w:id="80"/>
    </w:p>
    <w:p w14:paraId="2EB6A7DD" w14:textId="77777777" w:rsidR="0025178F" w:rsidRPr="003161A6" w:rsidRDefault="00C14F2A" w:rsidP="00C14F2A">
      <w:pPr>
        <w:pStyle w:val="Titolo2"/>
        <w:ind w:left="720"/>
        <w:rPr>
          <w:rFonts w:ascii="Century Gothic" w:hAnsi="Century Gothic"/>
          <w:color w:val="auto"/>
          <w:sz w:val="24"/>
          <w:szCs w:val="24"/>
        </w:rPr>
      </w:pPr>
      <w:bookmarkStart w:id="81" w:name="_Toc30355594"/>
      <w:r>
        <w:rPr>
          <w:rFonts w:ascii="Century Gothic" w:hAnsi="Century Gothic"/>
          <w:color w:val="auto"/>
          <w:sz w:val="24"/>
          <w:szCs w:val="24"/>
        </w:rPr>
        <w:t>8.1</w:t>
      </w:r>
      <w:r w:rsidR="0025178F" w:rsidRPr="003161A6">
        <w:rPr>
          <w:rFonts w:ascii="Century Gothic" w:hAnsi="Century Gothic"/>
          <w:color w:val="auto"/>
          <w:sz w:val="24"/>
          <w:szCs w:val="24"/>
        </w:rPr>
        <w:t>Crea Pacchetto</w:t>
      </w:r>
      <w:bookmarkEnd w:id="81"/>
    </w:p>
    <w:p w14:paraId="3052994F" w14:textId="77777777" w:rsidR="0025178F" w:rsidRPr="0025178F" w:rsidRDefault="0025178F" w:rsidP="0025178F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689"/>
        <w:gridCol w:w="6939"/>
      </w:tblGrid>
      <w:tr w:rsidR="0025178F" w:rsidRPr="0070160D" w14:paraId="1A8E60D1" w14:textId="77777777" w:rsidTr="007917E3">
        <w:tc>
          <w:tcPr>
            <w:tcW w:w="2689" w:type="dxa"/>
            <w:shd w:val="clear" w:color="auto" w:fill="2E82BA"/>
          </w:tcPr>
          <w:p w14:paraId="6BD0453C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Nome del test case:</w:t>
            </w:r>
          </w:p>
        </w:tc>
        <w:tc>
          <w:tcPr>
            <w:tcW w:w="6939" w:type="dxa"/>
          </w:tcPr>
          <w:p w14:paraId="2FFD1153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TCS18</w:t>
            </w:r>
          </w:p>
        </w:tc>
      </w:tr>
      <w:tr w:rsidR="0025178F" w:rsidRPr="0070160D" w14:paraId="5309428B" w14:textId="77777777" w:rsidTr="007917E3">
        <w:tc>
          <w:tcPr>
            <w:tcW w:w="2689" w:type="dxa"/>
            <w:shd w:val="clear" w:color="auto" w:fill="2E82BA"/>
          </w:tcPr>
          <w:p w14:paraId="6324E639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939" w:type="dxa"/>
          </w:tcPr>
          <w:p w14:paraId="19A110AB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1</w:t>
            </w:r>
            <w:r>
              <w:rPr>
                <w:rFonts w:ascii="Century Gothic" w:hAnsi="Century Gothic"/>
              </w:rPr>
              <w:t>6</w:t>
            </w:r>
            <w:r w:rsidRPr="0070160D">
              <w:rPr>
                <w:rFonts w:ascii="Century Gothic" w:hAnsi="Century Gothic"/>
              </w:rPr>
              <w:t xml:space="preserve"> Gennaio 2020 9:40</w:t>
            </w:r>
          </w:p>
        </w:tc>
      </w:tr>
      <w:tr w:rsidR="0025178F" w:rsidRPr="0070160D" w14:paraId="6E62D954" w14:textId="77777777" w:rsidTr="007917E3">
        <w:tc>
          <w:tcPr>
            <w:tcW w:w="2689" w:type="dxa"/>
            <w:shd w:val="clear" w:color="auto" w:fill="2E82BA"/>
          </w:tcPr>
          <w:p w14:paraId="254AA0D8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939" w:type="dxa"/>
          </w:tcPr>
          <w:p w14:paraId="3B0949D9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Mariarosaria Esposito</w:t>
            </w:r>
          </w:p>
        </w:tc>
      </w:tr>
      <w:tr w:rsidR="0025178F" w:rsidRPr="0070160D" w14:paraId="2F9AD1FB" w14:textId="77777777" w:rsidTr="007917E3">
        <w:tc>
          <w:tcPr>
            <w:tcW w:w="2689" w:type="dxa"/>
            <w:shd w:val="clear" w:color="auto" w:fill="2E82BA"/>
          </w:tcPr>
          <w:p w14:paraId="61386100" w14:textId="77777777" w:rsidR="0025178F" w:rsidRPr="004A5DAE" w:rsidRDefault="0025178F" w:rsidP="00002B76">
            <w:pPr>
              <w:tabs>
                <w:tab w:val="left" w:pos="1791"/>
              </w:tabs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939" w:type="dxa"/>
          </w:tcPr>
          <w:p w14:paraId="4AEE3602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r w:rsidRPr="0070160D">
              <w:rPr>
                <w:rFonts w:ascii="Century Gothic" w:hAnsi="Century Gothic"/>
                <w:sz w:val="24"/>
                <w:szCs w:val="24"/>
              </w:rPr>
              <w:t>perché il codice del pacchetto è già esistente.</w:t>
            </w:r>
          </w:p>
        </w:tc>
      </w:tr>
      <w:tr w:rsidR="0025178F" w:rsidRPr="0070160D" w14:paraId="4BA36EBA" w14:textId="77777777" w:rsidTr="007917E3">
        <w:tc>
          <w:tcPr>
            <w:tcW w:w="2689" w:type="dxa"/>
            <w:shd w:val="clear" w:color="auto" w:fill="2E82BA"/>
          </w:tcPr>
          <w:p w14:paraId="61764932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939" w:type="dxa"/>
          </w:tcPr>
          <w:p w14:paraId="11E2FA27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r w:rsidRPr="0070160D">
              <w:rPr>
                <w:rFonts w:ascii="Century Gothic" w:hAnsi="Century Gothic"/>
                <w:sz w:val="24"/>
                <w:szCs w:val="24"/>
              </w:rPr>
              <w:t>perché il codice del pacchetto è già esistente.</w:t>
            </w:r>
          </w:p>
        </w:tc>
      </w:tr>
      <w:tr w:rsidR="0025178F" w:rsidRPr="0070160D" w14:paraId="4C7D660E" w14:textId="77777777" w:rsidTr="007917E3">
        <w:tc>
          <w:tcPr>
            <w:tcW w:w="2689" w:type="dxa"/>
            <w:shd w:val="clear" w:color="auto" w:fill="2E82BA"/>
          </w:tcPr>
          <w:p w14:paraId="57DBB720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test:</w:t>
            </w:r>
          </w:p>
        </w:tc>
        <w:tc>
          <w:tcPr>
            <w:tcW w:w="6939" w:type="dxa"/>
          </w:tcPr>
          <w:p w14:paraId="230D337F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Corretto</w:t>
            </w:r>
          </w:p>
        </w:tc>
      </w:tr>
      <w:tr w:rsidR="0025178F" w:rsidRPr="0070160D" w14:paraId="0C116095" w14:textId="77777777" w:rsidTr="007917E3">
        <w:tc>
          <w:tcPr>
            <w:tcW w:w="2689" w:type="dxa"/>
            <w:shd w:val="clear" w:color="auto" w:fill="2E82BA"/>
          </w:tcPr>
          <w:p w14:paraId="01C0F58A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939" w:type="dxa"/>
          </w:tcPr>
          <w:p w14:paraId="6298696D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1</w:t>
            </w:r>
          </w:p>
        </w:tc>
      </w:tr>
      <w:tr w:rsidR="0025178F" w:rsidRPr="0070160D" w14:paraId="49871F12" w14:textId="77777777" w:rsidTr="007917E3">
        <w:tc>
          <w:tcPr>
            <w:tcW w:w="2689" w:type="dxa"/>
            <w:shd w:val="clear" w:color="auto" w:fill="2E82BA"/>
          </w:tcPr>
          <w:p w14:paraId="11B2E06A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939" w:type="dxa"/>
          </w:tcPr>
          <w:p w14:paraId="16580366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EsistenzaC</w:t>
            </w:r>
            <w:proofErr w:type="spellEnd"/>
          </w:p>
        </w:tc>
      </w:tr>
    </w:tbl>
    <w:p w14:paraId="5FBFC629" w14:textId="77777777" w:rsidR="0025178F" w:rsidRDefault="0025178F" w:rsidP="0025178F">
      <w:pPr>
        <w:rPr>
          <w:rFonts w:ascii="Century Gothic" w:hAnsi="Century Gothic"/>
        </w:rPr>
      </w:pPr>
    </w:p>
    <w:p w14:paraId="5B21FDD1" w14:textId="77777777" w:rsidR="0025178F" w:rsidRDefault="0025178F" w:rsidP="0025178F">
      <w:pPr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2DB0B0F1" wp14:editId="6E80D089">
            <wp:extent cx="6154309" cy="2997641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7" b="910"/>
                    <a:stretch/>
                  </pic:blipFill>
                  <pic:spPr bwMode="auto">
                    <a:xfrm>
                      <a:off x="0" y="0"/>
                      <a:ext cx="6154807" cy="299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31C7C" w14:textId="77777777" w:rsidR="0025178F" w:rsidRDefault="0025178F" w:rsidP="0025178F">
      <w:pPr>
        <w:rPr>
          <w:rFonts w:ascii="Century Gothic" w:hAnsi="Century Gothic"/>
        </w:rPr>
      </w:pPr>
    </w:p>
    <w:p w14:paraId="7238878D" w14:textId="77777777" w:rsidR="0025178F" w:rsidRDefault="0025178F" w:rsidP="0025178F">
      <w:pPr>
        <w:rPr>
          <w:rFonts w:ascii="Century Gothic" w:hAnsi="Century Gothic"/>
        </w:rPr>
      </w:pPr>
    </w:p>
    <w:p w14:paraId="7DB52980" w14:textId="77777777" w:rsidR="0025178F" w:rsidRDefault="0025178F" w:rsidP="0025178F">
      <w:pPr>
        <w:rPr>
          <w:rFonts w:ascii="Century Gothic" w:hAnsi="Century Gothic"/>
        </w:rPr>
      </w:pPr>
    </w:p>
    <w:p w14:paraId="2A060851" w14:textId="77777777" w:rsidR="0025178F" w:rsidRDefault="0025178F" w:rsidP="0025178F">
      <w:pPr>
        <w:rPr>
          <w:rFonts w:ascii="Century Gothic" w:hAnsi="Century Gothic"/>
        </w:rPr>
      </w:pPr>
    </w:p>
    <w:p w14:paraId="4479C5CC" w14:textId="77777777" w:rsidR="0025178F" w:rsidRDefault="0025178F" w:rsidP="0025178F">
      <w:pPr>
        <w:rPr>
          <w:rFonts w:ascii="Century Gothic" w:hAnsi="Century Gothic"/>
        </w:rPr>
      </w:pPr>
    </w:p>
    <w:p w14:paraId="0EA5E9B2" w14:textId="77777777" w:rsidR="0025178F" w:rsidRDefault="0025178F" w:rsidP="0025178F">
      <w:pPr>
        <w:rPr>
          <w:rFonts w:ascii="Century Gothic" w:hAnsi="Century Gothic"/>
        </w:rPr>
      </w:pPr>
    </w:p>
    <w:p w14:paraId="0E030930" w14:textId="77777777" w:rsidR="0025178F" w:rsidRDefault="0025178F" w:rsidP="0025178F">
      <w:pPr>
        <w:rPr>
          <w:rFonts w:ascii="Century Gothic" w:hAnsi="Century Gothic"/>
        </w:rPr>
      </w:pPr>
    </w:p>
    <w:p w14:paraId="258440C5" w14:textId="77777777" w:rsidR="0025178F" w:rsidRDefault="0025178F" w:rsidP="0025178F">
      <w:pPr>
        <w:rPr>
          <w:rFonts w:ascii="Century Gothic" w:hAnsi="Century Gothic"/>
        </w:rPr>
      </w:pPr>
    </w:p>
    <w:p w14:paraId="5DB5803C" w14:textId="77777777" w:rsidR="0025178F" w:rsidRDefault="0025178F" w:rsidP="0025178F">
      <w:pPr>
        <w:rPr>
          <w:rFonts w:ascii="Century Gothic" w:hAnsi="Century Gothic"/>
        </w:rPr>
      </w:pPr>
    </w:p>
    <w:p w14:paraId="17056041" w14:textId="77777777" w:rsidR="0025178F" w:rsidRDefault="0025178F" w:rsidP="0025178F">
      <w:pPr>
        <w:rPr>
          <w:rFonts w:ascii="Century Gothic" w:hAnsi="Century Gothic"/>
        </w:rPr>
      </w:pPr>
    </w:p>
    <w:p w14:paraId="444A6B04" w14:textId="77777777" w:rsidR="0025178F" w:rsidRDefault="0025178F" w:rsidP="0025178F">
      <w:pPr>
        <w:rPr>
          <w:rFonts w:ascii="Century Gothic" w:hAnsi="Century Gothic"/>
        </w:rPr>
      </w:pPr>
    </w:p>
    <w:p w14:paraId="75F84447" w14:textId="77777777" w:rsidR="0025178F" w:rsidRDefault="0025178F" w:rsidP="0025178F">
      <w:pPr>
        <w:rPr>
          <w:rFonts w:ascii="Century Gothic" w:hAnsi="Century Gothic"/>
        </w:rPr>
      </w:pPr>
    </w:p>
    <w:p w14:paraId="5060511A" w14:textId="77777777" w:rsidR="0025178F" w:rsidRDefault="0025178F" w:rsidP="0025178F">
      <w:pPr>
        <w:rPr>
          <w:rFonts w:ascii="Century Gothic" w:hAnsi="Century Gothic"/>
        </w:rPr>
      </w:pPr>
    </w:p>
    <w:p w14:paraId="1A142F49" w14:textId="77777777" w:rsidR="0025178F" w:rsidRDefault="0025178F" w:rsidP="0025178F">
      <w:pPr>
        <w:rPr>
          <w:rFonts w:ascii="Century Gothic" w:hAnsi="Century Gothic"/>
        </w:rPr>
      </w:pPr>
    </w:p>
    <w:p w14:paraId="1366B905" w14:textId="77777777" w:rsidR="0025178F" w:rsidRDefault="0025178F" w:rsidP="0025178F">
      <w:pPr>
        <w:rPr>
          <w:rFonts w:ascii="Century Gothic" w:hAnsi="Century Gothic"/>
        </w:rPr>
      </w:pPr>
    </w:p>
    <w:p w14:paraId="66D4C2D1" w14:textId="77777777" w:rsidR="0025178F" w:rsidRDefault="0025178F" w:rsidP="0025178F">
      <w:pPr>
        <w:rPr>
          <w:rFonts w:ascii="Century Gothic" w:hAnsi="Century Gothic"/>
        </w:rPr>
      </w:pPr>
    </w:p>
    <w:p w14:paraId="0B42A924" w14:textId="77777777" w:rsidR="0025178F" w:rsidRDefault="0025178F" w:rsidP="0025178F">
      <w:pPr>
        <w:rPr>
          <w:rFonts w:ascii="Century Gothic" w:hAnsi="Century Gothic"/>
        </w:rPr>
      </w:pPr>
    </w:p>
    <w:p w14:paraId="175F7C0F" w14:textId="77777777" w:rsidR="0025178F" w:rsidRDefault="0025178F" w:rsidP="0025178F">
      <w:pPr>
        <w:rPr>
          <w:rFonts w:ascii="Century Gothic" w:hAnsi="Century Gothic"/>
        </w:rPr>
      </w:pPr>
    </w:p>
    <w:p w14:paraId="452704D8" w14:textId="77777777" w:rsidR="0025178F" w:rsidRDefault="0025178F" w:rsidP="0025178F">
      <w:pPr>
        <w:rPr>
          <w:rFonts w:ascii="Century Gothic" w:hAnsi="Century Gothic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939"/>
      </w:tblGrid>
      <w:tr w:rsidR="0025178F" w:rsidRPr="0070160D" w14:paraId="64FD1E3F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04F1B18F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del test case:</w:t>
            </w:r>
          </w:p>
        </w:tc>
        <w:tc>
          <w:tcPr>
            <w:tcW w:w="6939" w:type="dxa"/>
          </w:tcPr>
          <w:p w14:paraId="47355B51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TCS</w:t>
            </w:r>
            <w:r>
              <w:rPr>
                <w:rFonts w:ascii="Century Gothic" w:hAnsi="Century Gothic"/>
              </w:rPr>
              <w:t>20</w:t>
            </w:r>
          </w:p>
        </w:tc>
      </w:tr>
      <w:tr w:rsidR="0025178F" w:rsidRPr="0070160D" w14:paraId="644AC997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5D7E3F56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939" w:type="dxa"/>
          </w:tcPr>
          <w:p w14:paraId="4F50A806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15 Gennaio 2020 </w:t>
            </w:r>
            <w:r>
              <w:rPr>
                <w:rFonts w:ascii="Century Gothic" w:hAnsi="Century Gothic"/>
              </w:rPr>
              <w:t>16:50</w:t>
            </w:r>
          </w:p>
        </w:tc>
      </w:tr>
      <w:tr w:rsidR="0025178F" w:rsidRPr="0070160D" w14:paraId="15489FF5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242496C6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939" w:type="dxa"/>
          </w:tcPr>
          <w:p w14:paraId="2AB8F981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Mariarosaria Esposito</w:t>
            </w:r>
          </w:p>
        </w:tc>
      </w:tr>
      <w:tr w:rsidR="0025178F" w:rsidRPr="0070160D" w14:paraId="38F163FA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1E2D4888" w14:textId="77777777" w:rsidR="0025178F" w:rsidRPr="004A5DAE" w:rsidRDefault="0025178F" w:rsidP="00002B76">
            <w:pPr>
              <w:tabs>
                <w:tab w:val="left" w:pos="1791"/>
              </w:tabs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939" w:type="dxa"/>
          </w:tcPr>
          <w:p w14:paraId="4A444AAB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r w:rsidRPr="0070160D">
              <w:rPr>
                <w:rFonts w:ascii="Century Gothic" w:hAnsi="Century Gothic"/>
                <w:sz w:val="24"/>
                <w:szCs w:val="24"/>
              </w:rPr>
              <w:t xml:space="preserve">perché </w:t>
            </w:r>
            <w:r>
              <w:rPr>
                <w:rFonts w:ascii="Century Gothic" w:hAnsi="Century Gothic"/>
                <w:sz w:val="24"/>
                <w:szCs w:val="24"/>
              </w:rPr>
              <w:t>non rispetta i criteri di lunghezza per il titolo.</w:t>
            </w:r>
          </w:p>
        </w:tc>
      </w:tr>
      <w:tr w:rsidR="0025178F" w:rsidRPr="0070160D" w14:paraId="3763BD1A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1F955034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939" w:type="dxa"/>
          </w:tcPr>
          <w:p w14:paraId="3E32A153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r w:rsidRPr="0070160D">
              <w:rPr>
                <w:rFonts w:ascii="Century Gothic" w:hAnsi="Century Gothic"/>
                <w:sz w:val="24"/>
                <w:szCs w:val="24"/>
              </w:rPr>
              <w:t xml:space="preserve">perché </w:t>
            </w:r>
            <w:r>
              <w:rPr>
                <w:rFonts w:ascii="Century Gothic" w:hAnsi="Century Gothic"/>
                <w:sz w:val="24"/>
                <w:szCs w:val="24"/>
              </w:rPr>
              <w:t>non rispetta i criteri di lunghezza per il titolo.</w:t>
            </w:r>
          </w:p>
        </w:tc>
      </w:tr>
      <w:tr w:rsidR="0025178F" w:rsidRPr="0070160D" w14:paraId="169733CC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085A6105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test:</w:t>
            </w:r>
          </w:p>
        </w:tc>
        <w:tc>
          <w:tcPr>
            <w:tcW w:w="6939" w:type="dxa"/>
          </w:tcPr>
          <w:p w14:paraId="0E48B6BD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Corretto</w:t>
            </w:r>
          </w:p>
        </w:tc>
      </w:tr>
      <w:tr w:rsidR="0025178F" w:rsidRPr="0070160D" w14:paraId="7982C2A9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41AAE95C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939" w:type="dxa"/>
          </w:tcPr>
          <w:p w14:paraId="54C73680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1</w:t>
            </w:r>
          </w:p>
        </w:tc>
      </w:tr>
      <w:tr w:rsidR="0025178F" w:rsidRPr="0070160D" w14:paraId="5411DFF2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2872B865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939" w:type="dxa"/>
          </w:tcPr>
          <w:p w14:paraId="5418BCDA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LunghezzaT</w:t>
            </w:r>
            <w:proofErr w:type="spellEnd"/>
          </w:p>
        </w:tc>
      </w:tr>
    </w:tbl>
    <w:p w14:paraId="4CC91E34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5A98A22E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2C92B121" w14:textId="77777777" w:rsidR="0025178F" w:rsidRDefault="0025178F" w:rsidP="0025178F">
      <w:pPr>
        <w:jc w:val="center"/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5ECD0071" wp14:editId="7996E5CF">
            <wp:extent cx="6114415" cy="3005455"/>
            <wp:effectExtent l="0" t="0" r="635" b="444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2007B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BF918B7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E3620DC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0D9785D8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08F674DB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1EDB0AD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69FC2C0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9FF1AC9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AB38575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413BDD5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4667688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9DE3DA9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DF058B4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887E934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510A3473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0F8B0156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2BF06BF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5572CAAA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2FD5D093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8AF51B3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8DDFFA4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7A51896" w14:textId="77777777" w:rsidR="0025178F" w:rsidRDefault="0025178F" w:rsidP="0025178F">
      <w:pPr>
        <w:jc w:val="center"/>
        <w:rPr>
          <w:rFonts w:ascii="Century Gothic" w:hAnsi="Century Gothic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939"/>
      </w:tblGrid>
      <w:tr w:rsidR="0025178F" w:rsidRPr="0070160D" w14:paraId="54E94BCA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53ACFC72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del test case:</w:t>
            </w:r>
          </w:p>
        </w:tc>
        <w:tc>
          <w:tcPr>
            <w:tcW w:w="6939" w:type="dxa"/>
          </w:tcPr>
          <w:p w14:paraId="2E5D85F8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TCS</w:t>
            </w:r>
            <w:r>
              <w:rPr>
                <w:rFonts w:ascii="Century Gothic" w:hAnsi="Century Gothic"/>
              </w:rPr>
              <w:t>21</w:t>
            </w:r>
          </w:p>
        </w:tc>
      </w:tr>
      <w:tr w:rsidR="0025178F" w:rsidRPr="0070160D" w14:paraId="6BB56387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150D7647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939" w:type="dxa"/>
          </w:tcPr>
          <w:p w14:paraId="407F38DE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15 Gennaio 2020 </w:t>
            </w:r>
            <w:r>
              <w:rPr>
                <w:rFonts w:ascii="Century Gothic" w:hAnsi="Century Gothic"/>
              </w:rPr>
              <w:t>17:02</w:t>
            </w:r>
          </w:p>
        </w:tc>
      </w:tr>
      <w:tr w:rsidR="0025178F" w:rsidRPr="0070160D" w14:paraId="77E8D09C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28B82BCE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939" w:type="dxa"/>
          </w:tcPr>
          <w:p w14:paraId="3C7537C2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Mariarosaria Esposito</w:t>
            </w:r>
          </w:p>
        </w:tc>
      </w:tr>
      <w:tr w:rsidR="0025178F" w:rsidRPr="0070160D" w14:paraId="2EE3FA9E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3997E749" w14:textId="77777777" w:rsidR="0025178F" w:rsidRPr="004A5DAE" w:rsidRDefault="0025178F" w:rsidP="00002B76">
            <w:pPr>
              <w:tabs>
                <w:tab w:val="left" w:pos="1791"/>
              </w:tabs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939" w:type="dxa"/>
          </w:tcPr>
          <w:p w14:paraId="1390A3AE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r w:rsidRPr="0070160D">
              <w:rPr>
                <w:rFonts w:ascii="Century Gothic" w:hAnsi="Century Gothic"/>
                <w:sz w:val="24"/>
                <w:szCs w:val="24"/>
              </w:rPr>
              <w:t xml:space="preserve">perché </w:t>
            </w:r>
            <w:r>
              <w:rPr>
                <w:rFonts w:ascii="Century Gothic" w:hAnsi="Century Gothic"/>
                <w:sz w:val="24"/>
                <w:szCs w:val="24"/>
              </w:rPr>
              <w:t xml:space="preserve">il pacchetto con il titolo “Imparare a conoscere i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threads</w:t>
            </w:r>
            <w:proofErr w:type="spellEnd"/>
            <w:r>
              <w:rPr>
                <w:rFonts w:ascii="Century Gothic" w:hAnsi="Century Gothic"/>
                <w:sz w:val="24"/>
                <w:szCs w:val="24"/>
              </w:rPr>
              <w:t>” è già esistente.</w:t>
            </w:r>
          </w:p>
        </w:tc>
      </w:tr>
      <w:tr w:rsidR="0025178F" w:rsidRPr="0070160D" w14:paraId="2FA9D7BA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7B123FE9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939" w:type="dxa"/>
          </w:tcPr>
          <w:p w14:paraId="062AB68C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r w:rsidRPr="0070160D">
              <w:rPr>
                <w:rFonts w:ascii="Century Gothic" w:hAnsi="Century Gothic"/>
                <w:sz w:val="24"/>
                <w:szCs w:val="24"/>
              </w:rPr>
              <w:t xml:space="preserve">perché </w:t>
            </w:r>
            <w:r>
              <w:rPr>
                <w:rFonts w:ascii="Century Gothic" w:hAnsi="Century Gothic"/>
                <w:sz w:val="24"/>
                <w:szCs w:val="24"/>
              </w:rPr>
              <w:t xml:space="preserve">il pacchetto con il titolo “Imparare a conoscere i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threads</w:t>
            </w:r>
            <w:proofErr w:type="spellEnd"/>
            <w:r>
              <w:rPr>
                <w:rFonts w:ascii="Century Gothic" w:hAnsi="Century Gothic"/>
                <w:sz w:val="24"/>
                <w:szCs w:val="24"/>
              </w:rPr>
              <w:t>” è già esistente.</w:t>
            </w:r>
          </w:p>
        </w:tc>
      </w:tr>
      <w:tr w:rsidR="0025178F" w:rsidRPr="0070160D" w14:paraId="54530819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21C5BD42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test:</w:t>
            </w:r>
          </w:p>
        </w:tc>
        <w:tc>
          <w:tcPr>
            <w:tcW w:w="6939" w:type="dxa"/>
          </w:tcPr>
          <w:p w14:paraId="39FA59C7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Corretto</w:t>
            </w:r>
          </w:p>
        </w:tc>
      </w:tr>
      <w:tr w:rsidR="0025178F" w:rsidRPr="0070160D" w14:paraId="0E6DF420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106A9B00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939" w:type="dxa"/>
          </w:tcPr>
          <w:p w14:paraId="64C90266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1</w:t>
            </w:r>
          </w:p>
        </w:tc>
      </w:tr>
      <w:tr w:rsidR="0025178F" w:rsidRPr="0070160D" w14:paraId="3E0D92EE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2B3B26C6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939" w:type="dxa"/>
          </w:tcPr>
          <w:p w14:paraId="174B47C8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EsistenzaT</w:t>
            </w:r>
            <w:proofErr w:type="spellEnd"/>
          </w:p>
        </w:tc>
      </w:tr>
    </w:tbl>
    <w:p w14:paraId="29CA950C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5BC4A601" w14:textId="77777777" w:rsidR="0025178F" w:rsidRDefault="0025178F" w:rsidP="0025178F">
      <w:pPr>
        <w:jc w:val="center"/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2CFB3295" wp14:editId="3BD045B0">
            <wp:extent cx="6114415" cy="2997835"/>
            <wp:effectExtent l="0" t="0" r="635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15A7E" w14:textId="77777777" w:rsidR="0025178F" w:rsidRDefault="0025178F" w:rsidP="0025178F">
      <w:pPr>
        <w:rPr>
          <w:rFonts w:ascii="Century Gothic" w:hAnsi="Century Gothic"/>
        </w:rPr>
      </w:pPr>
    </w:p>
    <w:p w14:paraId="74995D5A" w14:textId="77777777" w:rsidR="0025178F" w:rsidRDefault="0025178F" w:rsidP="0025178F">
      <w:pPr>
        <w:rPr>
          <w:rFonts w:ascii="Century Gothic" w:hAnsi="Century Gothic"/>
        </w:rPr>
      </w:pPr>
    </w:p>
    <w:p w14:paraId="3A9F2DC5" w14:textId="77777777" w:rsidR="0025178F" w:rsidRDefault="0025178F" w:rsidP="0025178F">
      <w:pPr>
        <w:rPr>
          <w:rFonts w:ascii="Century Gothic" w:hAnsi="Century Gothic"/>
        </w:rPr>
      </w:pPr>
    </w:p>
    <w:p w14:paraId="07ABC3F3" w14:textId="77777777" w:rsidR="0025178F" w:rsidRDefault="0025178F" w:rsidP="0025178F">
      <w:pPr>
        <w:rPr>
          <w:rFonts w:ascii="Century Gothic" w:hAnsi="Century Gothic"/>
        </w:rPr>
      </w:pPr>
    </w:p>
    <w:p w14:paraId="6388EB89" w14:textId="77777777" w:rsidR="0025178F" w:rsidRDefault="0025178F" w:rsidP="0025178F">
      <w:pPr>
        <w:rPr>
          <w:rFonts w:ascii="Century Gothic" w:hAnsi="Century Gothic"/>
        </w:rPr>
      </w:pPr>
    </w:p>
    <w:p w14:paraId="16C0D1B2" w14:textId="77777777" w:rsidR="0025178F" w:rsidRDefault="0025178F" w:rsidP="0025178F">
      <w:pPr>
        <w:rPr>
          <w:rFonts w:ascii="Century Gothic" w:hAnsi="Century Gothic"/>
        </w:rPr>
      </w:pPr>
    </w:p>
    <w:p w14:paraId="7E3954DB" w14:textId="77777777" w:rsidR="0025178F" w:rsidRDefault="0025178F" w:rsidP="0025178F">
      <w:pPr>
        <w:rPr>
          <w:rFonts w:ascii="Century Gothic" w:hAnsi="Century Gothic"/>
        </w:rPr>
      </w:pPr>
    </w:p>
    <w:p w14:paraId="7879426D" w14:textId="77777777" w:rsidR="0025178F" w:rsidRDefault="0025178F" w:rsidP="0025178F">
      <w:pPr>
        <w:rPr>
          <w:rFonts w:ascii="Century Gothic" w:hAnsi="Century Gothic"/>
        </w:rPr>
      </w:pPr>
    </w:p>
    <w:p w14:paraId="5EF64CF3" w14:textId="77777777" w:rsidR="0025178F" w:rsidRDefault="0025178F" w:rsidP="0025178F">
      <w:pPr>
        <w:rPr>
          <w:rFonts w:ascii="Century Gothic" w:hAnsi="Century Gothic"/>
        </w:rPr>
      </w:pPr>
    </w:p>
    <w:p w14:paraId="29F30223" w14:textId="77777777" w:rsidR="0025178F" w:rsidRDefault="0025178F" w:rsidP="0025178F">
      <w:pPr>
        <w:rPr>
          <w:rFonts w:ascii="Century Gothic" w:hAnsi="Century Gothic"/>
        </w:rPr>
      </w:pPr>
    </w:p>
    <w:p w14:paraId="6AA5B5DB" w14:textId="77777777" w:rsidR="0025178F" w:rsidRDefault="0025178F" w:rsidP="0025178F">
      <w:pPr>
        <w:rPr>
          <w:rFonts w:ascii="Century Gothic" w:hAnsi="Century Gothic"/>
        </w:rPr>
      </w:pPr>
    </w:p>
    <w:p w14:paraId="723E74C9" w14:textId="77777777" w:rsidR="0025178F" w:rsidRDefault="0025178F" w:rsidP="0025178F">
      <w:pPr>
        <w:rPr>
          <w:rFonts w:ascii="Century Gothic" w:hAnsi="Century Gothic"/>
        </w:rPr>
      </w:pPr>
    </w:p>
    <w:p w14:paraId="6113483E" w14:textId="77777777" w:rsidR="0025178F" w:rsidRDefault="0025178F" w:rsidP="0025178F">
      <w:pPr>
        <w:rPr>
          <w:rFonts w:ascii="Century Gothic" w:hAnsi="Century Gothic"/>
        </w:rPr>
      </w:pPr>
    </w:p>
    <w:p w14:paraId="3BC74ADD" w14:textId="77777777" w:rsidR="0025178F" w:rsidRDefault="0025178F" w:rsidP="0025178F">
      <w:pPr>
        <w:rPr>
          <w:rFonts w:ascii="Century Gothic" w:hAnsi="Century Gothic"/>
        </w:rPr>
      </w:pPr>
    </w:p>
    <w:p w14:paraId="678FE00B" w14:textId="77777777" w:rsidR="0025178F" w:rsidRDefault="0025178F" w:rsidP="0025178F">
      <w:pPr>
        <w:rPr>
          <w:rFonts w:ascii="Century Gothic" w:hAnsi="Century Gothic"/>
        </w:rPr>
      </w:pPr>
    </w:p>
    <w:p w14:paraId="1592E515" w14:textId="77777777" w:rsidR="0025178F" w:rsidRDefault="0025178F" w:rsidP="0025178F">
      <w:pPr>
        <w:rPr>
          <w:rFonts w:ascii="Century Gothic" w:hAnsi="Century Gothic"/>
        </w:rPr>
      </w:pPr>
    </w:p>
    <w:p w14:paraId="3F6B1D5D" w14:textId="77777777" w:rsidR="0025178F" w:rsidRDefault="0025178F" w:rsidP="0025178F">
      <w:pPr>
        <w:rPr>
          <w:rFonts w:ascii="Century Gothic" w:hAnsi="Century Gothic"/>
        </w:rPr>
      </w:pPr>
    </w:p>
    <w:p w14:paraId="0B523E3F" w14:textId="77777777" w:rsidR="0025178F" w:rsidRDefault="0025178F" w:rsidP="0025178F">
      <w:pPr>
        <w:rPr>
          <w:rFonts w:ascii="Century Gothic" w:hAnsi="Century Gothic"/>
        </w:rPr>
      </w:pPr>
    </w:p>
    <w:p w14:paraId="6D2AB8F9" w14:textId="77777777" w:rsidR="0025178F" w:rsidRDefault="0025178F" w:rsidP="0025178F">
      <w:pPr>
        <w:rPr>
          <w:rFonts w:ascii="Century Gothic" w:hAnsi="Century Gothic"/>
        </w:rPr>
      </w:pPr>
    </w:p>
    <w:p w14:paraId="1B070A3E" w14:textId="77777777" w:rsidR="0025178F" w:rsidRDefault="0025178F" w:rsidP="0025178F">
      <w:pPr>
        <w:rPr>
          <w:rFonts w:ascii="Century Gothic" w:hAnsi="Century Gothic"/>
        </w:rPr>
      </w:pPr>
    </w:p>
    <w:p w14:paraId="7820A1A5" w14:textId="77777777" w:rsidR="0025178F" w:rsidRDefault="0025178F" w:rsidP="0025178F">
      <w:pPr>
        <w:rPr>
          <w:rFonts w:ascii="Century Gothic" w:hAnsi="Century Gothic"/>
        </w:rPr>
      </w:pPr>
    </w:p>
    <w:p w14:paraId="16E62ED4" w14:textId="77777777" w:rsidR="0025178F" w:rsidRDefault="0025178F" w:rsidP="0025178F">
      <w:pPr>
        <w:rPr>
          <w:rFonts w:ascii="Century Gothic" w:hAnsi="Century Gothic"/>
        </w:rPr>
      </w:pPr>
    </w:p>
    <w:p w14:paraId="179F4679" w14:textId="77777777" w:rsidR="0025178F" w:rsidRDefault="0025178F" w:rsidP="0025178F">
      <w:pPr>
        <w:rPr>
          <w:rFonts w:ascii="Century Gothic" w:hAnsi="Century Gothic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939"/>
      </w:tblGrid>
      <w:tr w:rsidR="0025178F" w:rsidRPr="0070160D" w14:paraId="01D9D4F3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545F400F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del test case:</w:t>
            </w:r>
          </w:p>
        </w:tc>
        <w:tc>
          <w:tcPr>
            <w:tcW w:w="6939" w:type="dxa"/>
          </w:tcPr>
          <w:p w14:paraId="652970D0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TCS</w:t>
            </w:r>
            <w:r>
              <w:rPr>
                <w:rFonts w:ascii="Century Gothic" w:hAnsi="Century Gothic"/>
              </w:rPr>
              <w:t>22</w:t>
            </w:r>
          </w:p>
        </w:tc>
      </w:tr>
      <w:tr w:rsidR="0025178F" w:rsidRPr="0070160D" w14:paraId="398B3AFB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1CCB2BA5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939" w:type="dxa"/>
          </w:tcPr>
          <w:p w14:paraId="395629B8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15 Gennaio 2020 </w:t>
            </w:r>
            <w:r>
              <w:rPr>
                <w:rFonts w:ascii="Century Gothic" w:hAnsi="Century Gothic"/>
              </w:rPr>
              <w:t>17:34</w:t>
            </w:r>
          </w:p>
        </w:tc>
      </w:tr>
      <w:tr w:rsidR="0025178F" w:rsidRPr="0070160D" w14:paraId="6DA09E94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2D627F6F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939" w:type="dxa"/>
          </w:tcPr>
          <w:p w14:paraId="36BF8D68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Mariarosaria Esposito</w:t>
            </w:r>
          </w:p>
        </w:tc>
      </w:tr>
      <w:tr w:rsidR="0025178F" w:rsidRPr="0070160D" w14:paraId="3327C389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45F07EC3" w14:textId="77777777" w:rsidR="0025178F" w:rsidRPr="004A5DAE" w:rsidRDefault="0025178F" w:rsidP="00002B76">
            <w:pPr>
              <w:tabs>
                <w:tab w:val="left" w:pos="1791"/>
              </w:tabs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939" w:type="dxa"/>
          </w:tcPr>
          <w:p w14:paraId="363BE75E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r w:rsidRPr="0070160D">
              <w:rPr>
                <w:rFonts w:ascii="Century Gothic" w:hAnsi="Century Gothic"/>
                <w:sz w:val="24"/>
                <w:szCs w:val="24"/>
              </w:rPr>
              <w:t xml:space="preserve">perché </w:t>
            </w:r>
            <w:r>
              <w:rPr>
                <w:rFonts w:ascii="Century Gothic" w:hAnsi="Century Gothic"/>
                <w:sz w:val="24"/>
                <w:szCs w:val="24"/>
              </w:rPr>
              <w:t>il Prezzo non rispetta i criteri di formato.</w:t>
            </w:r>
          </w:p>
        </w:tc>
      </w:tr>
      <w:tr w:rsidR="0025178F" w:rsidRPr="0070160D" w14:paraId="4B431B13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17853610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939" w:type="dxa"/>
          </w:tcPr>
          <w:p w14:paraId="6C77CEBD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r w:rsidRPr="0070160D">
              <w:rPr>
                <w:rFonts w:ascii="Century Gothic" w:hAnsi="Century Gothic"/>
                <w:sz w:val="24"/>
                <w:szCs w:val="24"/>
              </w:rPr>
              <w:t xml:space="preserve">perché </w:t>
            </w:r>
            <w:r>
              <w:rPr>
                <w:rFonts w:ascii="Century Gothic" w:hAnsi="Century Gothic"/>
                <w:sz w:val="24"/>
                <w:szCs w:val="24"/>
              </w:rPr>
              <w:t>il Prezzo non rispetta i criteri di formato.</w:t>
            </w:r>
          </w:p>
        </w:tc>
      </w:tr>
      <w:tr w:rsidR="0025178F" w:rsidRPr="0070160D" w14:paraId="5FFD747F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68728FD3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test:</w:t>
            </w:r>
          </w:p>
        </w:tc>
        <w:tc>
          <w:tcPr>
            <w:tcW w:w="6939" w:type="dxa"/>
          </w:tcPr>
          <w:p w14:paraId="0E048F63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Corretto</w:t>
            </w:r>
          </w:p>
        </w:tc>
      </w:tr>
      <w:tr w:rsidR="0025178F" w:rsidRPr="0070160D" w14:paraId="3EE2BC50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196B1A6F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939" w:type="dxa"/>
          </w:tcPr>
          <w:p w14:paraId="3CE1D630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1</w:t>
            </w:r>
          </w:p>
        </w:tc>
      </w:tr>
      <w:tr w:rsidR="0025178F" w:rsidRPr="0070160D" w14:paraId="3CCD6EE9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1B5F30D7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939" w:type="dxa"/>
          </w:tcPr>
          <w:p w14:paraId="2DE17189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FormatoP</w:t>
            </w:r>
            <w:proofErr w:type="spellEnd"/>
          </w:p>
        </w:tc>
      </w:tr>
    </w:tbl>
    <w:p w14:paraId="3024A7D4" w14:textId="77777777" w:rsidR="0025178F" w:rsidRDefault="0025178F" w:rsidP="0025178F">
      <w:pPr>
        <w:rPr>
          <w:rFonts w:ascii="Century Gothic" w:hAnsi="Century Gothic"/>
        </w:rPr>
      </w:pPr>
    </w:p>
    <w:p w14:paraId="094738ED" w14:textId="77777777" w:rsidR="0025178F" w:rsidRDefault="0025178F" w:rsidP="0025178F">
      <w:pPr>
        <w:jc w:val="center"/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400E3652" wp14:editId="7C46C944">
            <wp:extent cx="6114415" cy="2997835"/>
            <wp:effectExtent l="0" t="0" r="635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F8576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78FBD88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066F70D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9209619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22B17F9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A436B99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78392A4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1D9D710D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C06C089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A15262D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8668774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206757B1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79BE004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1EDD490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C0093B8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D2FD9FA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FCA2762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955B317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7C4670C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4B23491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0397663C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239D12E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5F1AB331" w14:textId="77777777" w:rsidR="0025178F" w:rsidRDefault="0025178F" w:rsidP="0025178F">
      <w:pPr>
        <w:jc w:val="center"/>
        <w:rPr>
          <w:rFonts w:ascii="Century Gothic" w:hAnsi="Century Gothic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939"/>
      </w:tblGrid>
      <w:tr w:rsidR="0025178F" w:rsidRPr="0070160D" w14:paraId="5957B209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1E5944B5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del test case:</w:t>
            </w:r>
          </w:p>
        </w:tc>
        <w:tc>
          <w:tcPr>
            <w:tcW w:w="6939" w:type="dxa"/>
          </w:tcPr>
          <w:p w14:paraId="61AD886D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TCS</w:t>
            </w:r>
            <w:r>
              <w:rPr>
                <w:rFonts w:ascii="Century Gothic" w:hAnsi="Century Gothic"/>
              </w:rPr>
              <w:t>23</w:t>
            </w:r>
          </w:p>
        </w:tc>
      </w:tr>
      <w:tr w:rsidR="0025178F" w:rsidRPr="0070160D" w14:paraId="2755E8C6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1455E774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939" w:type="dxa"/>
          </w:tcPr>
          <w:p w14:paraId="3E9CFAFF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15 Gennaio 2020 </w:t>
            </w:r>
            <w:r>
              <w:rPr>
                <w:rFonts w:ascii="Century Gothic" w:hAnsi="Century Gothic"/>
              </w:rPr>
              <w:t>17:44</w:t>
            </w:r>
          </w:p>
        </w:tc>
      </w:tr>
      <w:tr w:rsidR="0025178F" w:rsidRPr="0070160D" w14:paraId="2B624904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25CFA921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939" w:type="dxa"/>
          </w:tcPr>
          <w:p w14:paraId="2A982F7B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Mariarosaria Esposito</w:t>
            </w:r>
          </w:p>
        </w:tc>
      </w:tr>
      <w:tr w:rsidR="0025178F" w:rsidRPr="0070160D" w14:paraId="0F6A534A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7497F54B" w14:textId="77777777" w:rsidR="0025178F" w:rsidRPr="004A5DAE" w:rsidRDefault="0025178F" w:rsidP="00002B76">
            <w:pPr>
              <w:tabs>
                <w:tab w:val="left" w:pos="1791"/>
              </w:tabs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939" w:type="dxa"/>
          </w:tcPr>
          <w:p w14:paraId="04AA2C18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r w:rsidRPr="0070160D">
              <w:rPr>
                <w:rFonts w:ascii="Century Gothic" w:hAnsi="Century Gothic"/>
                <w:sz w:val="24"/>
                <w:szCs w:val="24"/>
              </w:rPr>
              <w:t xml:space="preserve">perché </w:t>
            </w:r>
            <w:r>
              <w:rPr>
                <w:rFonts w:ascii="Century Gothic" w:hAnsi="Century Gothic"/>
                <w:sz w:val="24"/>
                <w:szCs w:val="24"/>
              </w:rPr>
              <w:t>non è stato compilato il campo di Descrizione.</w:t>
            </w:r>
          </w:p>
        </w:tc>
      </w:tr>
      <w:tr w:rsidR="0025178F" w:rsidRPr="0070160D" w14:paraId="6CFC12A9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7D09E4B1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939" w:type="dxa"/>
          </w:tcPr>
          <w:p w14:paraId="7F975DF2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r>
              <w:rPr>
                <w:rFonts w:ascii="Century Gothic" w:hAnsi="Century Gothic"/>
                <w:sz w:val="24"/>
                <w:szCs w:val="24"/>
              </w:rPr>
              <w:t>perché non è stato compilato il campo di Descrizione.</w:t>
            </w:r>
          </w:p>
        </w:tc>
      </w:tr>
      <w:tr w:rsidR="0025178F" w:rsidRPr="0070160D" w14:paraId="7B6B65F3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1D64C014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test:</w:t>
            </w:r>
          </w:p>
        </w:tc>
        <w:tc>
          <w:tcPr>
            <w:tcW w:w="6939" w:type="dxa"/>
          </w:tcPr>
          <w:p w14:paraId="3D297B49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Corretto</w:t>
            </w:r>
          </w:p>
        </w:tc>
      </w:tr>
      <w:tr w:rsidR="0025178F" w:rsidRPr="0070160D" w14:paraId="36B835C1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62331196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939" w:type="dxa"/>
          </w:tcPr>
          <w:p w14:paraId="5C36A080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1</w:t>
            </w:r>
          </w:p>
        </w:tc>
      </w:tr>
      <w:tr w:rsidR="0025178F" w:rsidRPr="0070160D" w14:paraId="695B1198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53F2EC21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939" w:type="dxa"/>
          </w:tcPr>
          <w:p w14:paraId="29597E9D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EsistenzaD</w:t>
            </w:r>
            <w:proofErr w:type="spellEnd"/>
          </w:p>
        </w:tc>
      </w:tr>
    </w:tbl>
    <w:p w14:paraId="65BED5C6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51BF9CC" w14:textId="77777777" w:rsidR="0025178F" w:rsidRDefault="0025178F" w:rsidP="0025178F">
      <w:pPr>
        <w:jc w:val="center"/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42A441F8" wp14:editId="3283A222">
            <wp:extent cx="6114415" cy="2997835"/>
            <wp:effectExtent l="0" t="0" r="635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B0463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1F43EC7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52193906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2CAD8820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184C1183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94898EB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11F5068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195C61E0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08239BC8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591BED1F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1F649136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0237B03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1C331D59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FF9B187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591C6BD9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2623B93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D9444C6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C1F5FFC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1AB20A5C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B442DA9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19875C0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10EA19EC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FF13E09" w14:textId="77777777" w:rsidR="0025178F" w:rsidRDefault="0025178F" w:rsidP="0025178F">
      <w:pPr>
        <w:jc w:val="center"/>
        <w:rPr>
          <w:rFonts w:ascii="Century Gothic" w:hAnsi="Century Gothic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939"/>
      </w:tblGrid>
      <w:tr w:rsidR="0025178F" w:rsidRPr="0070160D" w14:paraId="5B0ACB22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64E5CE29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del test case:</w:t>
            </w:r>
          </w:p>
        </w:tc>
        <w:tc>
          <w:tcPr>
            <w:tcW w:w="6939" w:type="dxa"/>
          </w:tcPr>
          <w:p w14:paraId="5F22F480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TCS</w:t>
            </w:r>
            <w:r>
              <w:rPr>
                <w:rFonts w:ascii="Century Gothic" w:hAnsi="Century Gothic"/>
              </w:rPr>
              <w:t>24</w:t>
            </w:r>
          </w:p>
        </w:tc>
      </w:tr>
      <w:tr w:rsidR="0025178F" w:rsidRPr="0070160D" w14:paraId="5F4054A3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481FC220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939" w:type="dxa"/>
          </w:tcPr>
          <w:p w14:paraId="05671940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15 Gennaio 2020 </w:t>
            </w:r>
            <w:r>
              <w:rPr>
                <w:rFonts w:ascii="Century Gothic" w:hAnsi="Century Gothic"/>
              </w:rPr>
              <w:t>17:52</w:t>
            </w:r>
          </w:p>
        </w:tc>
      </w:tr>
      <w:tr w:rsidR="0025178F" w:rsidRPr="0070160D" w14:paraId="33680C3A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41FBC762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939" w:type="dxa"/>
          </w:tcPr>
          <w:p w14:paraId="731CD018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Mariarosaria Esposito</w:t>
            </w:r>
          </w:p>
        </w:tc>
      </w:tr>
      <w:tr w:rsidR="0025178F" w:rsidRPr="0070160D" w14:paraId="12866A8E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39A9C8F0" w14:textId="77777777" w:rsidR="0025178F" w:rsidRPr="004A5DAE" w:rsidRDefault="0025178F" w:rsidP="00002B76">
            <w:pPr>
              <w:tabs>
                <w:tab w:val="left" w:pos="1791"/>
              </w:tabs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939" w:type="dxa"/>
          </w:tcPr>
          <w:p w14:paraId="418E7E0C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r w:rsidRPr="0070160D">
              <w:rPr>
                <w:rFonts w:ascii="Century Gothic" w:hAnsi="Century Gothic"/>
                <w:sz w:val="24"/>
                <w:szCs w:val="24"/>
              </w:rPr>
              <w:t xml:space="preserve">perché </w:t>
            </w:r>
            <w:r>
              <w:rPr>
                <w:rFonts w:ascii="Century Gothic" w:hAnsi="Century Gothic"/>
                <w:sz w:val="24"/>
                <w:szCs w:val="24"/>
              </w:rPr>
              <w:t>la Descrizione non rispetta i criteri di lunghezza.</w:t>
            </w:r>
          </w:p>
        </w:tc>
      </w:tr>
      <w:tr w:rsidR="0025178F" w:rsidRPr="0070160D" w14:paraId="00CF4C24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49B2750B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939" w:type="dxa"/>
          </w:tcPr>
          <w:p w14:paraId="5E410E52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r>
              <w:rPr>
                <w:rFonts w:ascii="Century Gothic" w:hAnsi="Century Gothic"/>
                <w:sz w:val="24"/>
                <w:szCs w:val="24"/>
              </w:rPr>
              <w:t>perché la Descrizione non rispetta i criteri di lunghezza.</w:t>
            </w:r>
          </w:p>
        </w:tc>
      </w:tr>
      <w:tr w:rsidR="0025178F" w:rsidRPr="0070160D" w14:paraId="79939154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2BA8A738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test:</w:t>
            </w:r>
          </w:p>
        </w:tc>
        <w:tc>
          <w:tcPr>
            <w:tcW w:w="6939" w:type="dxa"/>
          </w:tcPr>
          <w:p w14:paraId="0023D448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Corretto</w:t>
            </w:r>
          </w:p>
        </w:tc>
      </w:tr>
      <w:tr w:rsidR="0025178F" w:rsidRPr="0070160D" w14:paraId="58F84D59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2D3B2A6F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939" w:type="dxa"/>
          </w:tcPr>
          <w:p w14:paraId="51D7A596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1</w:t>
            </w:r>
          </w:p>
        </w:tc>
      </w:tr>
      <w:tr w:rsidR="0025178F" w:rsidRPr="0070160D" w14:paraId="0B2583F6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48BC31B6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939" w:type="dxa"/>
          </w:tcPr>
          <w:p w14:paraId="76CBFFE9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LunghezzaD</w:t>
            </w:r>
            <w:proofErr w:type="spellEnd"/>
          </w:p>
        </w:tc>
      </w:tr>
    </w:tbl>
    <w:p w14:paraId="394420A7" w14:textId="77777777" w:rsidR="0025178F" w:rsidRDefault="0025178F" w:rsidP="0025178F">
      <w:pPr>
        <w:rPr>
          <w:rFonts w:ascii="Century Gothic" w:hAnsi="Century Gothic"/>
        </w:rPr>
      </w:pPr>
    </w:p>
    <w:p w14:paraId="05A5678F" w14:textId="77777777" w:rsidR="0025178F" w:rsidRDefault="0025178F" w:rsidP="0025178F">
      <w:pPr>
        <w:jc w:val="center"/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7EEFC06C" wp14:editId="4EB5F9C7">
            <wp:extent cx="6114415" cy="2989580"/>
            <wp:effectExtent l="0" t="0" r="635" b="127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297F7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E0CAF5A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7AFFA9D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52E6108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F4D3D75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13B8B44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45AA0C5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3D68313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76F641E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760A22C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13A5291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157E63B0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2CC316B4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534AC0F8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5D9D22B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060A0ED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560A6DC0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9214DCB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DB245EE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B31857D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5DAF7EF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2C66587A" w14:textId="77777777" w:rsidR="0025178F" w:rsidRDefault="0025178F" w:rsidP="0025178F">
      <w:pPr>
        <w:rPr>
          <w:rFonts w:ascii="Century Gothic" w:hAnsi="Century Gothic"/>
        </w:rPr>
      </w:pPr>
    </w:p>
    <w:p w14:paraId="6D5D1330" w14:textId="77777777" w:rsidR="0025178F" w:rsidRDefault="0025178F" w:rsidP="0025178F">
      <w:pPr>
        <w:rPr>
          <w:rFonts w:ascii="Century Gothic" w:hAnsi="Century Gothic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939"/>
      </w:tblGrid>
      <w:tr w:rsidR="0025178F" w:rsidRPr="0070160D" w14:paraId="7E838369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26B61498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del test case:</w:t>
            </w:r>
          </w:p>
        </w:tc>
        <w:tc>
          <w:tcPr>
            <w:tcW w:w="6939" w:type="dxa"/>
          </w:tcPr>
          <w:p w14:paraId="3240E44F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TCS</w:t>
            </w:r>
            <w:r>
              <w:rPr>
                <w:rFonts w:ascii="Century Gothic" w:hAnsi="Century Gothic"/>
              </w:rPr>
              <w:t>25</w:t>
            </w:r>
          </w:p>
        </w:tc>
      </w:tr>
      <w:tr w:rsidR="0025178F" w:rsidRPr="0070160D" w14:paraId="1292CF21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165555BF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939" w:type="dxa"/>
          </w:tcPr>
          <w:p w14:paraId="62C74AF0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1</w:t>
            </w:r>
            <w:r>
              <w:rPr>
                <w:rFonts w:ascii="Century Gothic" w:hAnsi="Century Gothic"/>
              </w:rPr>
              <w:t>6</w:t>
            </w:r>
            <w:r w:rsidRPr="0070160D">
              <w:rPr>
                <w:rFonts w:ascii="Century Gothic" w:hAnsi="Century Gothic"/>
              </w:rPr>
              <w:t xml:space="preserve"> Gennaio 2020 </w:t>
            </w:r>
            <w:r>
              <w:rPr>
                <w:rFonts w:ascii="Century Gothic" w:hAnsi="Century Gothic"/>
              </w:rPr>
              <w:t>12:03</w:t>
            </w:r>
          </w:p>
        </w:tc>
      </w:tr>
      <w:tr w:rsidR="0025178F" w:rsidRPr="0070160D" w14:paraId="0676AEC7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2520D4B8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939" w:type="dxa"/>
          </w:tcPr>
          <w:p w14:paraId="778D655E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Mariarosaria Esposito</w:t>
            </w:r>
          </w:p>
        </w:tc>
      </w:tr>
      <w:tr w:rsidR="0025178F" w:rsidRPr="0070160D" w14:paraId="7DEB17BD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121BC3DD" w14:textId="77777777" w:rsidR="0025178F" w:rsidRPr="004A5DAE" w:rsidRDefault="0025178F" w:rsidP="00002B76">
            <w:pPr>
              <w:tabs>
                <w:tab w:val="left" w:pos="1791"/>
              </w:tabs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939" w:type="dxa"/>
          </w:tcPr>
          <w:p w14:paraId="4E35B845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L’insegnante può proseguire con la creazione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perchè</w:t>
            </w:r>
            <w:proofErr w:type="spellEnd"/>
            <w:r>
              <w:rPr>
                <w:rFonts w:ascii="Century Gothic" w:hAnsi="Century Gothic"/>
                <w:sz w:val="24"/>
                <w:szCs w:val="24"/>
              </w:rPr>
              <w:t xml:space="preserve"> tutti i campi sono stati compilati correttamente.</w:t>
            </w:r>
          </w:p>
        </w:tc>
      </w:tr>
      <w:tr w:rsidR="0025178F" w:rsidRPr="0070160D" w14:paraId="2EF7B048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3EFAA459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939" w:type="dxa"/>
          </w:tcPr>
          <w:p w14:paraId="307FB962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L’insegnante può proseguire con la creazione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perchè</w:t>
            </w:r>
            <w:proofErr w:type="spellEnd"/>
            <w:r>
              <w:rPr>
                <w:rFonts w:ascii="Century Gothic" w:hAnsi="Century Gothic"/>
                <w:sz w:val="24"/>
                <w:szCs w:val="24"/>
              </w:rPr>
              <w:t xml:space="preserve"> tutti i campi sono stati compilati correttamente.</w:t>
            </w:r>
          </w:p>
        </w:tc>
      </w:tr>
      <w:tr w:rsidR="0025178F" w:rsidRPr="0070160D" w14:paraId="2198057D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6F327F2A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test:</w:t>
            </w:r>
          </w:p>
        </w:tc>
        <w:tc>
          <w:tcPr>
            <w:tcW w:w="6939" w:type="dxa"/>
          </w:tcPr>
          <w:p w14:paraId="7F455342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Corretto</w:t>
            </w:r>
          </w:p>
        </w:tc>
      </w:tr>
      <w:tr w:rsidR="0025178F" w:rsidRPr="0070160D" w14:paraId="1969FDFB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60173F49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939" w:type="dxa"/>
          </w:tcPr>
          <w:p w14:paraId="76E3BA2B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1</w:t>
            </w:r>
          </w:p>
        </w:tc>
      </w:tr>
      <w:tr w:rsidR="0025178F" w:rsidRPr="0070160D" w14:paraId="202B20CC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1241517D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939" w:type="dxa"/>
          </w:tcPr>
          <w:p w14:paraId="6EDFF0F0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Formato, Esistenza, Lunghezza</w:t>
            </w:r>
          </w:p>
        </w:tc>
      </w:tr>
    </w:tbl>
    <w:p w14:paraId="31960475" w14:textId="77777777" w:rsidR="0025178F" w:rsidRDefault="0025178F" w:rsidP="0025178F">
      <w:pPr>
        <w:rPr>
          <w:rFonts w:ascii="Century Gothic" w:hAnsi="Century Gothic"/>
        </w:rPr>
      </w:pPr>
    </w:p>
    <w:p w14:paraId="6335C7E1" w14:textId="77777777" w:rsidR="0025178F" w:rsidRDefault="0025178F" w:rsidP="0025178F">
      <w:pPr>
        <w:jc w:val="center"/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363C1B97" wp14:editId="3AFB3098">
            <wp:extent cx="6114415" cy="2966085"/>
            <wp:effectExtent l="0" t="0" r="635" b="571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1F89A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AEAFB11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23AEB430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00435668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2567367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99602EC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AFAEB0E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17185154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1AF4C3CF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B0889D5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519C7B9B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B3ED13B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3EDC22A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33E974E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533F6134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180E7E0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094C4A01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EBFC2BB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2D9E6CE1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1C3D1A0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04DB174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F9D902B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5AB0CA70" w14:textId="77777777" w:rsidR="0025178F" w:rsidRDefault="0025178F" w:rsidP="0025178F">
      <w:pPr>
        <w:jc w:val="center"/>
        <w:rPr>
          <w:rFonts w:ascii="Century Gothic" w:hAnsi="Century Gothic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939"/>
      </w:tblGrid>
      <w:tr w:rsidR="0025178F" w:rsidRPr="0070160D" w14:paraId="2FCBB7D2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4B531E9A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del test case:</w:t>
            </w:r>
          </w:p>
        </w:tc>
        <w:tc>
          <w:tcPr>
            <w:tcW w:w="6939" w:type="dxa"/>
          </w:tcPr>
          <w:p w14:paraId="4EC9D3B5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TCS</w:t>
            </w:r>
            <w:r>
              <w:rPr>
                <w:rFonts w:ascii="Century Gothic" w:hAnsi="Century Gothic"/>
              </w:rPr>
              <w:t>26</w:t>
            </w:r>
          </w:p>
        </w:tc>
      </w:tr>
      <w:tr w:rsidR="0025178F" w:rsidRPr="0070160D" w14:paraId="564F3D6D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3557D0CD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939" w:type="dxa"/>
          </w:tcPr>
          <w:p w14:paraId="04F21654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15 Gennaio 2020 </w:t>
            </w:r>
            <w:r>
              <w:rPr>
                <w:rFonts w:ascii="Century Gothic" w:hAnsi="Century Gothic"/>
              </w:rPr>
              <w:t>18:31</w:t>
            </w:r>
          </w:p>
        </w:tc>
      </w:tr>
      <w:tr w:rsidR="0025178F" w:rsidRPr="0070160D" w14:paraId="6349E6F8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38F45F2E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939" w:type="dxa"/>
          </w:tcPr>
          <w:p w14:paraId="11F446B9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Mariarosaria Esposito</w:t>
            </w:r>
          </w:p>
        </w:tc>
      </w:tr>
      <w:tr w:rsidR="0025178F" w:rsidRPr="0070160D" w14:paraId="08979A47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252EA80A" w14:textId="77777777" w:rsidR="0025178F" w:rsidRPr="004A5DAE" w:rsidRDefault="0025178F" w:rsidP="00002B76">
            <w:pPr>
              <w:tabs>
                <w:tab w:val="left" w:pos="1791"/>
              </w:tabs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939" w:type="dxa"/>
          </w:tcPr>
          <w:p w14:paraId="09F14959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r w:rsidRPr="0070160D">
              <w:rPr>
                <w:rFonts w:ascii="Century Gothic" w:hAnsi="Century Gothic"/>
                <w:sz w:val="24"/>
                <w:szCs w:val="24"/>
              </w:rPr>
              <w:t xml:space="preserve">perché </w:t>
            </w:r>
            <w:r>
              <w:rPr>
                <w:rFonts w:ascii="Century Gothic" w:hAnsi="Century Gothic"/>
                <w:sz w:val="24"/>
                <w:szCs w:val="24"/>
              </w:rPr>
              <w:t>l’URL non rispetta i criteri di formato.</w:t>
            </w:r>
          </w:p>
        </w:tc>
      </w:tr>
      <w:tr w:rsidR="0025178F" w:rsidRPr="0070160D" w14:paraId="49EDACAB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3B063916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939" w:type="dxa"/>
          </w:tcPr>
          <w:p w14:paraId="78C8C9AB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r>
              <w:rPr>
                <w:rFonts w:ascii="Century Gothic" w:hAnsi="Century Gothic"/>
                <w:sz w:val="24"/>
                <w:szCs w:val="24"/>
              </w:rPr>
              <w:t>perché l’URL non rispetta i criteri di formato.</w:t>
            </w:r>
          </w:p>
        </w:tc>
      </w:tr>
      <w:tr w:rsidR="0025178F" w:rsidRPr="0070160D" w14:paraId="49E06BFC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3E05E63A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test:</w:t>
            </w:r>
          </w:p>
        </w:tc>
        <w:tc>
          <w:tcPr>
            <w:tcW w:w="6939" w:type="dxa"/>
          </w:tcPr>
          <w:p w14:paraId="035E0B34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Corretto</w:t>
            </w:r>
          </w:p>
        </w:tc>
      </w:tr>
      <w:tr w:rsidR="0025178F" w:rsidRPr="0070160D" w14:paraId="68D26F64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419B6ED3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939" w:type="dxa"/>
          </w:tcPr>
          <w:p w14:paraId="02F76B0C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1</w:t>
            </w:r>
          </w:p>
        </w:tc>
      </w:tr>
      <w:tr w:rsidR="0025178F" w:rsidRPr="0070160D" w14:paraId="4B15FAF6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6C084CD5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939" w:type="dxa"/>
          </w:tcPr>
          <w:p w14:paraId="157881BD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FormatoU</w:t>
            </w:r>
            <w:proofErr w:type="spellEnd"/>
          </w:p>
        </w:tc>
      </w:tr>
    </w:tbl>
    <w:p w14:paraId="25499E43" w14:textId="77777777" w:rsidR="0025178F" w:rsidRDefault="0025178F" w:rsidP="0025178F">
      <w:pPr>
        <w:rPr>
          <w:rFonts w:ascii="Century Gothic" w:hAnsi="Century Gothic"/>
        </w:rPr>
      </w:pPr>
    </w:p>
    <w:p w14:paraId="14494397" w14:textId="77777777" w:rsidR="0025178F" w:rsidRDefault="0025178F" w:rsidP="0025178F">
      <w:pPr>
        <w:jc w:val="center"/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51840EA9" wp14:editId="52334242">
            <wp:extent cx="6114415" cy="2989580"/>
            <wp:effectExtent l="0" t="0" r="635" b="127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2A3C3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5415A9D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273E0CA8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127857C9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2DCC69D3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16049926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97403F2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02C83D26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56DE934D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3C5C92B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5C33915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D71B8E3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ECEC9A3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1E1A3EB8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FE4DDC6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A1CF954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0495E3DC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05532852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23E8A82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14548A53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0A4B579D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076CE420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7785B0A" w14:textId="77777777" w:rsidR="0025178F" w:rsidRDefault="0025178F" w:rsidP="0025178F">
      <w:pPr>
        <w:jc w:val="center"/>
        <w:rPr>
          <w:rFonts w:ascii="Century Gothic" w:hAnsi="Century Gothic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939"/>
      </w:tblGrid>
      <w:tr w:rsidR="0025178F" w:rsidRPr="0070160D" w14:paraId="407A609A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5F499068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del test case:</w:t>
            </w:r>
          </w:p>
        </w:tc>
        <w:tc>
          <w:tcPr>
            <w:tcW w:w="6939" w:type="dxa"/>
          </w:tcPr>
          <w:p w14:paraId="2435D6B3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TCS</w:t>
            </w:r>
            <w:r>
              <w:rPr>
                <w:rFonts w:ascii="Century Gothic" w:hAnsi="Century Gothic"/>
              </w:rPr>
              <w:t>27</w:t>
            </w:r>
          </w:p>
        </w:tc>
      </w:tr>
      <w:tr w:rsidR="0025178F" w:rsidRPr="0070160D" w14:paraId="7531D627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31D8CA0A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939" w:type="dxa"/>
          </w:tcPr>
          <w:p w14:paraId="64CBB028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15 Gennaio 2020 </w:t>
            </w:r>
            <w:r>
              <w:rPr>
                <w:rFonts w:ascii="Century Gothic" w:hAnsi="Century Gothic"/>
              </w:rPr>
              <w:t>18:38</w:t>
            </w:r>
          </w:p>
        </w:tc>
      </w:tr>
      <w:tr w:rsidR="0025178F" w:rsidRPr="0070160D" w14:paraId="7DDCC281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13F19E64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939" w:type="dxa"/>
          </w:tcPr>
          <w:p w14:paraId="37561E7F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Mariarosaria Esposito</w:t>
            </w:r>
          </w:p>
        </w:tc>
      </w:tr>
      <w:tr w:rsidR="0025178F" w:rsidRPr="0070160D" w14:paraId="6206748D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191EBCF0" w14:textId="77777777" w:rsidR="0025178F" w:rsidRPr="004A5DAE" w:rsidRDefault="0025178F" w:rsidP="00002B76">
            <w:pPr>
              <w:tabs>
                <w:tab w:val="left" w:pos="1791"/>
              </w:tabs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939" w:type="dxa"/>
          </w:tcPr>
          <w:p w14:paraId="4B42F038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r w:rsidRPr="0070160D">
              <w:rPr>
                <w:rFonts w:ascii="Century Gothic" w:hAnsi="Century Gothic"/>
                <w:sz w:val="24"/>
                <w:szCs w:val="24"/>
              </w:rPr>
              <w:t xml:space="preserve">perché </w:t>
            </w:r>
            <w:r>
              <w:rPr>
                <w:rFonts w:ascii="Century Gothic" w:hAnsi="Century Gothic"/>
                <w:sz w:val="24"/>
                <w:szCs w:val="24"/>
              </w:rPr>
              <w:t>l’URL della lezione è già presente nel DB.</w:t>
            </w:r>
          </w:p>
        </w:tc>
      </w:tr>
      <w:tr w:rsidR="0025178F" w:rsidRPr="0070160D" w14:paraId="6375BBC0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2CB227C1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939" w:type="dxa"/>
          </w:tcPr>
          <w:p w14:paraId="49ABEB7B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r>
              <w:rPr>
                <w:rFonts w:ascii="Century Gothic" w:hAnsi="Century Gothic"/>
                <w:sz w:val="24"/>
                <w:szCs w:val="24"/>
              </w:rPr>
              <w:t>perché l’URL della lezione è già presente nel DB.</w:t>
            </w:r>
          </w:p>
        </w:tc>
      </w:tr>
      <w:tr w:rsidR="0025178F" w:rsidRPr="0070160D" w14:paraId="0848C7F8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36B0AE6F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test:</w:t>
            </w:r>
          </w:p>
        </w:tc>
        <w:tc>
          <w:tcPr>
            <w:tcW w:w="6939" w:type="dxa"/>
          </w:tcPr>
          <w:p w14:paraId="3320B191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Corretto</w:t>
            </w:r>
          </w:p>
        </w:tc>
      </w:tr>
      <w:tr w:rsidR="0025178F" w:rsidRPr="0070160D" w14:paraId="1AEDEE0A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6B2C22B9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939" w:type="dxa"/>
          </w:tcPr>
          <w:p w14:paraId="173D04CD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1</w:t>
            </w:r>
          </w:p>
        </w:tc>
      </w:tr>
      <w:tr w:rsidR="0025178F" w:rsidRPr="0070160D" w14:paraId="191C5978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34D1A6A3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939" w:type="dxa"/>
          </w:tcPr>
          <w:p w14:paraId="69F28D1C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EsistenzaU</w:t>
            </w:r>
            <w:proofErr w:type="spellEnd"/>
          </w:p>
        </w:tc>
      </w:tr>
    </w:tbl>
    <w:p w14:paraId="6FA11274" w14:textId="77777777" w:rsidR="0025178F" w:rsidRDefault="0025178F" w:rsidP="0025178F">
      <w:pPr>
        <w:rPr>
          <w:rFonts w:ascii="Century Gothic" w:hAnsi="Century Gothic"/>
        </w:rPr>
      </w:pPr>
    </w:p>
    <w:p w14:paraId="114DDF62" w14:textId="77777777" w:rsidR="0025178F" w:rsidRDefault="0025178F" w:rsidP="0025178F">
      <w:pPr>
        <w:jc w:val="center"/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1381C827" wp14:editId="74E84267">
            <wp:extent cx="6114415" cy="2989580"/>
            <wp:effectExtent l="0" t="0" r="635" b="127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F7429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B98469F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1BDA3A2D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1DF67FEE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14968E0D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ED4523A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2635C2D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18D413C6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1B075C36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04694FD3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5727FAB6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3CA06A3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86D71FB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9BA910F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155BD55A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F149C8E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54C702FF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1CAE3F3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0F97D006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E143BA3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940C4A9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4C58F8A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A207C9E" w14:textId="77777777" w:rsidR="0025178F" w:rsidRDefault="0025178F" w:rsidP="0025178F">
      <w:pPr>
        <w:jc w:val="center"/>
        <w:rPr>
          <w:rFonts w:ascii="Century Gothic" w:hAnsi="Century Gothic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689"/>
        <w:gridCol w:w="6939"/>
      </w:tblGrid>
      <w:tr w:rsidR="0025178F" w:rsidRPr="0070160D" w14:paraId="18AC0F00" w14:textId="77777777" w:rsidTr="007917E3">
        <w:tc>
          <w:tcPr>
            <w:tcW w:w="2689" w:type="dxa"/>
            <w:shd w:val="clear" w:color="auto" w:fill="2E82BA"/>
          </w:tcPr>
          <w:p w14:paraId="7B59B148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del test case:</w:t>
            </w:r>
          </w:p>
        </w:tc>
        <w:tc>
          <w:tcPr>
            <w:tcW w:w="6939" w:type="dxa"/>
          </w:tcPr>
          <w:p w14:paraId="3AF308F9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TCS</w:t>
            </w:r>
            <w:r>
              <w:rPr>
                <w:rFonts w:ascii="Century Gothic" w:hAnsi="Century Gothic"/>
              </w:rPr>
              <w:t>28</w:t>
            </w:r>
          </w:p>
        </w:tc>
      </w:tr>
      <w:tr w:rsidR="0025178F" w:rsidRPr="0070160D" w14:paraId="535B2E29" w14:textId="77777777" w:rsidTr="007917E3">
        <w:tc>
          <w:tcPr>
            <w:tcW w:w="2689" w:type="dxa"/>
            <w:shd w:val="clear" w:color="auto" w:fill="2E82BA"/>
          </w:tcPr>
          <w:p w14:paraId="1BC844F9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939" w:type="dxa"/>
          </w:tcPr>
          <w:p w14:paraId="6D0AD35B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1</w:t>
            </w:r>
            <w:r>
              <w:rPr>
                <w:rFonts w:ascii="Century Gothic" w:hAnsi="Century Gothic"/>
              </w:rPr>
              <w:t>6</w:t>
            </w:r>
            <w:r w:rsidRPr="0070160D">
              <w:rPr>
                <w:rFonts w:ascii="Century Gothic" w:hAnsi="Century Gothic"/>
              </w:rPr>
              <w:t xml:space="preserve"> Gennaio 2020 </w:t>
            </w:r>
            <w:r>
              <w:rPr>
                <w:rFonts w:ascii="Century Gothic" w:hAnsi="Century Gothic"/>
              </w:rPr>
              <w:t>8:50</w:t>
            </w:r>
          </w:p>
        </w:tc>
      </w:tr>
      <w:tr w:rsidR="0025178F" w:rsidRPr="0070160D" w14:paraId="4D698B05" w14:textId="77777777" w:rsidTr="007917E3">
        <w:tc>
          <w:tcPr>
            <w:tcW w:w="2689" w:type="dxa"/>
            <w:shd w:val="clear" w:color="auto" w:fill="2E82BA"/>
          </w:tcPr>
          <w:p w14:paraId="6C06CE82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939" w:type="dxa"/>
          </w:tcPr>
          <w:p w14:paraId="5C2D357B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Mariarosaria Esposito</w:t>
            </w:r>
          </w:p>
        </w:tc>
      </w:tr>
      <w:tr w:rsidR="0025178F" w:rsidRPr="0070160D" w14:paraId="3015DF46" w14:textId="77777777" w:rsidTr="007917E3">
        <w:tc>
          <w:tcPr>
            <w:tcW w:w="2689" w:type="dxa"/>
            <w:shd w:val="clear" w:color="auto" w:fill="2E82BA"/>
          </w:tcPr>
          <w:p w14:paraId="650728C3" w14:textId="77777777" w:rsidR="0025178F" w:rsidRPr="004A5DAE" w:rsidRDefault="0025178F" w:rsidP="00002B76">
            <w:pPr>
              <w:tabs>
                <w:tab w:val="left" w:pos="1791"/>
              </w:tabs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939" w:type="dxa"/>
          </w:tcPr>
          <w:p w14:paraId="5EB3BAE5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r w:rsidRPr="0070160D">
              <w:rPr>
                <w:rFonts w:ascii="Century Gothic" w:hAnsi="Century Gothic"/>
                <w:sz w:val="24"/>
                <w:szCs w:val="24"/>
              </w:rPr>
              <w:t xml:space="preserve">perché </w:t>
            </w:r>
            <w:r>
              <w:rPr>
                <w:rFonts w:ascii="Century Gothic" w:hAnsi="Century Gothic"/>
                <w:sz w:val="24"/>
                <w:szCs w:val="24"/>
              </w:rPr>
              <w:t>il Titolo non rispetta i criteri di lunghezza.</w:t>
            </w:r>
          </w:p>
        </w:tc>
      </w:tr>
      <w:tr w:rsidR="0025178F" w:rsidRPr="0070160D" w14:paraId="531B596B" w14:textId="77777777" w:rsidTr="007917E3">
        <w:tc>
          <w:tcPr>
            <w:tcW w:w="2689" w:type="dxa"/>
            <w:shd w:val="clear" w:color="auto" w:fill="2E82BA"/>
          </w:tcPr>
          <w:p w14:paraId="5223527A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939" w:type="dxa"/>
          </w:tcPr>
          <w:p w14:paraId="301FE830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r>
              <w:rPr>
                <w:rFonts w:ascii="Century Gothic" w:hAnsi="Century Gothic"/>
                <w:sz w:val="24"/>
                <w:szCs w:val="24"/>
              </w:rPr>
              <w:t>perché il Titolo non rispetta i criteri di lunghezza.</w:t>
            </w:r>
          </w:p>
        </w:tc>
      </w:tr>
      <w:tr w:rsidR="0025178F" w:rsidRPr="0070160D" w14:paraId="54BC049D" w14:textId="77777777" w:rsidTr="007917E3">
        <w:tc>
          <w:tcPr>
            <w:tcW w:w="2689" w:type="dxa"/>
            <w:shd w:val="clear" w:color="auto" w:fill="2E82BA"/>
          </w:tcPr>
          <w:p w14:paraId="5B4251DC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test:</w:t>
            </w:r>
          </w:p>
        </w:tc>
        <w:tc>
          <w:tcPr>
            <w:tcW w:w="6939" w:type="dxa"/>
          </w:tcPr>
          <w:p w14:paraId="1A4B45A8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Corretto</w:t>
            </w:r>
          </w:p>
        </w:tc>
      </w:tr>
      <w:tr w:rsidR="0025178F" w:rsidRPr="0070160D" w14:paraId="41B066D8" w14:textId="77777777" w:rsidTr="007917E3">
        <w:tc>
          <w:tcPr>
            <w:tcW w:w="2689" w:type="dxa"/>
            <w:shd w:val="clear" w:color="auto" w:fill="2E82BA"/>
          </w:tcPr>
          <w:p w14:paraId="4C09D8EB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939" w:type="dxa"/>
          </w:tcPr>
          <w:p w14:paraId="30D3A011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1</w:t>
            </w:r>
          </w:p>
        </w:tc>
      </w:tr>
      <w:tr w:rsidR="0025178F" w:rsidRPr="0070160D" w14:paraId="509CA554" w14:textId="77777777" w:rsidTr="007917E3">
        <w:tc>
          <w:tcPr>
            <w:tcW w:w="2689" w:type="dxa"/>
            <w:shd w:val="clear" w:color="auto" w:fill="2E82BA"/>
          </w:tcPr>
          <w:p w14:paraId="27664EED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939" w:type="dxa"/>
          </w:tcPr>
          <w:p w14:paraId="1AEEA780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LunghezzaT</w:t>
            </w:r>
            <w:proofErr w:type="spellEnd"/>
          </w:p>
        </w:tc>
      </w:tr>
    </w:tbl>
    <w:p w14:paraId="247F5A77" w14:textId="77777777" w:rsidR="0025178F" w:rsidRDefault="0025178F" w:rsidP="0025178F">
      <w:pPr>
        <w:rPr>
          <w:rFonts w:ascii="Century Gothic" w:hAnsi="Century Gothic"/>
        </w:rPr>
      </w:pPr>
    </w:p>
    <w:p w14:paraId="44BE3DA1" w14:textId="77777777" w:rsidR="0025178F" w:rsidRDefault="0025178F" w:rsidP="0025178F">
      <w:pPr>
        <w:jc w:val="center"/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0D485924" wp14:editId="2B9066F6">
            <wp:extent cx="6114415" cy="2997835"/>
            <wp:effectExtent l="0" t="0" r="635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F1E62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34D67B9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2B91010B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4E1DEDB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182F6BED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E4C1A05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88F111F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2390D444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062BEDE1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5E51748D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5F13EAE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2FE83E9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9174E4C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E238C7B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4D1207A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25D7C156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120D1FD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324B745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2979C2B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D4F101D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1D29F0FE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D0F0C8C" w14:textId="77777777" w:rsidR="0025178F" w:rsidRDefault="0025178F" w:rsidP="0025178F">
      <w:pPr>
        <w:rPr>
          <w:rFonts w:ascii="Century Gothic" w:hAnsi="Century Gothic"/>
        </w:rPr>
      </w:pPr>
    </w:p>
    <w:p w14:paraId="7561539D" w14:textId="77777777" w:rsidR="0025178F" w:rsidRDefault="0025178F" w:rsidP="0025178F">
      <w:pPr>
        <w:rPr>
          <w:rFonts w:ascii="Century Gothic" w:hAnsi="Century Gothic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689"/>
        <w:gridCol w:w="6939"/>
      </w:tblGrid>
      <w:tr w:rsidR="0025178F" w:rsidRPr="0070160D" w14:paraId="05DB4F5A" w14:textId="77777777" w:rsidTr="007917E3">
        <w:tc>
          <w:tcPr>
            <w:tcW w:w="2689" w:type="dxa"/>
            <w:shd w:val="clear" w:color="auto" w:fill="2E82BA"/>
          </w:tcPr>
          <w:p w14:paraId="31D19882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del test case:</w:t>
            </w:r>
          </w:p>
        </w:tc>
        <w:tc>
          <w:tcPr>
            <w:tcW w:w="6939" w:type="dxa"/>
          </w:tcPr>
          <w:p w14:paraId="50D49169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TCS</w:t>
            </w:r>
            <w:r>
              <w:rPr>
                <w:rFonts w:ascii="Century Gothic" w:hAnsi="Century Gothic"/>
              </w:rPr>
              <w:t>29</w:t>
            </w:r>
          </w:p>
        </w:tc>
      </w:tr>
      <w:tr w:rsidR="0025178F" w:rsidRPr="0070160D" w14:paraId="65AE1BFA" w14:textId="77777777" w:rsidTr="007917E3">
        <w:tc>
          <w:tcPr>
            <w:tcW w:w="2689" w:type="dxa"/>
            <w:shd w:val="clear" w:color="auto" w:fill="2E82BA"/>
          </w:tcPr>
          <w:p w14:paraId="497FD9E1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939" w:type="dxa"/>
          </w:tcPr>
          <w:p w14:paraId="48D670B1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1</w:t>
            </w:r>
            <w:r>
              <w:rPr>
                <w:rFonts w:ascii="Century Gothic" w:hAnsi="Century Gothic"/>
              </w:rPr>
              <w:t>6</w:t>
            </w:r>
            <w:r w:rsidRPr="0070160D">
              <w:rPr>
                <w:rFonts w:ascii="Century Gothic" w:hAnsi="Century Gothic"/>
              </w:rPr>
              <w:t xml:space="preserve"> Gennaio 2020 </w:t>
            </w:r>
            <w:r>
              <w:rPr>
                <w:rFonts w:ascii="Century Gothic" w:hAnsi="Century Gothic"/>
              </w:rPr>
              <w:t>9:02</w:t>
            </w:r>
          </w:p>
        </w:tc>
      </w:tr>
      <w:tr w:rsidR="0025178F" w:rsidRPr="0070160D" w14:paraId="55F52C57" w14:textId="77777777" w:rsidTr="007917E3">
        <w:tc>
          <w:tcPr>
            <w:tcW w:w="2689" w:type="dxa"/>
            <w:shd w:val="clear" w:color="auto" w:fill="2E82BA"/>
          </w:tcPr>
          <w:p w14:paraId="63743251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939" w:type="dxa"/>
          </w:tcPr>
          <w:p w14:paraId="7BBB27DC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Mariarosaria Esposito</w:t>
            </w:r>
          </w:p>
        </w:tc>
      </w:tr>
      <w:tr w:rsidR="0025178F" w:rsidRPr="0070160D" w14:paraId="6CFF47F2" w14:textId="77777777" w:rsidTr="007917E3">
        <w:tc>
          <w:tcPr>
            <w:tcW w:w="2689" w:type="dxa"/>
            <w:shd w:val="clear" w:color="auto" w:fill="2E82BA"/>
          </w:tcPr>
          <w:p w14:paraId="39B2E48A" w14:textId="77777777" w:rsidR="0025178F" w:rsidRPr="004A5DAE" w:rsidRDefault="0025178F" w:rsidP="00002B76">
            <w:pPr>
              <w:tabs>
                <w:tab w:val="left" w:pos="1791"/>
              </w:tabs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939" w:type="dxa"/>
          </w:tcPr>
          <w:p w14:paraId="1EF6614B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r w:rsidRPr="0070160D">
              <w:rPr>
                <w:rFonts w:ascii="Century Gothic" w:hAnsi="Century Gothic"/>
                <w:sz w:val="24"/>
                <w:szCs w:val="24"/>
              </w:rPr>
              <w:t xml:space="preserve">perché </w:t>
            </w:r>
            <w:r>
              <w:rPr>
                <w:rFonts w:ascii="Century Gothic" w:hAnsi="Century Gothic"/>
                <w:sz w:val="24"/>
                <w:szCs w:val="24"/>
              </w:rPr>
              <w:t>esiste già una lezione con il titolo “IMPARARE LA SHELL - INTRODUZIONE”.</w:t>
            </w:r>
          </w:p>
        </w:tc>
      </w:tr>
      <w:tr w:rsidR="0025178F" w:rsidRPr="0070160D" w14:paraId="30B24F2F" w14:textId="77777777" w:rsidTr="007917E3">
        <w:tc>
          <w:tcPr>
            <w:tcW w:w="2689" w:type="dxa"/>
            <w:shd w:val="clear" w:color="auto" w:fill="2E82BA"/>
          </w:tcPr>
          <w:p w14:paraId="1877F69E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939" w:type="dxa"/>
          </w:tcPr>
          <w:p w14:paraId="4D3CCDDC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r w:rsidRPr="0070160D">
              <w:rPr>
                <w:rFonts w:ascii="Century Gothic" w:hAnsi="Century Gothic"/>
                <w:sz w:val="24"/>
                <w:szCs w:val="24"/>
              </w:rPr>
              <w:t xml:space="preserve">perché </w:t>
            </w:r>
            <w:r>
              <w:rPr>
                <w:rFonts w:ascii="Century Gothic" w:hAnsi="Century Gothic"/>
                <w:sz w:val="24"/>
                <w:szCs w:val="24"/>
              </w:rPr>
              <w:t>esiste già una lezione con il titolo “IMPARARE LA SHELL - INTRODUZIONE”.</w:t>
            </w:r>
          </w:p>
        </w:tc>
      </w:tr>
      <w:tr w:rsidR="0025178F" w:rsidRPr="0070160D" w14:paraId="19608560" w14:textId="77777777" w:rsidTr="007917E3">
        <w:tc>
          <w:tcPr>
            <w:tcW w:w="2689" w:type="dxa"/>
            <w:shd w:val="clear" w:color="auto" w:fill="2E82BA"/>
          </w:tcPr>
          <w:p w14:paraId="439484E2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test:</w:t>
            </w:r>
          </w:p>
        </w:tc>
        <w:tc>
          <w:tcPr>
            <w:tcW w:w="6939" w:type="dxa"/>
          </w:tcPr>
          <w:p w14:paraId="33BA9E88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Corretto</w:t>
            </w:r>
          </w:p>
        </w:tc>
      </w:tr>
      <w:tr w:rsidR="0025178F" w:rsidRPr="0070160D" w14:paraId="63120E66" w14:textId="77777777" w:rsidTr="007917E3">
        <w:tc>
          <w:tcPr>
            <w:tcW w:w="2689" w:type="dxa"/>
            <w:shd w:val="clear" w:color="auto" w:fill="2E82BA"/>
          </w:tcPr>
          <w:p w14:paraId="26E96FAB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939" w:type="dxa"/>
          </w:tcPr>
          <w:p w14:paraId="646DCB03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1</w:t>
            </w:r>
          </w:p>
        </w:tc>
      </w:tr>
      <w:tr w:rsidR="0025178F" w:rsidRPr="0070160D" w14:paraId="48D9BDF1" w14:textId="77777777" w:rsidTr="007917E3">
        <w:tc>
          <w:tcPr>
            <w:tcW w:w="2689" w:type="dxa"/>
            <w:shd w:val="clear" w:color="auto" w:fill="2E82BA"/>
          </w:tcPr>
          <w:p w14:paraId="46BF56DD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939" w:type="dxa"/>
          </w:tcPr>
          <w:p w14:paraId="35744722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EsistenzaT</w:t>
            </w:r>
            <w:proofErr w:type="spellEnd"/>
          </w:p>
        </w:tc>
      </w:tr>
    </w:tbl>
    <w:p w14:paraId="6458912D" w14:textId="77777777" w:rsidR="0025178F" w:rsidRDefault="0025178F" w:rsidP="0025178F">
      <w:pPr>
        <w:rPr>
          <w:rFonts w:ascii="Century Gothic" w:hAnsi="Century Gothic"/>
        </w:rPr>
      </w:pPr>
    </w:p>
    <w:p w14:paraId="34C66841" w14:textId="77777777" w:rsidR="0025178F" w:rsidRDefault="0025178F" w:rsidP="0025178F">
      <w:pPr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5DCABDA3" wp14:editId="45DA00FD">
            <wp:extent cx="6114415" cy="2997835"/>
            <wp:effectExtent l="0" t="0" r="63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A5796" w14:textId="77777777" w:rsidR="0025178F" w:rsidRDefault="0025178F" w:rsidP="0025178F">
      <w:pPr>
        <w:rPr>
          <w:rFonts w:ascii="Century Gothic" w:hAnsi="Century Gothic"/>
        </w:rPr>
      </w:pPr>
    </w:p>
    <w:p w14:paraId="4E1EE464" w14:textId="77777777" w:rsidR="0025178F" w:rsidRDefault="0025178F" w:rsidP="0025178F">
      <w:pPr>
        <w:rPr>
          <w:rFonts w:ascii="Century Gothic" w:hAnsi="Century Gothic"/>
        </w:rPr>
      </w:pPr>
    </w:p>
    <w:p w14:paraId="122CB46F" w14:textId="77777777" w:rsidR="0025178F" w:rsidRDefault="0025178F" w:rsidP="0025178F">
      <w:pPr>
        <w:rPr>
          <w:rFonts w:ascii="Century Gothic" w:hAnsi="Century Gothic"/>
        </w:rPr>
      </w:pPr>
    </w:p>
    <w:p w14:paraId="5812D393" w14:textId="77777777" w:rsidR="0025178F" w:rsidRDefault="0025178F" w:rsidP="0025178F">
      <w:pPr>
        <w:rPr>
          <w:rFonts w:ascii="Century Gothic" w:hAnsi="Century Gothic"/>
        </w:rPr>
      </w:pPr>
    </w:p>
    <w:p w14:paraId="654B92A8" w14:textId="77777777" w:rsidR="0025178F" w:rsidRDefault="0025178F" w:rsidP="0025178F">
      <w:pPr>
        <w:rPr>
          <w:rFonts w:ascii="Century Gothic" w:hAnsi="Century Gothic"/>
        </w:rPr>
      </w:pPr>
    </w:p>
    <w:p w14:paraId="1F461239" w14:textId="77777777" w:rsidR="0025178F" w:rsidRDefault="0025178F" w:rsidP="0025178F">
      <w:pPr>
        <w:rPr>
          <w:rFonts w:ascii="Century Gothic" w:hAnsi="Century Gothic"/>
        </w:rPr>
      </w:pPr>
    </w:p>
    <w:p w14:paraId="5E35CA5B" w14:textId="77777777" w:rsidR="0025178F" w:rsidRDefault="0025178F" w:rsidP="0025178F">
      <w:pPr>
        <w:rPr>
          <w:rFonts w:ascii="Century Gothic" w:hAnsi="Century Gothic"/>
        </w:rPr>
      </w:pPr>
    </w:p>
    <w:p w14:paraId="50A0E0FF" w14:textId="77777777" w:rsidR="0025178F" w:rsidRDefault="0025178F" w:rsidP="0025178F">
      <w:pPr>
        <w:rPr>
          <w:rFonts w:ascii="Century Gothic" w:hAnsi="Century Gothic"/>
        </w:rPr>
      </w:pPr>
    </w:p>
    <w:p w14:paraId="46E46B9B" w14:textId="77777777" w:rsidR="0025178F" w:rsidRDefault="0025178F" w:rsidP="0025178F">
      <w:pPr>
        <w:rPr>
          <w:rFonts w:ascii="Century Gothic" w:hAnsi="Century Gothic"/>
        </w:rPr>
      </w:pPr>
    </w:p>
    <w:p w14:paraId="4400F266" w14:textId="77777777" w:rsidR="0025178F" w:rsidRDefault="0025178F" w:rsidP="0025178F">
      <w:pPr>
        <w:rPr>
          <w:rFonts w:ascii="Century Gothic" w:hAnsi="Century Gothic"/>
        </w:rPr>
      </w:pPr>
    </w:p>
    <w:p w14:paraId="73600BC4" w14:textId="77777777" w:rsidR="0025178F" w:rsidRDefault="0025178F" w:rsidP="0025178F">
      <w:pPr>
        <w:rPr>
          <w:rFonts w:ascii="Century Gothic" w:hAnsi="Century Gothic"/>
        </w:rPr>
      </w:pPr>
    </w:p>
    <w:p w14:paraId="46B060CE" w14:textId="77777777" w:rsidR="0025178F" w:rsidRDefault="0025178F" w:rsidP="0025178F">
      <w:pPr>
        <w:rPr>
          <w:rFonts w:ascii="Century Gothic" w:hAnsi="Century Gothic"/>
        </w:rPr>
      </w:pPr>
    </w:p>
    <w:p w14:paraId="777E8963" w14:textId="77777777" w:rsidR="0025178F" w:rsidRDefault="0025178F" w:rsidP="0025178F">
      <w:pPr>
        <w:rPr>
          <w:rFonts w:ascii="Century Gothic" w:hAnsi="Century Gothic"/>
        </w:rPr>
      </w:pPr>
    </w:p>
    <w:p w14:paraId="4C6990E7" w14:textId="77777777" w:rsidR="0025178F" w:rsidRDefault="0025178F" w:rsidP="0025178F">
      <w:pPr>
        <w:rPr>
          <w:rFonts w:ascii="Century Gothic" w:hAnsi="Century Gothic"/>
        </w:rPr>
      </w:pPr>
    </w:p>
    <w:p w14:paraId="08E8C42A" w14:textId="77777777" w:rsidR="0025178F" w:rsidRDefault="0025178F" w:rsidP="0025178F">
      <w:pPr>
        <w:rPr>
          <w:rFonts w:ascii="Century Gothic" w:hAnsi="Century Gothic"/>
        </w:rPr>
      </w:pPr>
    </w:p>
    <w:p w14:paraId="64BA355B" w14:textId="77777777" w:rsidR="0025178F" w:rsidRDefault="0025178F" w:rsidP="0025178F">
      <w:pPr>
        <w:rPr>
          <w:rFonts w:ascii="Century Gothic" w:hAnsi="Century Gothic"/>
        </w:rPr>
      </w:pPr>
    </w:p>
    <w:p w14:paraId="569DC371" w14:textId="77777777" w:rsidR="0025178F" w:rsidRDefault="0025178F" w:rsidP="0025178F">
      <w:pPr>
        <w:rPr>
          <w:rFonts w:ascii="Century Gothic" w:hAnsi="Century Gothic"/>
        </w:rPr>
      </w:pPr>
    </w:p>
    <w:p w14:paraId="7D5FA8A7" w14:textId="77777777" w:rsidR="0025178F" w:rsidRDefault="0025178F" w:rsidP="0025178F">
      <w:pPr>
        <w:rPr>
          <w:rFonts w:ascii="Century Gothic" w:hAnsi="Century Gothic"/>
        </w:rPr>
      </w:pPr>
    </w:p>
    <w:p w14:paraId="59D6105E" w14:textId="77777777" w:rsidR="0025178F" w:rsidRDefault="0025178F" w:rsidP="0025178F">
      <w:pPr>
        <w:rPr>
          <w:rFonts w:ascii="Century Gothic" w:hAnsi="Century Gothic"/>
        </w:rPr>
      </w:pPr>
    </w:p>
    <w:p w14:paraId="043ED02D" w14:textId="77777777" w:rsidR="0025178F" w:rsidRDefault="0025178F" w:rsidP="0025178F">
      <w:pPr>
        <w:rPr>
          <w:rFonts w:ascii="Century Gothic" w:hAnsi="Century Gothic"/>
        </w:rPr>
      </w:pPr>
    </w:p>
    <w:p w14:paraId="78C502A5" w14:textId="77777777" w:rsidR="0025178F" w:rsidRDefault="0025178F" w:rsidP="0025178F">
      <w:pPr>
        <w:rPr>
          <w:rFonts w:ascii="Century Gothic" w:hAnsi="Century Gothic"/>
        </w:rPr>
      </w:pPr>
    </w:p>
    <w:p w14:paraId="39036BE7" w14:textId="77777777" w:rsidR="0025178F" w:rsidRDefault="0025178F" w:rsidP="0025178F">
      <w:pPr>
        <w:rPr>
          <w:rFonts w:ascii="Century Gothic" w:hAnsi="Century Gothic"/>
        </w:rPr>
      </w:pPr>
    </w:p>
    <w:p w14:paraId="534F4F6A" w14:textId="77777777" w:rsidR="0025178F" w:rsidRDefault="0025178F" w:rsidP="0025178F">
      <w:pPr>
        <w:rPr>
          <w:rFonts w:ascii="Century Gothic" w:hAnsi="Century Gothic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689"/>
        <w:gridCol w:w="6939"/>
      </w:tblGrid>
      <w:tr w:rsidR="0025178F" w:rsidRPr="0070160D" w14:paraId="4930C985" w14:textId="77777777" w:rsidTr="007917E3">
        <w:tc>
          <w:tcPr>
            <w:tcW w:w="2689" w:type="dxa"/>
            <w:shd w:val="clear" w:color="auto" w:fill="2E82BA"/>
          </w:tcPr>
          <w:p w14:paraId="24A66ED3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del test case:</w:t>
            </w:r>
          </w:p>
        </w:tc>
        <w:tc>
          <w:tcPr>
            <w:tcW w:w="6939" w:type="dxa"/>
          </w:tcPr>
          <w:p w14:paraId="1FF65BE9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TCS</w:t>
            </w:r>
            <w:r>
              <w:rPr>
                <w:rFonts w:ascii="Century Gothic" w:hAnsi="Century Gothic"/>
              </w:rPr>
              <w:t>30</w:t>
            </w:r>
          </w:p>
        </w:tc>
      </w:tr>
      <w:tr w:rsidR="0025178F" w:rsidRPr="0070160D" w14:paraId="51E8920E" w14:textId="77777777" w:rsidTr="007917E3">
        <w:tc>
          <w:tcPr>
            <w:tcW w:w="2689" w:type="dxa"/>
            <w:shd w:val="clear" w:color="auto" w:fill="2E82BA"/>
          </w:tcPr>
          <w:p w14:paraId="6FAFBEEB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939" w:type="dxa"/>
          </w:tcPr>
          <w:p w14:paraId="443C21C6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1</w:t>
            </w:r>
            <w:r>
              <w:rPr>
                <w:rFonts w:ascii="Century Gothic" w:hAnsi="Century Gothic"/>
              </w:rPr>
              <w:t>6</w:t>
            </w:r>
            <w:r w:rsidRPr="0070160D">
              <w:rPr>
                <w:rFonts w:ascii="Century Gothic" w:hAnsi="Century Gothic"/>
              </w:rPr>
              <w:t xml:space="preserve"> Gennaio 2020 </w:t>
            </w:r>
            <w:r>
              <w:rPr>
                <w:rFonts w:ascii="Century Gothic" w:hAnsi="Century Gothic"/>
              </w:rPr>
              <w:t>9:07</w:t>
            </w:r>
          </w:p>
        </w:tc>
      </w:tr>
      <w:tr w:rsidR="0025178F" w:rsidRPr="0070160D" w14:paraId="3B109AD0" w14:textId="77777777" w:rsidTr="007917E3">
        <w:tc>
          <w:tcPr>
            <w:tcW w:w="2689" w:type="dxa"/>
            <w:shd w:val="clear" w:color="auto" w:fill="2E82BA"/>
          </w:tcPr>
          <w:p w14:paraId="6237F6DB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939" w:type="dxa"/>
          </w:tcPr>
          <w:p w14:paraId="18060C3F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Mariarosaria Esposito</w:t>
            </w:r>
          </w:p>
        </w:tc>
      </w:tr>
      <w:tr w:rsidR="0025178F" w:rsidRPr="0070160D" w14:paraId="16A9FCFF" w14:textId="77777777" w:rsidTr="007917E3">
        <w:tc>
          <w:tcPr>
            <w:tcW w:w="2689" w:type="dxa"/>
            <w:shd w:val="clear" w:color="auto" w:fill="2E82BA"/>
          </w:tcPr>
          <w:p w14:paraId="070FF3CF" w14:textId="77777777" w:rsidR="0025178F" w:rsidRPr="004A5DAE" w:rsidRDefault="0025178F" w:rsidP="00002B76">
            <w:pPr>
              <w:tabs>
                <w:tab w:val="left" w:pos="1791"/>
              </w:tabs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939" w:type="dxa"/>
          </w:tcPr>
          <w:p w14:paraId="0A09024D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r w:rsidRPr="0070160D">
              <w:rPr>
                <w:rFonts w:ascii="Century Gothic" w:hAnsi="Century Gothic"/>
                <w:sz w:val="24"/>
                <w:szCs w:val="24"/>
              </w:rPr>
              <w:t xml:space="preserve">perché </w:t>
            </w:r>
            <w:r>
              <w:rPr>
                <w:rFonts w:ascii="Century Gothic" w:hAnsi="Century Gothic"/>
                <w:sz w:val="24"/>
                <w:szCs w:val="24"/>
              </w:rPr>
              <w:t>non tutti i campi sono stati compilati.</w:t>
            </w:r>
          </w:p>
        </w:tc>
      </w:tr>
      <w:tr w:rsidR="0025178F" w:rsidRPr="0070160D" w14:paraId="5CA917D9" w14:textId="77777777" w:rsidTr="007917E3">
        <w:tc>
          <w:tcPr>
            <w:tcW w:w="2689" w:type="dxa"/>
            <w:shd w:val="clear" w:color="auto" w:fill="2E82BA"/>
          </w:tcPr>
          <w:p w14:paraId="125B7EE2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939" w:type="dxa"/>
          </w:tcPr>
          <w:p w14:paraId="5B1F5913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r>
              <w:rPr>
                <w:rFonts w:ascii="Century Gothic" w:hAnsi="Century Gothic"/>
                <w:sz w:val="24"/>
                <w:szCs w:val="24"/>
              </w:rPr>
              <w:t>perché non tutti i campi sono stati compilati.</w:t>
            </w:r>
          </w:p>
        </w:tc>
      </w:tr>
      <w:tr w:rsidR="0025178F" w:rsidRPr="0070160D" w14:paraId="42382DE8" w14:textId="77777777" w:rsidTr="007917E3">
        <w:tc>
          <w:tcPr>
            <w:tcW w:w="2689" w:type="dxa"/>
            <w:shd w:val="clear" w:color="auto" w:fill="2E82BA"/>
          </w:tcPr>
          <w:p w14:paraId="5E04D9E4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test:</w:t>
            </w:r>
          </w:p>
        </w:tc>
        <w:tc>
          <w:tcPr>
            <w:tcW w:w="6939" w:type="dxa"/>
          </w:tcPr>
          <w:p w14:paraId="7B27D58B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Corretto</w:t>
            </w:r>
          </w:p>
        </w:tc>
      </w:tr>
      <w:tr w:rsidR="0025178F" w:rsidRPr="0070160D" w14:paraId="4908F4E7" w14:textId="77777777" w:rsidTr="007917E3">
        <w:tc>
          <w:tcPr>
            <w:tcW w:w="2689" w:type="dxa"/>
            <w:shd w:val="clear" w:color="auto" w:fill="2E82BA"/>
          </w:tcPr>
          <w:p w14:paraId="0045F33A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939" w:type="dxa"/>
          </w:tcPr>
          <w:p w14:paraId="1690B8A9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1</w:t>
            </w:r>
          </w:p>
        </w:tc>
      </w:tr>
      <w:tr w:rsidR="0025178F" w:rsidRPr="0070160D" w14:paraId="3A277212" w14:textId="77777777" w:rsidTr="007917E3">
        <w:tc>
          <w:tcPr>
            <w:tcW w:w="2689" w:type="dxa"/>
            <w:shd w:val="clear" w:color="auto" w:fill="2E82BA"/>
          </w:tcPr>
          <w:p w14:paraId="77A80B07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939" w:type="dxa"/>
          </w:tcPr>
          <w:p w14:paraId="04BBF80B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Formato</w:t>
            </w:r>
          </w:p>
        </w:tc>
      </w:tr>
    </w:tbl>
    <w:p w14:paraId="164FFF99" w14:textId="77777777" w:rsidR="0025178F" w:rsidRDefault="0025178F" w:rsidP="0025178F">
      <w:pPr>
        <w:rPr>
          <w:rFonts w:ascii="Century Gothic" w:hAnsi="Century Gothic"/>
        </w:rPr>
      </w:pPr>
    </w:p>
    <w:p w14:paraId="160D4902" w14:textId="77777777" w:rsidR="0025178F" w:rsidRDefault="0025178F" w:rsidP="0025178F">
      <w:pPr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5764BD87" wp14:editId="4EC7D928">
            <wp:extent cx="6114415" cy="2997642"/>
            <wp:effectExtent l="0" t="0" r="635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4"/>
                    <a:stretch/>
                  </pic:blipFill>
                  <pic:spPr bwMode="auto">
                    <a:xfrm>
                      <a:off x="0" y="0"/>
                      <a:ext cx="6114415" cy="2997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67C97" w14:textId="77777777" w:rsidR="0025178F" w:rsidRDefault="0025178F" w:rsidP="0025178F">
      <w:pPr>
        <w:rPr>
          <w:rFonts w:ascii="Century Gothic" w:hAnsi="Century Gothic"/>
        </w:rPr>
      </w:pPr>
    </w:p>
    <w:p w14:paraId="71D65C6F" w14:textId="77777777" w:rsidR="0025178F" w:rsidRDefault="0025178F" w:rsidP="0025178F">
      <w:pPr>
        <w:rPr>
          <w:rFonts w:ascii="Century Gothic" w:hAnsi="Century Gothic"/>
        </w:rPr>
      </w:pPr>
    </w:p>
    <w:p w14:paraId="47A4F547" w14:textId="77777777" w:rsidR="0025178F" w:rsidRDefault="0025178F" w:rsidP="0025178F">
      <w:pPr>
        <w:rPr>
          <w:rFonts w:ascii="Century Gothic" w:hAnsi="Century Gothic"/>
        </w:rPr>
      </w:pPr>
    </w:p>
    <w:p w14:paraId="1E626E73" w14:textId="77777777" w:rsidR="0025178F" w:rsidRDefault="0025178F" w:rsidP="0025178F">
      <w:pPr>
        <w:rPr>
          <w:rFonts w:ascii="Century Gothic" w:hAnsi="Century Gothic"/>
        </w:rPr>
      </w:pPr>
    </w:p>
    <w:p w14:paraId="4133FA75" w14:textId="77777777" w:rsidR="0025178F" w:rsidRDefault="0025178F" w:rsidP="0025178F">
      <w:pPr>
        <w:rPr>
          <w:rFonts w:ascii="Century Gothic" w:hAnsi="Century Gothic"/>
        </w:rPr>
      </w:pPr>
    </w:p>
    <w:p w14:paraId="021C3BB1" w14:textId="77777777" w:rsidR="0025178F" w:rsidRDefault="0025178F" w:rsidP="0025178F">
      <w:pPr>
        <w:rPr>
          <w:rFonts w:ascii="Century Gothic" w:hAnsi="Century Gothic"/>
        </w:rPr>
      </w:pPr>
    </w:p>
    <w:p w14:paraId="102A98F8" w14:textId="77777777" w:rsidR="0025178F" w:rsidRDefault="0025178F" w:rsidP="0025178F">
      <w:pPr>
        <w:rPr>
          <w:rFonts w:ascii="Century Gothic" w:hAnsi="Century Gothic"/>
        </w:rPr>
      </w:pPr>
    </w:p>
    <w:p w14:paraId="4D3B2741" w14:textId="77777777" w:rsidR="0025178F" w:rsidRDefault="0025178F" w:rsidP="0025178F">
      <w:pPr>
        <w:rPr>
          <w:rFonts w:ascii="Century Gothic" w:hAnsi="Century Gothic"/>
        </w:rPr>
      </w:pPr>
    </w:p>
    <w:p w14:paraId="715DCC31" w14:textId="77777777" w:rsidR="0025178F" w:rsidRDefault="0025178F" w:rsidP="0025178F">
      <w:pPr>
        <w:rPr>
          <w:rFonts w:ascii="Century Gothic" w:hAnsi="Century Gothic"/>
        </w:rPr>
      </w:pPr>
    </w:p>
    <w:p w14:paraId="366F5D00" w14:textId="77777777" w:rsidR="0025178F" w:rsidRDefault="0025178F" w:rsidP="0025178F">
      <w:pPr>
        <w:rPr>
          <w:rFonts w:ascii="Century Gothic" w:hAnsi="Century Gothic"/>
        </w:rPr>
      </w:pPr>
    </w:p>
    <w:p w14:paraId="694FA3BC" w14:textId="77777777" w:rsidR="0025178F" w:rsidRDefault="0025178F" w:rsidP="0025178F">
      <w:pPr>
        <w:rPr>
          <w:rFonts w:ascii="Century Gothic" w:hAnsi="Century Gothic"/>
        </w:rPr>
      </w:pPr>
    </w:p>
    <w:p w14:paraId="2F49623A" w14:textId="77777777" w:rsidR="0025178F" w:rsidRDefault="0025178F" w:rsidP="0025178F">
      <w:pPr>
        <w:rPr>
          <w:rFonts w:ascii="Century Gothic" w:hAnsi="Century Gothic"/>
        </w:rPr>
      </w:pPr>
    </w:p>
    <w:p w14:paraId="2D4A195F" w14:textId="77777777" w:rsidR="0025178F" w:rsidRDefault="0025178F" w:rsidP="0025178F">
      <w:pPr>
        <w:rPr>
          <w:rFonts w:ascii="Century Gothic" w:hAnsi="Century Gothic"/>
        </w:rPr>
      </w:pPr>
    </w:p>
    <w:p w14:paraId="0EBC243C" w14:textId="77777777" w:rsidR="0025178F" w:rsidRDefault="0025178F" w:rsidP="0025178F">
      <w:pPr>
        <w:rPr>
          <w:rFonts w:ascii="Century Gothic" w:hAnsi="Century Gothic"/>
        </w:rPr>
      </w:pPr>
    </w:p>
    <w:p w14:paraId="62C6D9A7" w14:textId="77777777" w:rsidR="0025178F" w:rsidRDefault="0025178F" w:rsidP="0025178F">
      <w:pPr>
        <w:rPr>
          <w:rFonts w:ascii="Century Gothic" w:hAnsi="Century Gothic"/>
        </w:rPr>
      </w:pPr>
    </w:p>
    <w:p w14:paraId="0198BCEE" w14:textId="77777777" w:rsidR="0025178F" w:rsidRDefault="0025178F" w:rsidP="0025178F">
      <w:pPr>
        <w:rPr>
          <w:rFonts w:ascii="Century Gothic" w:hAnsi="Century Gothic"/>
        </w:rPr>
      </w:pPr>
    </w:p>
    <w:p w14:paraId="5B94A118" w14:textId="77777777" w:rsidR="0025178F" w:rsidRDefault="0025178F" w:rsidP="0025178F">
      <w:pPr>
        <w:rPr>
          <w:rFonts w:ascii="Century Gothic" w:hAnsi="Century Gothic"/>
        </w:rPr>
      </w:pPr>
    </w:p>
    <w:p w14:paraId="6FF4FD1E" w14:textId="77777777" w:rsidR="0025178F" w:rsidRDefault="0025178F" w:rsidP="0025178F">
      <w:pPr>
        <w:rPr>
          <w:rFonts w:ascii="Century Gothic" w:hAnsi="Century Gothic"/>
        </w:rPr>
      </w:pPr>
    </w:p>
    <w:p w14:paraId="249F66AE" w14:textId="77777777" w:rsidR="0025178F" w:rsidRDefault="0025178F" w:rsidP="0025178F">
      <w:pPr>
        <w:rPr>
          <w:rFonts w:ascii="Century Gothic" w:hAnsi="Century Gothic"/>
        </w:rPr>
      </w:pPr>
    </w:p>
    <w:p w14:paraId="1232E194" w14:textId="77777777" w:rsidR="0025178F" w:rsidRDefault="0025178F" w:rsidP="0025178F">
      <w:pPr>
        <w:rPr>
          <w:rFonts w:ascii="Century Gothic" w:hAnsi="Century Gothic"/>
        </w:rPr>
      </w:pPr>
    </w:p>
    <w:p w14:paraId="45049F5E" w14:textId="77777777" w:rsidR="0025178F" w:rsidRDefault="0025178F" w:rsidP="0025178F">
      <w:pPr>
        <w:rPr>
          <w:rFonts w:ascii="Century Gothic" w:hAnsi="Century Gothic"/>
        </w:rPr>
      </w:pPr>
    </w:p>
    <w:p w14:paraId="5D62A041" w14:textId="77777777" w:rsidR="0025178F" w:rsidRDefault="0025178F" w:rsidP="0025178F">
      <w:pPr>
        <w:rPr>
          <w:rFonts w:ascii="Century Gothic" w:hAnsi="Century Gothic"/>
        </w:rPr>
      </w:pPr>
    </w:p>
    <w:p w14:paraId="2BAAC5EA" w14:textId="77777777" w:rsidR="0025178F" w:rsidRDefault="0025178F" w:rsidP="0025178F">
      <w:pPr>
        <w:rPr>
          <w:rFonts w:ascii="Century Gothic" w:hAnsi="Century Gothic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689"/>
        <w:gridCol w:w="6939"/>
      </w:tblGrid>
      <w:tr w:rsidR="0025178F" w:rsidRPr="0070160D" w14:paraId="30F9E800" w14:textId="77777777" w:rsidTr="007917E3">
        <w:tc>
          <w:tcPr>
            <w:tcW w:w="2689" w:type="dxa"/>
            <w:shd w:val="clear" w:color="auto" w:fill="2E82BA"/>
          </w:tcPr>
          <w:p w14:paraId="517775DA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del test case:</w:t>
            </w:r>
          </w:p>
        </w:tc>
        <w:tc>
          <w:tcPr>
            <w:tcW w:w="6939" w:type="dxa"/>
          </w:tcPr>
          <w:p w14:paraId="6EF10FD9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TCS</w:t>
            </w:r>
            <w:r>
              <w:rPr>
                <w:rFonts w:ascii="Century Gothic" w:hAnsi="Century Gothic"/>
              </w:rPr>
              <w:t>32</w:t>
            </w:r>
          </w:p>
        </w:tc>
      </w:tr>
      <w:tr w:rsidR="0025178F" w:rsidRPr="0070160D" w14:paraId="1CBC7A47" w14:textId="77777777" w:rsidTr="007917E3">
        <w:tc>
          <w:tcPr>
            <w:tcW w:w="2689" w:type="dxa"/>
            <w:shd w:val="clear" w:color="auto" w:fill="2E82BA"/>
          </w:tcPr>
          <w:p w14:paraId="7E461EB0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939" w:type="dxa"/>
          </w:tcPr>
          <w:p w14:paraId="63144C35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1</w:t>
            </w:r>
            <w:r>
              <w:rPr>
                <w:rFonts w:ascii="Century Gothic" w:hAnsi="Century Gothic"/>
              </w:rPr>
              <w:t>6</w:t>
            </w:r>
            <w:r w:rsidRPr="0070160D">
              <w:rPr>
                <w:rFonts w:ascii="Century Gothic" w:hAnsi="Century Gothic"/>
              </w:rPr>
              <w:t xml:space="preserve"> Gennaio 2020 </w:t>
            </w:r>
            <w:r>
              <w:rPr>
                <w:rFonts w:ascii="Century Gothic" w:hAnsi="Century Gothic"/>
              </w:rPr>
              <w:t>12:19</w:t>
            </w:r>
          </w:p>
        </w:tc>
      </w:tr>
      <w:tr w:rsidR="0025178F" w:rsidRPr="0070160D" w14:paraId="7B7E32F9" w14:textId="77777777" w:rsidTr="007917E3">
        <w:tc>
          <w:tcPr>
            <w:tcW w:w="2689" w:type="dxa"/>
            <w:shd w:val="clear" w:color="auto" w:fill="2E82BA"/>
          </w:tcPr>
          <w:p w14:paraId="05ABB449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939" w:type="dxa"/>
          </w:tcPr>
          <w:p w14:paraId="27301ABB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Mariarosaria Esposito</w:t>
            </w:r>
          </w:p>
        </w:tc>
      </w:tr>
      <w:tr w:rsidR="0025178F" w:rsidRPr="0070160D" w14:paraId="5237A100" w14:textId="77777777" w:rsidTr="007917E3">
        <w:tc>
          <w:tcPr>
            <w:tcW w:w="2689" w:type="dxa"/>
            <w:shd w:val="clear" w:color="auto" w:fill="2E82BA"/>
          </w:tcPr>
          <w:p w14:paraId="33767FC1" w14:textId="77777777" w:rsidR="0025178F" w:rsidRPr="004A5DAE" w:rsidRDefault="0025178F" w:rsidP="00002B76">
            <w:pPr>
              <w:tabs>
                <w:tab w:val="left" w:pos="1791"/>
              </w:tabs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939" w:type="dxa"/>
          </w:tcPr>
          <w:p w14:paraId="640FEE58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L’insegnante può proseguire con la creazione perché tutti i campi sono stati compilati correttamente.</w:t>
            </w:r>
          </w:p>
        </w:tc>
      </w:tr>
      <w:tr w:rsidR="0025178F" w:rsidRPr="0070160D" w14:paraId="0DC83C79" w14:textId="77777777" w:rsidTr="007917E3">
        <w:tc>
          <w:tcPr>
            <w:tcW w:w="2689" w:type="dxa"/>
            <w:shd w:val="clear" w:color="auto" w:fill="2E82BA"/>
          </w:tcPr>
          <w:p w14:paraId="3B286095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939" w:type="dxa"/>
          </w:tcPr>
          <w:p w14:paraId="170DF6F8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L’insegnante può proseguire con la creazione perché tutti i campi sono stati compilati correttamente.</w:t>
            </w:r>
          </w:p>
        </w:tc>
      </w:tr>
      <w:tr w:rsidR="0025178F" w:rsidRPr="0070160D" w14:paraId="228A37E3" w14:textId="77777777" w:rsidTr="007917E3">
        <w:tc>
          <w:tcPr>
            <w:tcW w:w="2689" w:type="dxa"/>
            <w:shd w:val="clear" w:color="auto" w:fill="2E82BA"/>
          </w:tcPr>
          <w:p w14:paraId="55C4A028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test:</w:t>
            </w:r>
          </w:p>
        </w:tc>
        <w:tc>
          <w:tcPr>
            <w:tcW w:w="6939" w:type="dxa"/>
          </w:tcPr>
          <w:p w14:paraId="73411331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Corretto</w:t>
            </w:r>
          </w:p>
        </w:tc>
      </w:tr>
      <w:tr w:rsidR="0025178F" w:rsidRPr="0070160D" w14:paraId="449A7B5B" w14:textId="77777777" w:rsidTr="007917E3">
        <w:tc>
          <w:tcPr>
            <w:tcW w:w="2689" w:type="dxa"/>
            <w:shd w:val="clear" w:color="auto" w:fill="2E82BA"/>
          </w:tcPr>
          <w:p w14:paraId="2B8EC753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939" w:type="dxa"/>
          </w:tcPr>
          <w:p w14:paraId="1F81760C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1</w:t>
            </w:r>
          </w:p>
        </w:tc>
      </w:tr>
      <w:tr w:rsidR="0025178F" w:rsidRPr="0070160D" w14:paraId="3955B0BF" w14:textId="77777777" w:rsidTr="007917E3">
        <w:tc>
          <w:tcPr>
            <w:tcW w:w="2689" w:type="dxa"/>
            <w:shd w:val="clear" w:color="auto" w:fill="2E82BA"/>
          </w:tcPr>
          <w:p w14:paraId="757B3975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939" w:type="dxa"/>
          </w:tcPr>
          <w:p w14:paraId="135830D2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Formato, Esistenza, Lunghezza</w:t>
            </w:r>
          </w:p>
        </w:tc>
      </w:tr>
    </w:tbl>
    <w:p w14:paraId="276A5BAA" w14:textId="77777777" w:rsidR="0025178F" w:rsidRDefault="0025178F" w:rsidP="0025178F">
      <w:pPr>
        <w:jc w:val="center"/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63E2A9B2" wp14:editId="09950D86">
            <wp:extent cx="6114415" cy="2997835"/>
            <wp:effectExtent l="0" t="0" r="635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B5F27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048E1F35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5B4FE508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23124743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0F44A9A3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582C92F4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10E7215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23B687E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1C2493F3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24C9384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0EC3F850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0F19C1DF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A2F5350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49C12F5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290143F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C65AD85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3BEB216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5C2EFF9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527D1892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24246F49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24CDF99F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0CEE01C9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21C73844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2C63DAD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A38FFCC" w14:textId="77777777" w:rsidR="0025178F" w:rsidRPr="003161A6" w:rsidRDefault="00C14F2A" w:rsidP="00C14F2A">
      <w:pPr>
        <w:pStyle w:val="Titolo2"/>
        <w:ind w:left="720"/>
        <w:rPr>
          <w:rFonts w:ascii="Century Gothic" w:hAnsi="Century Gothic"/>
          <w:color w:val="auto"/>
          <w:sz w:val="24"/>
          <w:szCs w:val="24"/>
        </w:rPr>
      </w:pPr>
      <w:bookmarkStart w:id="82" w:name="_Toc30355595"/>
      <w:r>
        <w:rPr>
          <w:rFonts w:ascii="Century Gothic" w:hAnsi="Century Gothic"/>
          <w:color w:val="auto"/>
          <w:sz w:val="24"/>
          <w:szCs w:val="24"/>
        </w:rPr>
        <w:lastRenderedPageBreak/>
        <w:t>8.2</w:t>
      </w:r>
      <w:r w:rsidR="0025178F" w:rsidRPr="003161A6">
        <w:rPr>
          <w:rFonts w:ascii="Century Gothic" w:hAnsi="Century Gothic"/>
          <w:color w:val="auto"/>
          <w:sz w:val="24"/>
          <w:szCs w:val="24"/>
        </w:rPr>
        <w:t>Modifica pacchetto</w:t>
      </w:r>
      <w:bookmarkEnd w:id="82"/>
    </w:p>
    <w:p w14:paraId="37BA08F4" w14:textId="77777777" w:rsidR="0025178F" w:rsidRPr="0025178F" w:rsidRDefault="0025178F" w:rsidP="0025178F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689"/>
        <w:gridCol w:w="6939"/>
      </w:tblGrid>
      <w:tr w:rsidR="0025178F" w:rsidRPr="0070160D" w14:paraId="76ED4E32" w14:textId="77777777" w:rsidTr="007917E3">
        <w:tc>
          <w:tcPr>
            <w:tcW w:w="2689" w:type="dxa"/>
            <w:shd w:val="clear" w:color="auto" w:fill="2E82BA"/>
          </w:tcPr>
          <w:p w14:paraId="76F65C4B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Nome del test case:</w:t>
            </w:r>
          </w:p>
        </w:tc>
        <w:tc>
          <w:tcPr>
            <w:tcW w:w="6939" w:type="dxa"/>
          </w:tcPr>
          <w:p w14:paraId="643F9969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TCS</w:t>
            </w:r>
            <w:r>
              <w:rPr>
                <w:rFonts w:ascii="Century Gothic" w:hAnsi="Century Gothic"/>
              </w:rPr>
              <w:t>33</w:t>
            </w:r>
          </w:p>
        </w:tc>
      </w:tr>
      <w:tr w:rsidR="0025178F" w:rsidRPr="0070160D" w14:paraId="3E3331D3" w14:textId="77777777" w:rsidTr="007917E3">
        <w:tc>
          <w:tcPr>
            <w:tcW w:w="2689" w:type="dxa"/>
            <w:shd w:val="clear" w:color="auto" w:fill="2E82BA"/>
          </w:tcPr>
          <w:p w14:paraId="08DDDA70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939" w:type="dxa"/>
          </w:tcPr>
          <w:p w14:paraId="4211C158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1</w:t>
            </w:r>
            <w:r>
              <w:rPr>
                <w:rFonts w:ascii="Century Gothic" w:hAnsi="Century Gothic"/>
              </w:rPr>
              <w:t>5</w:t>
            </w:r>
            <w:r w:rsidRPr="0070160D">
              <w:rPr>
                <w:rFonts w:ascii="Century Gothic" w:hAnsi="Century Gothic"/>
              </w:rPr>
              <w:t xml:space="preserve"> Gennaio 2020 </w:t>
            </w:r>
            <w:r>
              <w:rPr>
                <w:rFonts w:ascii="Century Gothic" w:hAnsi="Century Gothic"/>
              </w:rPr>
              <w:t>15:31</w:t>
            </w:r>
          </w:p>
        </w:tc>
      </w:tr>
      <w:tr w:rsidR="0025178F" w:rsidRPr="0070160D" w14:paraId="18EDC374" w14:textId="77777777" w:rsidTr="007917E3">
        <w:tc>
          <w:tcPr>
            <w:tcW w:w="2689" w:type="dxa"/>
            <w:shd w:val="clear" w:color="auto" w:fill="2E82BA"/>
          </w:tcPr>
          <w:p w14:paraId="4D0B31DC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939" w:type="dxa"/>
          </w:tcPr>
          <w:p w14:paraId="4184A654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Mariarosaria Esposito</w:t>
            </w:r>
          </w:p>
        </w:tc>
      </w:tr>
      <w:tr w:rsidR="0025178F" w:rsidRPr="0070160D" w14:paraId="18CF593E" w14:textId="77777777" w:rsidTr="007917E3">
        <w:tc>
          <w:tcPr>
            <w:tcW w:w="2689" w:type="dxa"/>
            <w:shd w:val="clear" w:color="auto" w:fill="2E82BA"/>
          </w:tcPr>
          <w:p w14:paraId="746FF1EF" w14:textId="77777777" w:rsidR="0025178F" w:rsidRPr="004A5DAE" w:rsidRDefault="0025178F" w:rsidP="00002B76">
            <w:pPr>
              <w:tabs>
                <w:tab w:val="left" w:pos="1791"/>
              </w:tabs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939" w:type="dxa"/>
          </w:tcPr>
          <w:p w14:paraId="05A151E4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r w:rsidRPr="0070160D">
              <w:rPr>
                <w:rFonts w:ascii="Century Gothic" w:hAnsi="Century Gothic"/>
                <w:sz w:val="24"/>
                <w:szCs w:val="24"/>
              </w:rPr>
              <w:t xml:space="preserve">perché </w:t>
            </w:r>
            <w:r>
              <w:rPr>
                <w:rFonts w:ascii="Century Gothic" w:hAnsi="Century Gothic"/>
                <w:sz w:val="24"/>
                <w:szCs w:val="24"/>
              </w:rPr>
              <w:t>il Codice Pacchetto è già esistente.</w:t>
            </w:r>
          </w:p>
        </w:tc>
      </w:tr>
      <w:tr w:rsidR="0025178F" w:rsidRPr="0070160D" w14:paraId="63CAE9D6" w14:textId="77777777" w:rsidTr="007917E3">
        <w:tc>
          <w:tcPr>
            <w:tcW w:w="2689" w:type="dxa"/>
            <w:shd w:val="clear" w:color="auto" w:fill="2E82BA"/>
          </w:tcPr>
          <w:p w14:paraId="659F68F4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939" w:type="dxa"/>
          </w:tcPr>
          <w:p w14:paraId="2F8A32C8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r>
              <w:rPr>
                <w:rFonts w:ascii="Century Gothic" w:hAnsi="Century Gothic"/>
                <w:sz w:val="24"/>
                <w:szCs w:val="24"/>
              </w:rPr>
              <w:t>perché il Codice Pacchetto è già esistente.</w:t>
            </w:r>
          </w:p>
        </w:tc>
      </w:tr>
      <w:tr w:rsidR="0025178F" w:rsidRPr="0070160D" w14:paraId="39DA5F98" w14:textId="77777777" w:rsidTr="007917E3">
        <w:tc>
          <w:tcPr>
            <w:tcW w:w="2689" w:type="dxa"/>
            <w:shd w:val="clear" w:color="auto" w:fill="2E82BA"/>
          </w:tcPr>
          <w:p w14:paraId="7A79A602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test:</w:t>
            </w:r>
          </w:p>
        </w:tc>
        <w:tc>
          <w:tcPr>
            <w:tcW w:w="6939" w:type="dxa"/>
          </w:tcPr>
          <w:p w14:paraId="27E290D1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Corretto</w:t>
            </w:r>
          </w:p>
        </w:tc>
      </w:tr>
      <w:tr w:rsidR="0025178F" w:rsidRPr="0070160D" w14:paraId="0298FA31" w14:textId="77777777" w:rsidTr="007917E3">
        <w:tc>
          <w:tcPr>
            <w:tcW w:w="2689" w:type="dxa"/>
            <w:shd w:val="clear" w:color="auto" w:fill="2E82BA"/>
          </w:tcPr>
          <w:p w14:paraId="09921081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939" w:type="dxa"/>
          </w:tcPr>
          <w:p w14:paraId="438FE6E0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1</w:t>
            </w:r>
          </w:p>
        </w:tc>
      </w:tr>
      <w:tr w:rsidR="0025178F" w:rsidRPr="0070160D" w14:paraId="0D123B51" w14:textId="77777777" w:rsidTr="007917E3">
        <w:tc>
          <w:tcPr>
            <w:tcW w:w="2689" w:type="dxa"/>
            <w:shd w:val="clear" w:color="auto" w:fill="2E82BA"/>
          </w:tcPr>
          <w:p w14:paraId="41C2E2F9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939" w:type="dxa"/>
          </w:tcPr>
          <w:p w14:paraId="6C8A34A3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EsistenzaP</w:t>
            </w:r>
            <w:proofErr w:type="spellEnd"/>
          </w:p>
        </w:tc>
      </w:tr>
    </w:tbl>
    <w:p w14:paraId="0F7A4DB3" w14:textId="77777777" w:rsidR="0025178F" w:rsidRDefault="0025178F" w:rsidP="0025178F">
      <w:pPr>
        <w:rPr>
          <w:rFonts w:ascii="Century Gothic" w:hAnsi="Century Gothic"/>
        </w:rPr>
      </w:pPr>
    </w:p>
    <w:p w14:paraId="62037323" w14:textId="77777777" w:rsidR="0025178F" w:rsidRDefault="0025178F" w:rsidP="0025178F">
      <w:pPr>
        <w:jc w:val="center"/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36348AD2" wp14:editId="18BE7C86">
            <wp:extent cx="6114415" cy="3021330"/>
            <wp:effectExtent l="0" t="0" r="635" b="762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4FEE0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292A632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EFECFA9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10717E35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D037BD0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9B1BC1F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728AB7EB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EBE9739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00BC526F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53B30EF1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17510A3F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1B02D7E6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57215132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434BF4F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669C12DD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0C8C87F9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06490D37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3B8C9B79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1C35360B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067099B" w14:textId="77777777" w:rsidR="0025178F" w:rsidRDefault="0025178F" w:rsidP="0025178F">
      <w:pPr>
        <w:jc w:val="center"/>
        <w:rPr>
          <w:rFonts w:ascii="Century Gothic" w:hAnsi="Century Gothic"/>
        </w:rPr>
      </w:pPr>
    </w:p>
    <w:p w14:paraId="4BE84F55" w14:textId="77777777" w:rsidR="0025178F" w:rsidRDefault="0025178F" w:rsidP="0025178F">
      <w:pPr>
        <w:rPr>
          <w:rFonts w:ascii="Century Gothic" w:hAnsi="Century Gothic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689"/>
        <w:gridCol w:w="6939"/>
      </w:tblGrid>
      <w:tr w:rsidR="0025178F" w:rsidRPr="0070160D" w14:paraId="69A19EC7" w14:textId="77777777" w:rsidTr="007917E3">
        <w:tc>
          <w:tcPr>
            <w:tcW w:w="2689" w:type="dxa"/>
            <w:shd w:val="clear" w:color="auto" w:fill="2E82BA"/>
          </w:tcPr>
          <w:p w14:paraId="2A38496B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del test case:</w:t>
            </w:r>
          </w:p>
        </w:tc>
        <w:tc>
          <w:tcPr>
            <w:tcW w:w="6939" w:type="dxa"/>
          </w:tcPr>
          <w:p w14:paraId="4C656A08" w14:textId="77777777" w:rsidR="0025178F" w:rsidRPr="0070160D" w:rsidRDefault="0025178F" w:rsidP="0025178F">
            <w:pPr>
              <w:tabs>
                <w:tab w:val="center" w:pos="3361"/>
                <w:tab w:val="left" w:pos="4433"/>
              </w:tabs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TCS</w:t>
            </w:r>
            <w:r>
              <w:rPr>
                <w:rFonts w:ascii="Century Gothic" w:hAnsi="Century Gothic"/>
              </w:rPr>
              <w:t>34</w:t>
            </w:r>
          </w:p>
        </w:tc>
      </w:tr>
      <w:tr w:rsidR="0025178F" w:rsidRPr="0070160D" w14:paraId="7B1248CB" w14:textId="77777777" w:rsidTr="007917E3">
        <w:tc>
          <w:tcPr>
            <w:tcW w:w="2689" w:type="dxa"/>
            <w:shd w:val="clear" w:color="auto" w:fill="2E82BA"/>
          </w:tcPr>
          <w:p w14:paraId="78552B61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939" w:type="dxa"/>
          </w:tcPr>
          <w:p w14:paraId="766E2870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1</w:t>
            </w:r>
            <w:r>
              <w:rPr>
                <w:rFonts w:ascii="Century Gothic" w:hAnsi="Century Gothic"/>
              </w:rPr>
              <w:t>5</w:t>
            </w:r>
            <w:r w:rsidRPr="0070160D">
              <w:rPr>
                <w:rFonts w:ascii="Century Gothic" w:hAnsi="Century Gothic"/>
              </w:rPr>
              <w:t xml:space="preserve"> Gennaio 2020 </w:t>
            </w:r>
            <w:r>
              <w:rPr>
                <w:rFonts w:ascii="Century Gothic" w:hAnsi="Century Gothic"/>
              </w:rPr>
              <w:t>15:19</w:t>
            </w:r>
          </w:p>
        </w:tc>
      </w:tr>
      <w:tr w:rsidR="0025178F" w:rsidRPr="0070160D" w14:paraId="72BE63EA" w14:textId="77777777" w:rsidTr="007917E3">
        <w:tc>
          <w:tcPr>
            <w:tcW w:w="2689" w:type="dxa"/>
            <w:shd w:val="clear" w:color="auto" w:fill="2E82BA"/>
          </w:tcPr>
          <w:p w14:paraId="077F9A8C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939" w:type="dxa"/>
          </w:tcPr>
          <w:p w14:paraId="455897A5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Mariarosaria Esposito</w:t>
            </w:r>
          </w:p>
        </w:tc>
      </w:tr>
      <w:tr w:rsidR="0025178F" w:rsidRPr="0070160D" w14:paraId="2B1317FA" w14:textId="77777777" w:rsidTr="007917E3">
        <w:tc>
          <w:tcPr>
            <w:tcW w:w="2689" w:type="dxa"/>
            <w:shd w:val="clear" w:color="auto" w:fill="2E82BA"/>
          </w:tcPr>
          <w:p w14:paraId="0D0BF315" w14:textId="77777777" w:rsidR="0025178F" w:rsidRPr="004A5DAE" w:rsidRDefault="0025178F" w:rsidP="00002B76">
            <w:pPr>
              <w:tabs>
                <w:tab w:val="left" w:pos="1791"/>
              </w:tabs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939" w:type="dxa"/>
          </w:tcPr>
          <w:p w14:paraId="1E7935D6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r w:rsidRPr="0070160D">
              <w:rPr>
                <w:rFonts w:ascii="Century Gothic" w:hAnsi="Century Gothic"/>
                <w:sz w:val="24"/>
                <w:szCs w:val="24"/>
              </w:rPr>
              <w:t xml:space="preserve">perché </w:t>
            </w:r>
            <w:r>
              <w:rPr>
                <w:rFonts w:ascii="Century Gothic" w:hAnsi="Century Gothic"/>
                <w:sz w:val="24"/>
                <w:szCs w:val="24"/>
              </w:rPr>
              <w:t>il Titolo non rispetta i criteri di lunghezza.</w:t>
            </w:r>
          </w:p>
        </w:tc>
      </w:tr>
      <w:tr w:rsidR="0025178F" w:rsidRPr="0070160D" w14:paraId="58365AC0" w14:textId="77777777" w:rsidTr="007917E3">
        <w:tc>
          <w:tcPr>
            <w:tcW w:w="2689" w:type="dxa"/>
            <w:shd w:val="clear" w:color="auto" w:fill="2E82BA"/>
          </w:tcPr>
          <w:p w14:paraId="168BA55E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939" w:type="dxa"/>
          </w:tcPr>
          <w:p w14:paraId="0653CEEF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perchè</w:t>
            </w:r>
            <w:proofErr w:type="spellEnd"/>
            <w:r>
              <w:rPr>
                <w:rFonts w:ascii="Century Gothic" w:hAnsi="Century Gothic"/>
                <w:sz w:val="24"/>
                <w:szCs w:val="24"/>
              </w:rPr>
              <w:t xml:space="preserve"> il Titolo non rispetta i criteri di lunghezza.</w:t>
            </w:r>
          </w:p>
        </w:tc>
      </w:tr>
      <w:tr w:rsidR="0025178F" w:rsidRPr="0070160D" w14:paraId="230A0853" w14:textId="77777777" w:rsidTr="007917E3">
        <w:tc>
          <w:tcPr>
            <w:tcW w:w="2689" w:type="dxa"/>
            <w:shd w:val="clear" w:color="auto" w:fill="2E82BA"/>
          </w:tcPr>
          <w:p w14:paraId="38444CDF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test:</w:t>
            </w:r>
          </w:p>
        </w:tc>
        <w:tc>
          <w:tcPr>
            <w:tcW w:w="6939" w:type="dxa"/>
          </w:tcPr>
          <w:p w14:paraId="2F45C7AD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Corretto</w:t>
            </w:r>
          </w:p>
        </w:tc>
      </w:tr>
      <w:tr w:rsidR="0025178F" w:rsidRPr="0070160D" w14:paraId="1AFDEAB2" w14:textId="77777777" w:rsidTr="007917E3">
        <w:tc>
          <w:tcPr>
            <w:tcW w:w="2689" w:type="dxa"/>
            <w:shd w:val="clear" w:color="auto" w:fill="2E82BA"/>
          </w:tcPr>
          <w:p w14:paraId="52EE0EC6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939" w:type="dxa"/>
          </w:tcPr>
          <w:p w14:paraId="11B9ABBB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1</w:t>
            </w:r>
          </w:p>
        </w:tc>
      </w:tr>
      <w:tr w:rsidR="0025178F" w:rsidRPr="0070160D" w14:paraId="1D7BEF21" w14:textId="77777777" w:rsidTr="007917E3">
        <w:tc>
          <w:tcPr>
            <w:tcW w:w="2689" w:type="dxa"/>
            <w:shd w:val="clear" w:color="auto" w:fill="2E82BA"/>
          </w:tcPr>
          <w:p w14:paraId="1A216643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939" w:type="dxa"/>
          </w:tcPr>
          <w:p w14:paraId="0E5CE9A4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LunghezzaT</w:t>
            </w:r>
            <w:proofErr w:type="spellEnd"/>
          </w:p>
        </w:tc>
      </w:tr>
    </w:tbl>
    <w:p w14:paraId="36918175" w14:textId="77777777" w:rsidR="0025178F" w:rsidRDefault="0025178F" w:rsidP="0025178F">
      <w:pPr>
        <w:rPr>
          <w:rFonts w:ascii="Century Gothic" w:hAnsi="Century Gothic"/>
        </w:rPr>
      </w:pPr>
    </w:p>
    <w:p w14:paraId="07202F63" w14:textId="77777777" w:rsidR="0025178F" w:rsidRDefault="0025178F" w:rsidP="0025178F">
      <w:pPr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5EBBD92D" wp14:editId="67876B89">
            <wp:extent cx="6114415" cy="3005455"/>
            <wp:effectExtent l="0" t="0" r="635" b="444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6A02F" w14:textId="77777777" w:rsidR="0025178F" w:rsidRDefault="0025178F" w:rsidP="0025178F">
      <w:pPr>
        <w:rPr>
          <w:rFonts w:ascii="Century Gothic" w:hAnsi="Century Gothic"/>
        </w:rPr>
      </w:pPr>
    </w:p>
    <w:p w14:paraId="76FC2641" w14:textId="77777777" w:rsidR="0025178F" w:rsidRDefault="0025178F" w:rsidP="0025178F">
      <w:pPr>
        <w:rPr>
          <w:rFonts w:ascii="Century Gothic" w:hAnsi="Century Gothic"/>
        </w:rPr>
      </w:pPr>
    </w:p>
    <w:p w14:paraId="42547D21" w14:textId="77777777" w:rsidR="0025178F" w:rsidRDefault="0025178F" w:rsidP="0025178F">
      <w:pPr>
        <w:rPr>
          <w:rFonts w:ascii="Century Gothic" w:hAnsi="Century Gothic"/>
        </w:rPr>
      </w:pPr>
    </w:p>
    <w:p w14:paraId="3E513C05" w14:textId="77777777" w:rsidR="0025178F" w:rsidRDefault="0025178F" w:rsidP="0025178F">
      <w:pPr>
        <w:rPr>
          <w:rFonts w:ascii="Century Gothic" w:hAnsi="Century Gothic"/>
        </w:rPr>
      </w:pPr>
    </w:p>
    <w:p w14:paraId="4D786E46" w14:textId="77777777" w:rsidR="0025178F" w:rsidRDefault="0025178F" w:rsidP="0025178F">
      <w:pPr>
        <w:rPr>
          <w:rFonts w:ascii="Century Gothic" w:hAnsi="Century Gothic"/>
        </w:rPr>
      </w:pPr>
    </w:p>
    <w:p w14:paraId="202B40D5" w14:textId="77777777" w:rsidR="0025178F" w:rsidRDefault="0025178F" w:rsidP="0025178F">
      <w:pPr>
        <w:rPr>
          <w:rFonts w:ascii="Century Gothic" w:hAnsi="Century Gothic"/>
        </w:rPr>
      </w:pPr>
    </w:p>
    <w:p w14:paraId="3662F735" w14:textId="77777777" w:rsidR="0025178F" w:rsidRDefault="0025178F" w:rsidP="0025178F">
      <w:pPr>
        <w:rPr>
          <w:rFonts w:ascii="Century Gothic" w:hAnsi="Century Gothic"/>
        </w:rPr>
      </w:pPr>
    </w:p>
    <w:p w14:paraId="0DB27F34" w14:textId="77777777" w:rsidR="0025178F" w:rsidRDefault="0025178F" w:rsidP="0025178F">
      <w:pPr>
        <w:rPr>
          <w:rFonts w:ascii="Century Gothic" w:hAnsi="Century Gothic"/>
        </w:rPr>
      </w:pPr>
    </w:p>
    <w:p w14:paraId="13C6A44B" w14:textId="77777777" w:rsidR="0025178F" w:rsidRDefault="0025178F" w:rsidP="0025178F">
      <w:pPr>
        <w:rPr>
          <w:rFonts w:ascii="Century Gothic" w:hAnsi="Century Gothic"/>
        </w:rPr>
      </w:pPr>
    </w:p>
    <w:p w14:paraId="46997FC7" w14:textId="77777777" w:rsidR="0025178F" w:rsidRDefault="0025178F" w:rsidP="0025178F">
      <w:pPr>
        <w:rPr>
          <w:rFonts w:ascii="Century Gothic" w:hAnsi="Century Gothic"/>
        </w:rPr>
      </w:pPr>
    </w:p>
    <w:p w14:paraId="09C7C76B" w14:textId="77777777" w:rsidR="0025178F" w:rsidRDefault="0025178F" w:rsidP="0025178F">
      <w:pPr>
        <w:rPr>
          <w:rFonts w:ascii="Century Gothic" w:hAnsi="Century Gothic"/>
        </w:rPr>
      </w:pPr>
    </w:p>
    <w:p w14:paraId="503A0A58" w14:textId="77777777" w:rsidR="0025178F" w:rsidRDefault="0025178F" w:rsidP="0025178F">
      <w:pPr>
        <w:rPr>
          <w:rFonts w:ascii="Century Gothic" w:hAnsi="Century Gothic"/>
        </w:rPr>
      </w:pPr>
    </w:p>
    <w:p w14:paraId="5DABADD4" w14:textId="77777777" w:rsidR="0025178F" w:rsidRDefault="0025178F" w:rsidP="0025178F">
      <w:pPr>
        <w:rPr>
          <w:rFonts w:ascii="Century Gothic" w:hAnsi="Century Gothic"/>
        </w:rPr>
      </w:pPr>
    </w:p>
    <w:p w14:paraId="1E389262" w14:textId="77777777" w:rsidR="0025178F" w:rsidRDefault="0025178F" w:rsidP="0025178F">
      <w:pPr>
        <w:rPr>
          <w:rFonts w:ascii="Century Gothic" w:hAnsi="Century Gothic"/>
        </w:rPr>
      </w:pPr>
    </w:p>
    <w:p w14:paraId="7B547072" w14:textId="77777777" w:rsidR="0025178F" w:rsidRDefault="0025178F" w:rsidP="0025178F">
      <w:pPr>
        <w:rPr>
          <w:rFonts w:ascii="Century Gothic" w:hAnsi="Century Gothic"/>
        </w:rPr>
      </w:pPr>
    </w:p>
    <w:p w14:paraId="716AC41D" w14:textId="77777777" w:rsidR="0025178F" w:rsidRDefault="0025178F" w:rsidP="0025178F">
      <w:pPr>
        <w:rPr>
          <w:rFonts w:ascii="Century Gothic" w:hAnsi="Century Gothic"/>
        </w:rPr>
      </w:pPr>
    </w:p>
    <w:p w14:paraId="27F292BC" w14:textId="77777777" w:rsidR="0025178F" w:rsidRDefault="0025178F" w:rsidP="0025178F">
      <w:pPr>
        <w:rPr>
          <w:rFonts w:ascii="Century Gothic" w:hAnsi="Century Gothic"/>
        </w:rPr>
      </w:pPr>
    </w:p>
    <w:p w14:paraId="1FF3F610" w14:textId="77777777" w:rsidR="0025178F" w:rsidRDefault="0025178F" w:rsidP="0025178F">
      <w:pPr>
        <w:rPr>
          <w:rFonts w:ascii="Century Gothic" w:hAnsi="Century Gothic"/>
        </w:rPr>
      </w:pPr>
    </w:p>
    <w:p w14:paraId="6D338D64" w14:textId="77777777" w:rsidR="0025178F" w:rsidRDefault="0025178F" w:rsidP="0025178F">
      <w:pPr>
        <w:rPr>
          <w:rFonts w:ascii="Century Gothic" w:hAnsi="Century Gothic"/>
        </w:rPr>
      </w:pPr>
    </w:p>
    <w:p w14:paraId="6DC41D67" w14:textId="77777777" w:rsidR="0025178F" w:rsidRDefault="0025178F" w:rsidP="0025178F">
      <w:pPr>
        <w:rPr>
          <w:rFonts w:ascii="Century Gothic" w:hAnsi="Century Gothic"/>
        </w:rPr>
      </w:pPr>
    </w:p>
    <w:p w14:paraId="17A8DDCC" w14:textId="77777777" w:rsidR="0025178F" w:rsidRDefault="0025178F" w:rsidP="0025178F">
      <w:pPr>
        <w:rPr>
          <w:rFonts w:ascii="Century Gothic" w:hAnsi="Century Gothic"/>
        </w:rPr>
      </w:pPr>
    </w:p>
    <w:p w14:paraId="4451ABCF" w14:textId="77777777" w:rsidR="0025178F" w:rsidRDefault="0025178F" w:rsidP="0025178F">
      <w:pPr>
        <w:rPr>
          <w:rFonts w:ascii="Century Gothic" w:hAnsi="Century Gothic"/>
        </w:rPr>
      </w:pPr>
    </w:p>
    <w:p w14:paraId="0C38EFBB" w14:textId="77777777" w:rsidR="0025178F" w:rsidRDefault="0025178F" w:rsidP="0025178F">
      <w:pPr>
        <w:rPr>
          <w:rFonts w:ascii="Century Gothic" w:hAnsi="Century Gothic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689"/>
        <w:gridCol w:w="6939"/>
      </w:tblGrid>
      <w:tr w:rsidR="0025178F" w:rsidRPr="0070160D" w14:paraId="7E102B37" w14:textId="77777777" w:rsidTr="007917E3">
        <w:tc>
          <w:tcPr>
            <w:tcW w:w="2689" w:type="dxa"/>
            <w:shd w:val="clear" w:color="auto" w:fill="2E82BA"/>
          </w:tcPr>
          <w:p w14:paraId="7F519001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del test case:</w:t>
            </w:r>
          </w:p>
        </w:tc>
        <w:tc>
          <w:tcPr>
            <w:tcW w:w="6939" w:type="dxa"/>
          </w:tcPr>
          <w:p w14:paraId="770E639B" w14:textId="77777777" w:rsidR="0025178F" w:rsidRPr="0070160D" w:rsidRDefault="0025178F" w:rsidP="0025178F">
            <w:pPr>
              <w:tabs>
                <w:tab w:val="center" w:pos="3361"/>
                <w:tab w:val="left" w:pos="4433"/>
              </w:tabs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TCS</w:t>
            </w:r>
            <w:r>
              <w:rPr>
                <w:rFonts w:ascii="Century Gothic" w:hAnsi="Century Gothic"/>
              </w:rPr>
              <w:t>35</w:t>
            </w:r>
          </w:p>
        </w:tc>
      </w:tr>
      <w:tr w:rsidR="0025178F" w:rsidRPr="0070160D" w14:paraId="3F6483E3" w14:textId="77777777" w:rsidTr="007917E3">
        <w:tc>
          <w:tcPr>
            <w:tcW w:w="2689" w:type="dxa"/>
            <w:shd w:val="clear" w:color="auto" w:fill="2E82BA"/>
          </w:tcPr>
          <w:p w14:paraId="4D56CB33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939" w:type="dxa"/>
          </w:tcPr>
          <w:p w14:paraId="15BE44DD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1</w:t>
            </w:r>
            <w:r>
              <w:rPr>
                <w:rFonts w:ascii="Century Gothic" w:hAnsi="Century Gothic"/>
              </w:rPr>
              <w:t>5</w:t>
            </w:r>
            <w:r w:rsidRPr="0070160D">
              <w:rPr>
                <w:rFonts w:ascii="Century Gothic" w:hAnsi="Century Gothic"/>
              </w:rPr>
              <w:t xml:space="preserve"> Gennaio 2020 </w:t>
            </w:r>
            <w:r>
              <w:rPr>
                <w:rFonts w:ascii="Century Gothic" w:hAnsi="Century Gothic"/>
              </w:rPr>
              <w:t>15:17</w:t>
            </w:r>
          </w:p>
        </w:tc>
      </w:tr>
      <w:tr w:rsidR="0025178F" w:rsidRPr="0070160D" w14:paraId="2CE95B57" w14:textId="77777777" w:rsidTr="007917E3">
        <w:tc>
          <w:tcPr>
            <w:tcW w:w="2689" w:type="dxa"/>
            <w:shd w:val="clear" w:color="auto" w:fill="2E82BA"/>
          </w:tcPr>
          <w:p w14:paraId="0E247EC0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939" w:type="dxa"/>
          </w:tcPr>
          <w:p w14:paraId="291F32B7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Mariarosaria Esposito</w:t>
            </w:r>
          </w:p>
        </w:tc>
      </w:tr>
      <w:tr w:rsidR="0025178F" w:rsidRPr="0070160D" w14:paraId="669AC46D" w14:textId="77777777" w:rsidTr="007917E3">
        <w:tc>
          <w:tcPr>
            <w:tcW w:w="2689" w:type="dxa"/>
            <w:shd w:val="clear" w:color="auto" w:fill="2E82BA"/>
          </w:tcPr>
          <w:p w14:paraId="0F61EFAD" w14:textId="77777777" w:rsidR="0025178F" w:rsidRPr="004A5DAE" w:rsidRDefault="0025178F" w:rsidP="00002B76">
            <w:pPr>
              <w:tabs>
                <w:tab w:val="left" w:pos="1791"/>
              </w:tabs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939" w:type="dxa"/>
          </w:tcPr>
          <w:p w14:paraId="3B3475DF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r w:rsidRPr="0070160D">
              <w:rPr>
                <w:rFonts w:ascii="Century Gothic" w:hAnsi="Century Gothic"/>
                <w:sz w:val="24"/>
                <w:szCs w:val="24"/>
              </w:rPr>
              <w:t xml:space="preserve">perché </w:t>
            </w:r>
            <w:r>
              <w:rPr>
                <w:rFonts w:ascii="Century Gothic" w:hAnsi="Century Gothic"/>
                <w:sz w:val="24"/>
                <w:szCs w:val="24"/>
              </w:rPr>
              <w:t>il Titolo è già assegnato ad un altro pacchetto.</w:t>
            </w:r>
          </w:p>
        </w:tc>
      </w:tr>
      <w:tr w:rsidR="0025178F" w:rsidRPr="0070160D" w14:paraId="4DC97501" w14:textId="77777777" w:rsidTr="007917E3">
        <w:tc>
          <w:tcPr>
            <w:tcW w:w="2689" w:type="dxa"/>
            <w:shd w:val="clear" w:color="auto" w:fill="2E82BA"/>
          </w:tcPr>
          <w:p w14:paraId="5A6E7053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939" w:type="dxa"/>
          </w:tcPr>
          <w:p w14:paraId="59D7FB1D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perchè</w:t>
            </w:r>
            <w:proofErr w:type="spellEnd"/>
            <w:r>
              <w:rPr>
                <w:rFonts w:ascii="Century Gothic" w:hAnsi="Century Gothic"/>
                <w:sz w:val="24"/>
                <w:szCs w:val="24"/>
              </w:rPr>
              <w:t xml:space="preserve"> il Titolo è già assegnato ad un altro pacchetto.</w:t>
            </w:r>
          </w:p>
        </w:tc>
      </w:tr>
      <w:tr w:rsidR="0025178F" w:rsidRPr="0070160D" w14:paraId="51693799" w14:textId="77777777" w:rsidTr="007917E3">
        <w:tc>
          <w:tcPr>
            <w:tcW w:w="2689" w:type="dxa"/>
            <w:shd w:val="clear" w:color="auto" w:fill="2E82BA"/>
          </w:tcPr>
          <w:p w14:paraId="449A8FAA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test:</w:t>
            </w:r>
          </w:p>
        </w:tc>
        <w:tc>
          <w:tcPr>
            <w:tcW w:w="6939" w:type="dxa"/>
          </w:tcPr>
          <w:p w14:paraId="78864099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Corretto</w:t>
            </w:r>
          </w:p>
        </w:tc>
      </w:tr>
      <w:tr w:rsidR="0025178F" w:rsidRPr="0070160D" w14:paraId="4E4506DE" w14:textId="77777777" w:rsidTr="007917E3">
        <w:tc>
          <w:tcPr>
            <w:tcW w:w="2689" w:type="dxa"/>
            <w:shd w:val="clear" w:color="auto" w:fill="2E82BA"/>
          </w:tcPr>
          <w:p w14:paraId="4C86D8E6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939" w:type="dxa"/>
          </w:tcPr>
          <w:p w14:paraId="6C3BD41B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1</w:t>
            </w:r>
          </w:p>
        </w:tc>
      </w:tr>
      <w:tr w:rsidR="0025178F" w:rsidRPr="0070160D" w14:paraId="046A14D1" w14:textId="77777777" w:rsidTr="007917E3">
        <w:tc>
          <w:tcPr>
            <w:tcW w:w="2689" w:type="dxa"/>
            <w:shd w:val="clear" w:color="auto" w:fill="2E82BA"/>
          </w:tcPr>
          <w:p w14:paraId="4925649D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939" w:type="dxa"/>
          </w:tcPr>
          <w:p w14:paraId="3A91BF71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EsistenzaT</w:t>
            </w:r>
            <w:proofErr w:type="spellEnd"/>
          </w:p>
        </w:tc>
      </w:tr>
    </w:tbl>
    <w:p w14:paraId="74AD4354" w14:textId="77777777" w:rsidR="0025178F" w:rsidRDefault="0025178F" w:rsidP="0025178F">
      <w:pPr>
        <w:rPr>
          <w:rFonts w:ascii="Century Gothic" w:hAnsi="Century Gothic"/>
        </w:rPr>
      </w:pPr>
    </w:p>
    <w:p w14:paraId="35FCF091" w14:textId="77777777" w:rsidR="0025178F" w:rsidRDefault="0025178F" w:rsidP="0025178F">
      <w:pPr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51355EF4" wp14:editId="07889DF8">
            <wp:extent cx="6114415" cy="3013710"/>
            <wp:effectExtent l="0" t="0" r="635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5B8AD" w14:textId="77777777" w:rsidR="0025178F" w:rsidRDefault="0025178F" w:rsidP="0025178F">
      <w:pPr>
        <w:rPr>
          <w:rFonts w:ascii="Century Gothic" w:hAnsi="Century Gothic"/>
        </w:rPr>
      </w:pPr>
    </w:p>
    <w:p w14:paraId="47AAA20F" w14:textId="77777777" w:rsidR="0025178F" w:rsidRDefault="0025178F" w:rsidP="0025178F">
      <w:pPr>
        <w:rPr>
          <w:rFonts w:ascii="Century Gothic" w:hAnsi="Century Gothic"/>
        </w:rPr>
      </w:pPr>
    </w:p>
    <w:p w14:paraId="7817F1C9" w14:textId="77777777" w:rsidR="0025178F" w:rsidRDefault="0025178F" w:rsidP="0025178F">
      <w:pPr>
        <w:rPr>
          <w:rFonts w:ascii="Century Gothic" w:hAnsi="Century Gothic"/>
        </w:rPr>
      </w:pPr>
    </w:p>
    <w:p w14:paraId="49A3B224" w14:textId="77777777" w:rsidR="0025178F" w:rsidRDefault="0025178F" w:rsidP="0025178F">
      <w:pPr>
        <w:rPr>
          <w:rFonts w:ascii="Century Gothic" w:hAnsi="Century Gothic"/>
        </w:rPr>
      </w:pPr>
    </w:p>
    <w:p w14:paraId="27F5EE50" w14:textId="77777777" w:rsidR="0025178F" w:rsidRDefault="0025178F" w:rsidP="0025178F">
      <w:pPr>
        <w:rPr>
          <w:rFonts w:ascii="Century Gothic" w:hAnsi="Century Gothic"/>
        </w:rPr>
      </w:pPr>
    </w:p>
    <w:p w14:paraId="20C447BC" w14:textId="77777777" w:rsidR="0025178F" w:rsidRDefault="0025178F" w:rsidP="0025178F">
      <w:pPr>
        <w:rPr>
          <w:rFonts w:ascii="Century Gothic" w:hAnsi="Century Gothic"/>
        </w:rPr>
      </w:pPr>
    </w:p>
    <w:p w14:paraId="2500B484" w14:textId="77777777" w:rsidR="0025178F" w:rsidRDefault="0025178F" w:rsidP="0025178F">
      <w:pPr>
        <w:rPr>
          <w:rFonts w:ascii="Century Gothic" w:hAnsi="Century Gothic"/>
        </w:rPr>
      </w:pPr>
    </w:p>
    <w:p w14:paraId="2719EECA" w14:textId="77777777" w:rsidR="0025178F" w:rsidRDefault="0025178F" w:rsidP="0025178F">
      <w:pPr>
        <w:rPr>
          <w:rFonts w:ascii="Century Gothic" w:hAnsi="Century Gothic"/>
        </w:rPr>
      </w:pPr>
    </w:p>
    <w:p w14:paraId="28EA961F" w14:textId="77777777" w:rsidR="0025178F" w:rsidRDefault="0025178F" w:rsidP="0025178F">
      <w:pPr>
        <w:rPr>
          <w:rFonts w:ascii="Century Gothic" w:hAnsi="Century Gothic"/>
        </w:rPr>
      </w:pPr>
    </w:p>
    <w:p w14:paraId="4A8DFBD4" w14:textId="77777777" w:rsidR="0025178F" w:rsidRDefault="0025178F" w:rsidP="0025178F">
      <w:pPr>
        <w:rPr>
          <w:rFonts w:ascii="Century Gothic" w:hAnsi="Century Gothic"/>
        </w:rPr>
      </w:pPr>
    </w:p>
    <w:p w14:paraId="4402C251" w14:textId="77777777" w:rsidR="0025178F" w:rsidRDefault="0025178F" w:rsidP="0025178F">
      <w:pPr>
        <w:rPr>
          <w:rFonts w:ascii="Century Gothic" w:hAnsi="Century Gothic"/>
        </w:rPr>
      </w:pPr>
    </w:p>
    <w:p w14:paraId="38E57026" w14:textId="77777777" w:rsidR="0025178F" w:rsidRDefault="0025178F" w:rsidP="0025178F">
      <w:pPr>
        <w:rPr>
          <w:rFonts w:ascii="Century Gothic" w:hAnsi="Century Gothic"/>
        </w:rPr>
      </w:pPr>
    </w:p>
    <w:p w14:paraId="550C29A9" w14:textId="77777777" w:rsidR="0025178F" w:rsidRDefault="0025178F" w:rsidP="0025178F">
      <w:pPr>
        <w:rPr>
          <w:rFonts w:ascii="Century Gothic" w:hAnsi="Century Gothic"/>
        </w:rPr>
      </w:pPr>
    </w:p>
    <w:p w14:paraId="4EA719A7" w14:textId="77777777" w:rsidR="0025178F" w:rsidRDefault="0025178F" w:rsidP="0025178F">
      <w:pPr>
        <w:rPr>
          <w:rFonts w:ascii="Century Gothic" w:hAnsi="Century Gothic"/>
        </w:rPr>
      </w:pPr>
    </w:p>
    <w:p w14:paraId="7B8FECAA" w14:textId="77777777" w:rsidR="0025178F" w:rsidRDefault="0025178F" w:rsidP="0025178F">
      <w:pPr>
        <w:rPr>
          <w:rFonts w:ascii="Century Gothic" w:hAnsi="Century Gothic"/>
        </w:rPr>
      </w:pPr>
    </w:p>
    <w:p w14:paraId="5B771D28" w14:textId="77777777" w:rsidR="0025178F" w:rsidRDefault="0025178F" w:rsidP="0025178F">
      <w:pPr>
        <w:rPr>
          <w:rFonts w:ascii="Century Gothic" w:hAnsi="Century Gothic"/>
        </w:rPr>
      </w:pPr>
    </w:p>
    <w:p w14:paraId="03A67ADA" w14:textId="77777777" w:rsidR="0025178F" w:rsidRDefault="0025178F" w:rsidP="0025178F">
      <w:pPr>
        <w:rPr>
          <w:rFonts w:ascii="Century Gothic" w:hAnsi="Century Gothic"/>
        </w:rPr>
      </w:pPr>
    </w:p>
    <w:p w14:paraId="24C39F37" w14:textId="77777777" w:rsidR="0025178F" w:rsidRDefault="0025178F" w:rsidP="0025178F">
      <w:pPr>
        <w:rPr>
          <w:rFonts w:ascii="Century Gothic" w:hAnsi="Century Gothic"/>
        </w:rPr>
      </w:pPr>
    </w:p>
    <w:p w14:paraId="7FBFC649" w14:textId="77777777" w:rsidR="0025178F" w:rsidRDefault="0025178F" w:rsidP="0025178F">
      <w:pPr>
        <w:rPr>
          <w:rFonts w:ascii="Century Gothic" w:hAnsi="Century Gothic"/>
        </w:rPr>
      </w:pPr>
    </w:p>
    <w:p w14:paraId="7B26DF65" w14:textId="77777777" w:rsidR="0025178F" w:rsidRDefault="0025178F" w:rsidP="0025178F">
      <w:pPr>
        <w:rPr>
          <w:rFonts w:ascii="Century Gothic" w:hAnsi="Century Gothic"/>
        </w:rPr>
      </w:pPr>
    </w:p>
    <w:p w14:paraId="1D550FB8" w14:textId="77777777" w:rsidR="0025178F" w:rsidRDefault="0025178F" w:rsidP="0025178F">
      <w:pPr>
        <w:rPr>
          <w:rFonts w:ascii="Century Gothic" w:hAnsi="Century Gothic"/>
        </w:rPr>
      </w:pPr>
    </w:p>
    <w:p w14:paraId="6348BA38" w14:textId="77777777" w:rsidR="0025178F" w:rsidRDefault="0025178F" w:rsidP="0025178F">
      <w:pPr>
        <w:rPr>
          <w:rFonts w:ascii="Century Gothic" w:hAnsi="Century Gothic"/>
        </w:rPr>
      </w:pPr>
    </w:p>
    <w:p w14:paraId="781CCEE8" w14:textId="77777777" w:rsidR="0025178F" w:rsidRDefault="0025178F" w:rsidP="0025178F">
      <w:pPr>
        <w:rPr>
          <w:rFonts w:ascii="Century Gothic" w:hAnsi="Century Gothic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689"/>
        <w:gridCol w:w="6939"/>
      </w:tblGrid>
      <w:tr w:rsidR="0025178F" w:rsidRPr="0070160D" w14:paraId="441090F1" w14:textId="77777777" w:rsidTr="007917E3">
        <w:tc>
          <w:tcPr>
            <w:tcW w:w="2689" w:type="dxa"/>
            <w:shd w:val="clear" w:color="auto" w:fill="2E82BA"/>
          </w:tcPr>
          <w:p w14:paraId="043A8EF3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del test case:</w:t>
            </w:r>
          </w:p>
        </w:tc>
        <w:tc>
          <w:tcPr>
            <w:tcW w:w="6939" w:type="dxa"/>
          </w:tcPr>
          <w:p w14:paraId="558AACB5" w14:textId="77777777" w:rsidR="0025178F" w:rsidRPr="0070160D" w:rsidRDefault="0025178F" w:rsidP="0025178F">
            <w:pPr>
              <w:tabs>
                <w:tab w:val="center" w:pos="3361"/>
                <w:tab w:val="left" w:pos="4433"/>
              </w:tabs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TCS</w:t>
            </w:r>
            <w:r>
              <w:rPr>
                <w:rFonts w:ascii="Century Gothic" w:hAnsi="Century Gothic"/>
              </w:rPr>
              <w:t>36</w:t>
            </w:r>
          </w:p>
        </w:tc>
      </w:tr>
      <w:tr w:rsidR="0025178F" w:rsidRPr="0070160D" w14:paraId="4674A194" w14:textId="77777777" w:rsidTr="007917E3">
        <w:tc>
          <w:tcPr>
            <w:tcW w:w="2689" w:type="dxa"/>
            <w:shd w:val="clear" w:color="auto" w:fill="2E82BA"/>
          </w:tcPr>
          <w:p w14:paraId="4A954AB0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939" w:type="dxa"/>
          </w:tcPr>
          <w:p w14:paraId="5C5F134F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1</w:t>
            </w:r>
            <w:r>
              <w:rPr>
                <w:rFonts w:ascii="Century Gothic" w:hAnsi="Century Gothic"/>
              </w:rPr>
              <w:t>5</w:t>
            </w:r>
            <w:r w:rsidRPr="0070160D">
              <w:rPr>
                <w:rFonts w:ascii="Century Gothic" w:hAnsi="Century Gothic"/>
              </w:rPr>
              <w:t xml:space="preserve"> Gennaio 2020 </w:t>
            </w:r>
            <w:r>
              <w:rPr>
                <w:rFonts w:ascii="Century Gothic" w:hAnsi="Century Gothic"/>
              </w:rPr>
              <w:t>15:22</w:t>
            </w:r>
          </w:p>
        </w:tc>
      </w:tr>
      <w:tr w:rsidR="0025178F" w:rsidRPr="0070160D" w14:paraId="6587FC77" w14:textId="77777777" w:rsidTr="007917E3">
        <w:tc>
          <w:tcPr>
            <w:tcW w:w="2689" w:type="dxa"/>
            <w:shd w:val="clear" w:color="auto" w:fill="2E82BA"/>
          </w:tcPr>
          <w:p w14:paraId="0367897B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939" w:type="dxa"/>
          </w:tcPr>
          <w:p w14:paraId="3611D793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Mariarosaria Esposito</w:t>
            </w:r>
          </w:p>
        </w:tc>
      </w:tr>
      <w:tr w:rsidR="0025178F" w:rsidRPr="0070160D" w14:paraId="67E4896B" w14:textId="77777777" w:rsidTr="007917E3">
        <w:tc>
          <w:tcPr>
            <w:tcW w:w="2689" w:type="dxa"/>
            <w:shd w:val="clear" w:color="auto" w:fill="2E82BA"/>
          </w:tcPr>
          <w:p w14:paraId="2CED47CF" w14:textId="77777777" w:rsidR="0025178F" w:rsidRPr="004A5DAE" w:rsidRDefault="0025178F" w:rsidP="00002B76">
            <w:pPr>
              <w:tabs>
                <w:tab w:val="left" w:pos="1791"/>
              </w:tabs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939" w:type="dxa"/>
          </w:tcPr>
          <w:p w14:paraId="25E89D3A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</w:t>
            </w:r>
            <w:r>
              <w:rPr>
                <w:rFonts w:ascii="Century Gothic" w:hAnsi="Century Gothic"/>
              </w:rPr>
              <w:t xml:space="preserve">fine perché </w:t>
            </w:r>
            <w:r>
              <w:rPr>
                <w:rFonts w:ascii="Century Gothic" w:hAnsi="Century Gothic"/>
                <w:sz w:val="24"/>
                <w:szCs w:val="24"/>
              </w:rPr>
              <w:t>il Prezzo non rispetta i criteri di formato.</w:t>
            </w:r>
          </w:p>
        </w:tc>
      </w:tr>
      <w:tr w:rsidR="0025178F" w:rsidRPr="0070160D" w14:paraId="78814AC3" w14:textId="77777777" w:rsidTr="007917E3">
        <w:tc>
          <w:tcPr>
            <w:tcW w:w="2689" w:type="dxa"/>
            <w:shd w:val="clear" w:color="auto" w:fill="2E82BA"/>
          </w:tcPr>
          <w:p w14:paraId="4578B56C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939" w:type="dxa"/>
          </w:tcPr>
          <w:p w14:paraId="42D4CB1F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perchè</w:t>
            </w:r>
            <w:proofErr w:type="spellEnd"/>
            <w:r>
              <w:rPr>
                <w:rFonts w:ascii="Century Gothic" w:hAnsi="Century Gothic"/>
                <w:sz w:val="24"/>
                <w:szCs w:val="24"/>
              </w:rPr>
              <w:t xml:space="preserve"> il Prezzo non rispetta i criteri di formato.</w:t>
            </w:r>
          </w:p>
        </w:tc>
      </w:tr>
      <w:tr w:rsidR="0025178F" w:rsidRPr="0070160D" w14:paraId="3E09943F" w14:textId="77777777" w:rsidTr="007917E3">
        <w:tc>
          <w:tcPr>
            <w:tcW w:w="2689" w:type="dxa"/>
            <w:shd w:val="clear" w:color="auto" w:fill="2E82BA"/>
          </w:tcPr>
          <w:p w14:paraId="131E0744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test:</w:t>
            </w:r>
          </w:p>
        </w:tc>
        <w:tc>
          <w:tcPr>
            <w:tcW w:w="6939" w:type="dxa"/>
          </w:tcPr>
          <w:p w14:paraId="020968E4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Corretto</w:t>
            </w:r>
          </w:p>
        </w:tc>
      </w:tr>
      <w:tr w:rsidR="0025178F" w:rsidRPr="0070160D" w14:paraId="392F628E" w14:textId="77777777" w:rsidTr="007917E3">
        <w:tc>
          <w:tcPr>
            <w:tcW w:w="2689" w:type="dxa"/>
            <w:shd w:val="clear" w:color="auto" w:fill="2E82BA"/>
          </w:tcPr>
          <w:p w14:paraId="10890F2E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939" w:type="dxa"/>
          </w:tcPr>
          <w:p w14:paraId="75181D77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1</w:t>
            </w:r>
          </w:p>
        </w:tc>
      </w:tr>
      <w:tr w:rsidR="0025178F" w:rsidRPr="0070160D" w14:paraId="114FDAB4" w14:textId="77777777" w:rsidTr="007917E3">
        <w:tc>
          <w:tcPr>
            <w:tcW w:w="2689" w:type="dxa"/>
            <w:shd w:val="clear" w:color="auto" w:fill="2E82BA"/>
          </w:tcPr>
          <w:p w14:paraId="69E4B308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939" w:type="dxa"/>
          </w:tcPr>
          <w:p w14:paraId="05B524C2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FormatoP</w:t>
            </w:r>
            <w:proofErr w:type="spellEnd"/>
          </w:p>
        </w:tc>
      </w:tr>
    </w:tbl>
    <w:p w14:paraId="3F85F605" w14:textId="77777777" w:rsidR="0025178F" w:rsidRDefault="0025178F" w:rsidP="0025178F">
      <w:pPr>
        <w:rPr>
          <w:rFonts w:ascii="Century Gothic" w:hAnsi="Century Gothic"/>
        </w:rPr>
      </w:pPr>
    </w:p>
    <w:p w14:paraId="113BF45D" w14:textId="77777777" w:rsidR="0025178F" w:rsidRDefault="0025178F" w:rsidP="0025178F">
      <w:pPr>
        <w:jc w:val="center"/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1F20F914" wp14:editId="4F0040C4">
            <wp:extent cx="6114415" cy="3013710"/>
            <wp:effectExtent l="0" t="0" r="635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A3F65" w14:textId="77777777" w:rsidR="0025178F" w:rsidRDefault="0025178F" w:rsidP="0025178F">
      <w:pPr>
        <w:rPr>
          <w:rFonts w:ascii="Century Gothic" w:hAnsi="Century Gothic"/>
        </w:rPr>
      </w:pPr>
    </w:p>
    <w:p w14:paraId="3DFED497" w14:textId="77777777" w:rsidR="0025178F" w:rsidRDefault="0025178F" w:rsidP="0025178F">
      <w:pPr>
        <w:rPr>
          <w:rFonts w:ascii="Century Gothic" w:hAnsi="Century Gothic"/>
        </w:rPr>
      </w:pPr>
    </w:p>
    <w:p w14:paraId="742E88F5" w14:textId="77777777" w:rsidR="0025178F" w:rsidRDefault="0025178F" w:rsidP="0025178F">
      <w:pPr>
        <w:rPr>
          <w:rFonts w:ascii="Century Gothic" w:hAnsi="Century Gothic"/>
        </w:rPr>
      </w:pPr>
    </w:p>
    <w:p w14:paraId="3849129E" w14:textId="77777777" w:rsidR="0025178F" w:rsidRDefault="0025178F" w:rsidP="0025178F">
      <w:pPr>
        <w:rPr>
          <w:rFonts w:ascii="Century Gothic" w:hAnsi="Century Gothic"/>
        </w:rPr>
      </w:pPr>
    </w:p>
    <w:p w14:paraId="665C1BBA" w14:textId="77777777" w:rsidR="0025178F" w:rsidRDefault="0025178F" w:rsidP="0025178F">
      <w:pPr>
        <w:rPr>
          <w:rFonts w:ascii="Century Gothic" w:hAnsi="Century Gothic"/>
        </w:rPr>
      </w:pPr>
    </w:p>
    <w:p w14:paraId="76A090B9" w14:textId="77777777" w:rsidR="0025178F" w:rsidRDefault="0025178F" w:rsidP="0025178F">
      <w:pPr>
        <w:rPr>
          <w:rFonts w:ascii="Century Gothic" w:hAnsi="Century Gothic"/>
        </w:rPr>
      </w:pPr>
    </w:p>
    <w:p w14:paraId="08DD0777" w14:textId="77777777" w:rsidR="0025178F" w:rsidRDefault="0025178F" w:rsidP="0025178F">
      <w:pPr>
        <w:rPr>
          <w:rFonts w:ascii="Century Gothic" w:hAnsi="Century Gothic"/>
        </w:rPr>
      </w:pPr>
    </w:p>
    <w:p w14:paraId="22741642" w14:textId="77777777" w:rsidR="0025178F" w:rsidRDefault="0025178F" w:rsidP="0025178F">
      <w:pPr>
        <w:rPr>
          <w:rFonts w:ascii="Century Gothic" w:hAnsi="Century Gothic"/>
        </w:rPr>
      </w:pPr>
    </w:p>
    <w:p w14:paraId="5A869407" w14:textId="77777777" w:rsidR="0025178F" w:rsidRDefault="0025178F" w:rsidP="0025178F">
      <w:pPr>
        <w:rPr>
          <w:rFonts w:ascii="Century Gothic" w:hAnsi="Century Gothic"/>
        </w:rPr>
      </w:pPr>
    </w:p>
    <w:p w14:paraId="77E9B744" w14:textId="77777777" w:rsidR="0025178F" w:rsidRDefault="0025178F" w:rsidP="0025178F">
      <w:pPr>
        <w:rPr>
          <w:rFonts w:ascii="Century Gothic" w:hAnsi="Century Gothic"/>
        </w:rPr>
      </w:pPr>
    </w:p>
    <w:p w14:paraId="5C28AD07" w14:textId="77777777" w:rsidR="0025178F" w:rsidRDefault="0025178F" w:rsidP="0025178F">
      <w:pPr>
        <w:rPr>
          <w:rFonts w:ascii="Century Gothic" w:hAnsi="Century Gothic"/>
        </w:rPr>
      </w:pPr>
    </w:p>
    <w:p w14:paraId="1F82D32A" w14:textId="77777777" w:rsidR="0025178F" w:rsidRDefault="0025178F" w:rsidP="0025178F">
      <w:pPr>
        <w:rPr>
          <w:rFonts w:ascii="Century Gothic" w:hAnsi="Century Gothic"/>
        </w:rPr>
      </w:pPr>
    </w:p>
    <w:p w14:paraId="78EBC221" w14:textId="77777777" w:rsidR="0025178F" w:rsidRDefault="0025178F" w:rsidP="0025178F">
      <w:pPr>
        <w:rPr>
          <w:rFonts w:ascii="Century Gothic" w:hAnsi="Century Gothic"/>
        </w:rPr>
      </w:pPr>
    </w:p>
    <w:p w14:paraId="07835DF5" w14:textId="77777777" w:rsidR="0025178F" w:rsidRDefault="0025178F" w:rsidP="0025178F">
      <w:pPr>
        <w:rPr>
          <w:rFonts w:ascii="Century Gothic" w:hAnsi="Century Gothic"/>
        </w:rPr>
      </w:pPr>
    </w:p>
    <w:p w14:paraId="55B83E1E" w14:textId="77777777" w:rsidR="0025178F" w:rsidRDefault="0025178F" w:rsidP="0025178F">
      <w:pPr>
        <w:rPr>
          <w:rFonts w:ascii="Century Gothic" w:hAnsi="Century Gothic"/>
        </w:rPr>
      </w:pPr>
    </w:p>
    <w:p w14:paraId="1833F4FE" w14:textId="77777777" w:rsidR="0025178F" w:rsidRDefault="0025178F" w:rsidP="0025178F">
      <w:pPr>
        <w:rPr>
          <w:rFonts w:ascii="Century Gothic" w:hAnsi="Century Gothic"/>
        </w:rPr>
      </w:pPr>
    </w:p>
    <w:p w14:paraId="1C4A83ED" w14:textId="77777777" w:rsidR="0025178F" w:rsidRDefault="0025178F" w:rsidP="0025178F">
      <w:pPr>
        <w:rPr>
          <w:rFonts w:ascii="Century Gothic" w:hAnsi="Century Gothic"/>
        </w:rPr>
      </w:pPr>
    </w:p>
    <w:p w14:paraId="71B3D1CB" w14:textId="77777777" w:rsidR="0025178F" w:rsidRDefault="0025178F" w:rsidP="0025178F">
      <w:pPr>
        <w:rPr>
          <w:rFonts w:ascii="Century Gothic" w:hAnsi="Century Gothic"/>
        </w:rPr>
      </w:pPr>
    </w:p>
    <w:p w14:paraId="1A844984" w14:textId="77777777" w:rsidR="0025178F" w:rsidRDefault="0025178F" w:rsidP="0025178F">
      <w:pPr>
        <w:rPr>
          <w:rFonts w:ascii="Century Gothic" w:hAnsi="Century Gothic"/>
        </w:rPr>
      </w:pPr>
    </w:p>
    <w:p w14:paraId="60050EAA" w14:textId="77777777" w:rsidR="0025178F" w:rsidRDefault="0025178F" w:rsidP="0025178F">
      <w:pPr>
        <w:rPr>
          <w:rFonts w:ascii="Century Gothic" w:hAnsi="Century Gothic"/>
        </w:rPr>
      </w:pPr>
    </w:p>
    <w:p w14:paraId="3D107510" w14:textId="77777777" w:rsidR="0025178F" w:rsidRDefault="0025178F" w:rsidP="0025178F">
      <w:pPr>
        <w:rPr>
          <w:rFonts w:ascii="Century Gothic" w:hAnsi="Century Gothic"/>
        </w:rPr>
      </w:pPr>
    </w:p>
    <w:p w14:paraId="3B67B078" w14:textId="77777777" w:rsidR="0025178F" w:rsidRDefault="0025178F" w:rsidP="0025178F">
      <w:pPr>
        <w:rPr>
          <w:rFonts w:ascii="Century Gothic" w:hAnsi="Century Gothic"/>
        </w:rPr>
      </w:pPr>
    </w:p>
    <w:p w14:paraId="13E9B447" w14:textId="77777777" w:rsidR="0025178F" w:rsidRDefault="0025178F" w:rsidP="0025178F">
      <w:pPr>
        <w:rPr>
          <w:rFonts w:ascii="Century Gothic" w:hAnsi="Century Gothic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939"/>
      </w:tblGrid>
      <w:tr w:rsidR="0025178F" w:rsidRPr="0070160D" w14:paraId="57361055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07B5C29E" w14:textId="77777777" w:rsidR="0025178F" w:rsidRPr="004A5DAE" w:rsidRDefault="0025178F" w:rsidP="0025178F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del test case:</w:t>
            </w:r>
          </w:p>
        </w:tc>
        <w:tc>
          <w:tcPr>
            <w:tcW w:w="6939" w:type="dxa"/>
          </w:tcPr>
          <w:p w14:paraId="62F7CB10" w14:textId="77777777" w:rsidR="0025178F" w:rsidRPr="0070160D" w:rsidRDefault="0025178F" w:rsidP="0025178F">
            <w:pPr>
              <w:tabs>
                <w:tab w:val="center" w:pos="3361"/>
                <w:tab w:val="left" w:pos="4433"/>
              </w:tabs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TCS</w:t>
            </w:r>
            <w:r>
              <w:rPr>
                <w:rFonts w:ascii="Century Gothic" w:hAnsi="Century Gothic"/>
              </w:rPr>
              <w:t>37</w:t>
            </w:r>
          </w:p>
        </w:tc>
      </w:tr>
      <w:tr w:rsidR="0025178F" w:rsidRPr="0070160D" w14:paraId="7B2C9CB6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501D7FD1" w14:textId="77777777" w:rsidR="0025178F" w:rsidRPr="004A5DAE" w:rsidRDefault="0025178F" w:rsidP="0025178F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939" w:type="dxa"/>
          </w:tcPr>
          <w:p w14:paraId="16BD6732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1</w:t>
            </w:r>
            <w:r>
              <w:rPr>
                <w:rFonts w:ascii="Century Gothic" w:hAnsi="Century Gothic"/>
              </w:rPr>
              <w:t>5</w:t>
            </w:r>
            <w:r w:rsidRPr="0070160D">
              <w:rPr>
                <w:rFonts w:ascii="Century Gothic" w:hAnsi="Century Gothic"/>
              </w:rPr>
              <w:t xml:space="preserve"> Gennaio 2020 </w:t>
            </w:r>
            <w:r>
              <w:rPr>
                <w:rFonts w:ascii="Century Gothic" w:hAnsi="Century Gothic"/>
              </w:rPr>
              <w:t>15:24</w:t>
            </w:r>
          </w:p>
        </w:tc>
      </w:tr>
      <w:tr w:rsidR="0025178F" w:rsidRPr="0070160D" w14:paraId="66E79AF3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7984F11E" w14:textId="77777777" w:rsidR="0025178F" w:rsidRPr="004A5DAE" w:rsidRDefault="0025178F" w:rsidP="0025178F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939" w:type="dxa"/>
          </w:tcPr>
          <w:p w14:paraId="7C23079A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Mariarosaria Esposito</w:t>
            </w:r>
          </w:p>
        </w:tc>
      </w:tr>
      <w:tr w:rsidR="0025178F" w:rsidRPr="0070160D" w14:paraId="76EFE5E0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5E304DCB" w14:textId="77777777" w:rsidR="0025178F" w:rsidRPr="004A5DAE" w:rsidRDefault="0025178F" w:rsidP="0025178F">
            <w:pPr>
              <w:tabs>
                <w:tab w:val="left" w:pos="1791"/>
              </w:tabs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939" w:type="dxa"/>
          </w:tcPr>
          <w:p w14:paraId="7E2545B3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</w:t>
            </w:r>
            <w:r>
              <w:rPr>
                <w:rFonts w:ascii="Century Gothic" w:hAnsi="Century Gothic"/>
              </w:rPr>
              <w:t xml:space="preserve">fine perché </w:t>
            </w:r>
            <w:r>
              <w:rPr>
                <w:rFonts w:ascii="Century Gothic" w:hAnsi="Century Gothic"/>
                <w:sz w:val="24"/>
                <w:szCs w:val="24"/>
              </w:rPr>
              <w:t>la Descrizione non rispetta i criteri di lunghezza.</w:t>
            </w:r>
          </w:p>
        </w:tc>
      </w:tr>
      <w:tr w:rsidR="0025178F" w:rsidRPr="0070160D" w14:paraId="2AA3F70D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6C52BA55" w14:textId="77777777" w:rsidR="0025178F" w:rsidRPr="004A5DAE" w:rsidRDefault="0025178F" w:rsidP="0025178F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939" w:type="dxa"/>
          </w:tcPr>
          <w:p w14:paraId="3CC347BD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 xml:space="preserve">La creazione non va a buon fine </w:t>
            </w:r>
            <w:r w:rsidRPr="007917E3">
              <w:rPr>
                <w:rFonts w:ascii="Century Gothic" w:hAnsi="Century Gothic"/>
              </w:rPr>
              <w:t>perch</w:t>
            </w:r>
            <w:r w:rsidR="007917E3" w:rsidRPr="007917E3">
              <w:rPr>
                <w:rFonts w:ascii="Century Gothic" w:hAnsi="Century Gothic"/>
              </w:rPr>
              <w:t>é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la Descrizione non rispetta i criteri di lunghezza.</w:t>
            </w:r>
          </w:p>
        </w:tc>
      </w:tr>
      <w:tr w:rsidR="0025178F" w:rsidRPr="0070160D" w14:paraId="2F732FF6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6F497BF2" w14:textId="77777777" w:rsidR="0025178F" w:rsidRPr="004A5DAE" w:rsidRDefault="0025178F" w:rsidP="0025178F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test:</w:t>
            </w:r>
          </w:p>
        </w:tc>
        <w:tc>
          <w:tcPr>
            <w:tcW w:w="6939" w:type="dxa"/>
          </w:tcPr>
          <w:p w14:paraId="7124E507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Corretto</w:t>
            </w:r>
          </w:p>
        </w:tc>
      </w:tr>
      <w:tr w:rsidR="0025178F" w:rsidRPr="0070160D" w14:paraId="33846D10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7103B1ED" w14:textId="77777777" w:rsidR="0025178F" w:rsidRPr="004A5DAE" w:rsidRDefault="0025178F" w:rsidP="0025178F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939" w:type="dxa"/>
          </w:tcPr>
          <w:p w14:paraId="35CDCED4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1</w:t>
            </w:r>
          </w:p>
        </w:tc>
      </w:tr>
      <w:tr w:rsidR="0025178F" w:rsidRPr="0070160D" w14:paraId="108F06DE" w14:textId="77777777" w:rsidTr="007917E3">
        <w:trPr>
          <w:jc w:val="center"/>
        </w:trPr>
        <w:tc>
          <w:tcPr>
            <w:tcW w:w="2689" w:type="dxa"/>
            <w:shd w:val="clear" w:color="auto" w:fill="2E82BA"/>
          </w:tcPr>
          <w:p w14:paraId="7A58D4AD" w14:textId="77777777" w:rsidR="0025178F" w:rsidRPr="004A5DAE" w:rsidRDefault="0025178F" w:rsidP="0025178F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939" w:type="dxa"/>
          </w:tcPr>
          <w:p w14:paraId="3CE3F732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LunghezzaD</w:t>
            </w:r>
            <w:proofErr w:type="spellEnd"/>
          </w:p>
        </w:tc>
      </w:tr>
    </w:tbl>
    <w:p w14:paraId="5A0733FC" w14:textId="77777777" w:rsidR="0025178F" w:rsidRDefault="0025178F" w:rsidP="0025178F">
      <w:pPr>
        <w:rPr>
          <w:rFonts w:ascii="Century Gothic" w:hAnsi="Century Gothic"/>
        </w:rPr>
      </w:pPr>
    </w:p>
    <w:p w14:paraId="6162335F" w14:textId="77777777" w:rsidR="0025178F" w:rsidRDefault="0025178F" w:rsidP="0025178F">
      <w:pPr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57C18A80" wp14:editId="36EB2E89">
            <wp:extent cx="6114415" cy="3005455"/>
            <wp:effectExtent l="0" t="0" r="635" b="444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9A1C6" w14:textId="77777777" w:rsidR="0025178F" w:rsidRDefault="0025178F" w:rsidP="0025178F">
      <w:pPr>
        <w:rPr>
          <w:rFonts w:ascii="Century Gothic" w:hAnsi="Century Gothic"/>
        </w:rPr>
      </w:pPr>
    </w:p>
    <w:p w14:paraId="7C9FEFBC" w14:textId="77777777" w:rsidR="0025178F" w:rsidRDefault="0025178F" w:rsidP="0025178F">
      <w:pPr>
        <w:rPr>
          <w:rFonts w:ascii="Century Gothic" w:hAnsi="Century Gothic"/>
        </w:rPr>
      </w:pPr>
    </w:p>
    <w:p w14:paraId="1EBCF217" w14:textId="77777777" w:rsidR="0025178F" w:rsidRDefault="0025178F" w:rsidP="0025178F">
      <w:pPr>
        <w:rPr>
          <w:rFonts w:ascii="Century Gothic" w:hAnsi="Century Gothic"/>
        </w:rPr>
      </w:pPr>
    </w:p>
    <w:p w14:paraId="51A01A52" w14:textId="77777777" w:rsidR="0025178F" w:rsidRDefault="0025178F" w:rsidP="0025178F">
      <w:pPr>
        <w:rPr>
          <w:rFonts w:ascii="Century Gothic" w:hAnsi="Century Gothic"/>
        </w:rPr>
      </w:pPr>
    </w:p>
    <w:p w14:paraId="061E9DF3" w14:textId="77777777" w:rsidR="0025178F" w:rsidRDefault="0025178F" w:rsidP="0025178F">
      <w:pPr>
        <w:rPr>
          <w:rFonts w:ascii="Century Gothic" w:hAnsi="Century Gothic"/>
        </w:rPr>
      </w:pPr>
    </w:p>
    <w:p w14:paraId="5F9E24CE" w14:textId="77777777" w:rsidR="0025178F" w:rsidRDefault="0025178F" w:rsidP="0025178F">
      <w:pPr>
        <w:rPr>
          <w:rFonts w:ascii="Century Gothic" w:hAnsi="Century Gothic"/>
        </w:rPr>
      </w:pPr>
    </w:p>
    <w:p w14:paraId="50F6CF26" w14:textId="77777777" w:rsidR="0025178F" w:rsidRDefault="0025178F" w:rsidP="0025178F">
      <w:pPr>
        <w:rPr>
          <w:rFonts w:ascii="Century Gothic" w:hAnsi="Century Gothic"/>
        </w:rPr>
      </w:pPr>
    </w:p>
    <w:p w14:paraId="2775B641" w14:textId="77777777" w:rsidR="0025178F" w:rsidRDefault="0025178F" w:rsidP="0025178F">
      <w:pPr>
        <w:rPr>
          <w:rFonts w:ascii="Century Gothic" w:hAnsi="Century Gothic"/>
        </w:rPr>
      </w:pPr>
    </w:p>
    <w:p w14:paraId="69DDA018" w14:textId="77777777" w:rsidR="0025178F" w:rsidRDefault="0025178F" w:rsidP="0025178F">
      <w:pPr>
        <w:rPr>
          <w:rFonts w:ascii="Century Gothic" w:hAnsi="Century Gothic"/>
        </w:rPr>
      </w:pPr>
    </w:p>
    <w:p w14:paraId="7653B9AB" w14:textId="77777777" w:rsidR="0025178F" w:rsidRDefault="0025178F" w:rsidP="0025178F">
      <w:pPr>
        <w:rPr>
          <w:rFonts w:ascii="Century Gothic" w:hAnsi="Century Gothic"/>
        </w:rPr>
      </w:pPr>
    </w:p>
    <w:p w14:paraId="0506C61E" w14:textId="77777777" w:rsidR="0025178F" w:rsidRDefault="0025178F" w:rsidP="0025178F">
      <w:pPr>
        <w:rPr>
          <w:rFonts w:ascii="Century Gothic" w:hAnsi="Century Gothic"/>
        </w:rPr>
      </w:pPr>
    </w:p>
    <w:p w14:paraId="6FEB1D13" w14:textId="77777777" w:rsidR="0025178F" w:rsidRDefault="0025178F" w:rsidP="0025178F">
      <w:pPr>
        <w:rPr>
          <w:rFonts w:ascii="Century Gothic" w:hAnsi="Century Gothic"/>
        </w:rPr>
      </w:pPr>
    </w:p>
    <w:p w14:paraId="29C75A3D" w14:textId="77777777" w:rsidR="0025178F" w:rsidRDefault="0025178F" w:rsidP="0025178F">
      <w:pPr>
        <w:rPr>
          <w:rFonts w:ascii="Century Gothic" w:hAnsi="Century Gothic"/>
        </w:rPr>
      </w:pPr>
    </w:p>
    <w:p w14:paraId="5FDDA535" w14:textId="77777777" w:rsidR="0025178F" w:rsidRDefault="0025178F" w:rsidP="0025178F">
      <w:pPr>
        <w:rPr>
          <w:rFonts w:ascii="Century Gothic" w:hAnsi="Century Gothic"/>
        </w:rPr>
      </w:pPr>
    </w:p>
    <w:p w14:paraId="5517D44B" w14:textId="77777777" w:rsidR="0025178F" w:rsidRDefault="0025178F" w:rsidP="0025178F">
      <w:pPr>
        <w:rPr>
          <w:rFonts w:ascii="Century Gothic" w:hAnsi="Century Gothic"/>
        </w:rPr>
      </w:pPr>
    </w:p>
    <w:p w14:paraId="0E382C9F" w14:textId="77777777" w:rsidR="0025178F" w:rsidRDefault="0025178F" w:rsidP="0025178F">
      <w:pPr>
        <w:rPr>
          <w:rFonts w:ascii="Century Gothic" w:hAnsi="Century Gothic"/>
        </w:rPr>
      </w:pPr>
    </w:p>
    <w:p w14:paraId="1C148E67" w14:textId="77777777" w:rsidR="0025178F" w:rsidRDefault="0025178F" w:rsidP="0025178F">
      <w:pPr>
        <w:rPr>
          <w:rFonts w:ascii="Century Gothic" w:hAnsi="Century Gothic"/>
        </w:rPr>
      </w:pPr>
    </w:p>
    <w:p w14:paraId="5BA7D990" w14:textId="77777777" w:rsidR="0025178F" w:rsidRDefault="0025178F" w:rsidP="0025178F">
      <w:pPr>
        <w:rPr>
          <w:rFonts w:ascii="Century Gothic" w:hAnsi="Century Gothic"/>
        </w:rPr>
      </w:pPr>
    </w:p>
    <w:p w14:paraId="5152427A" w14:textId="77777777" w:rsidR="0025178F" w:rsidRDefault="0025178F" w:rsidP="0025178F">
      <w:pPr>
        <w:rPr>
          <w:rFonts w:ascii="Century Gothic" w:hAnsi="Century Gothic"/>
        </w:rPr>
      </w:pPr>
    </w:p>
    <w:p w14:paraId="5BCD2201" w14:textId="77777777" w:rsidR="0025178F" w:rsidRDefault="0025178F" w:rsidP="0025178F">
      <w:pPr>
        <w:rPr>
          <w:rFonts w:ascii="Century Gothic" w:hAnsi="Century Gothic"/>
        </w:rPr>
      </w:pPr>
    </w:p>
    <w:p w14:paraId="679E587A" w14:textId="77777777" w:rsidR="0025178F" w:rsidRDefault="0025178F" w:rsidP="0025178F">
      <w:pPr>
        <w:rPr>
          <w:rFonts w:ascii="Century Gothic" w:hAnsi="Century Gothic"/>
        </w:rPr>
      </w:pPr>
    </w:p>
    <w:p w14:paraId="40B5318A" w14:textId="77777777" w:rsidR="0025178F" w:rsidRDefault="0025178F" w:rsidP="0025178F">
      <w:pPr>
        <w:rPr>
          <w:rFonts w:ascii="Century Gothic" w:hAnsi="Century Gothic"/>
        </w:rPr>
      </w:pPr>
    </w:p>
    <w:p w14:paraId="023A4039" w14:textId="77777777" w:rsidR="0025178F" w:rsidRDefault="0025178F" w:rsidP="0025178F">
      <w:pPr>
        <w:rPr>
          <w:rFonts w:ascii="Century Gothic" w:hAnsi="Century Gothic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689"/>
        <w:gridCol w:w="6939"/>
      </w:tblGrid>
      <w:tr w:rsidR="0025178F" w:rsidRPr="0070160D" w14:paraId="175BBB4E" w14:textId="77777777" w:rsidTr="007917E3">
        <w:tc>
          <w:tcPr>
            <w:tcW w:w="2689" w:type="dxa"/>
            <w:shd w:val="clear" w:color="auto" w:fill="2E82BA"/>
          </w:tcPr>
          <w:p w14:paraId="0FBE69F5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del test case:</w:t>
            </w:r>
          </w:p>
        </w:tc>
        <w:tc>
          <w:tcPr>
            <w:tcW w:w="6939" w:type="dxa"/>
          </w:tcPr>
          <w:p w14:paraId="16F385AB" w14:textId="77777777" w:rsidR="0025178F" w:rsidRPr="0070160D" w:rsidRDefault="0025178F" w:rsidP="0025178F">
            <w:pPr>
              <w:tabs>
                <w:tab w:val="center" w:pos="3361"/>
                <w:tab w:val="left" w:pos="4433"/>
              </w:tabs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TCS</w:t>
            </w:r>
            <w:r>
              <w:rPr>
                <w:rFonts w:ascii="Century Gothic" w:hAnsi="Century Gothic"/>
              </w:rPr>
              <w:t>38</w:t>
            </w:r>
          </w:p>
        </w:tc>
      </w:tr>
      <w:tr w:rsidR="0025178F" w:rsidRPr="0070160D" w14:paraId="20FCE807" w14:textId="77777777" w:rsidTr="007917E3">
        <w:tc>
          <w:tcPr>
            <w:tcW w:w="2689" w:type="dxa"/>
            <w:shd w:val="clear" w:color="auto" w:fill="2E82BA"/>
          </w:tcPr>
          <w:p w14:paraId="352D4C12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ora:</w:t>
            </w:r>
          </w:p>
        </w:tc>
        <w:tc>
          <w:tcPr>
            <w:tcW w:w="6939" w:type="dxa"/>
          </w:tcPr>
          <w:p w14:paraId="25CC12E0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1</w:t>
            </w:r>
            <w:r>
              <w:rPr>
                <w:rFonts w:ascii="Century Gothic" w:hAnsi="Century Gothic"/>
              </w:rPr>
              <w:t>5</w:t>
            </w:r>
            <w:r w:rsidRPr="0070160D">
              <w:rPr>
                <w:rFonts w:ascii="Century Gothic" w:hAnsi="Century Gothic"/>
              </w:rPr>
              <w:t xml:space="preserve"> Gennaio 2020 </w:t>
            </w:r>
            <w:r>
              <w:rPr>
                <w:rFonts w:ascii="Century Gothic" w:hAnsi="Century Gothic"/>
              </w:rPr>
              <w:t>15:24</w:t>
            </w:r>
          </w:p>
        </w:tc>
      </w:tr>
      <w:tr w:rsidR="0025178F" w:rsidRPr="0070160D" w14:paraId="068ED9FE" w14:textId="77777777" w:rsidTr="007917E3">
        <w:tc>
          <w:tcPr>
            <w:tcW w:w="2689" w:type="dxa"/>
            <w:shd w:val="clear" w:color="auto" w:fill="2E82BA"/>
          </w:tcPr>
          <w:p w14:paraId="215E276A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Tester:</w:t>
            </w:r>
          </w:p>
        </w:tc>
        <w:tc>
          <w:tcPr>
            <w:tcW w:w="6939" w:type="dxa"/>
          </w:tcPr>
          <w:p w14:paraId="341AE34D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 w:rsidRPr="0070160D">
              <w:rPr>
                <w:rFonts w:ascii="Century Gothic" w:hAnsi="Century Gothic"/>
              </w:rPr>
              <w:t>Mariarosaria Esposito</w:t>
            </w:r>
          </w:p>
        </w:tc>
      </w:tr>
      <w:tr w:rsidR="0025178F" w:rsidRPr="0070160D" w14:paraId="07128F70" w14:textId="77777777" w:rsidTr="007917E3">
        <w:tc>
          <w:tcPr>
            <w:tcW w:w="2689" w:type="dxa"/>
            <w:shd w:val="clear" w:color="auto" w:fill="2E82BA"/>
          </w:tcPr>
          <w:p w14:paraId="314D90A8" w14:textId="77777777" w:rsidR="0025178F" w:rsidRPr="004A5DAE" w:rsidRDefault="0025178F" w:rsidP="00002B76">
            <w:pPr>
              <w:tabs>
                <w:tab w:val="left" w:pos="1791"/>
              </w:tabs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atteso:</w:t>
            </w:r>
          </w:p>
        </w:tc>
        <w:tc>
          <w:tcPr>
            <w:tcW w:w="6939" w:type="dxa"/>
          </w:tcPr>
          <w:p w14:paraId="07B35D65" w14:textId="77777777" w:rsidR="0025178F" w:rsidRPr="00D441ED" w:rsidRDefault="0025178F" w:rsidP="0025178F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La modifica va a buon fine in quanto il campo è stato inserito correttamente.</w:t>
            </w:r>
          </w:p>
        </w:tc>
      </w:tr>
      <w:tr w:rsidR="0025178F" w:rsidRPr="0070160D" w14:paraId="05BB24F0" w14:textId="77777777" w:rsidTr="007917E3">
        <w:tc>
          <w:tcPr>
            <w:tcW w:w="2689" w:type="dxa"/>
            <w:shd w:val="clear" w:color="auto" w:fill="2E82BA"/>
          </w:tcPr>
          <w:p w14:paraId="6E156173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del sistema:</w:t>
            </w:r>
          </w:p>
        </w:tc>
        <w:tc>
          <w:tcPr>
            <w:tcW w:w="6939" w:type="dxa"/>
          </w:tcPr>
          <w:p w14:paraId="45486799" w14:textId="77777777" w:rsidR="0025178F" w:rsidRPr="00D441ED" w:rsidRDefault="0025178F" w:rsidP="0025178F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La modifica va a buon fine in quanto il campo è stato inserito correttamente.</w:t>
            </w:r>
          </w:p>
        </w:tc>
      </w:tr>
      <w:tr w:rsidR="0025178F" w:rsidRPr="0070160D" w14:paraId="7F953348" w14:textId="77777777" w:rsidTr="007917E3">
        <w:tc>
          <w:tcPr>
            <w:tcW w:w="2689" w:type="dxa"/>
            <w:shd w:val="clear" w:color="auto" w:fill="2E82BA"/>
          </w:tcPr>
          <w:p w14:paraId="7784C22F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test:</w:t>
            </w:r>
          </w:p>
        </w:tc>
        <w:tc>
          <w:tcPr>
            <w:tcW w:w="6939" w:type="dxa"/>
          </w:tcPr>
          <w:p w14:paraId="3B1A6B5A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Corretto</w:t>
            </w:r>
          </w:p>
        </w:tc>
      </w:tr>
      <w:tr w:rsidR="0025178F" w:rsidRPr="0070160D" w14:paraId="0EE3E932" w14:textId="77777777" w:rsidTr="007917E3">
        <w:tc>
          <w:tcPr>
            <w:tcW w:w="2689" w:type="dxa"/>
            <w:shd w:val="clear" w:color="auto" w:fill="2E82BA"/>
          </w:tcPr>
          <w:p w14:paraId="19DD5E53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prove:</w:t>
            </w:r>
          </w:p>
        </w:tc>
        <w:tc>
          <w:tcPr>
            <w:tcW w:w="6939" w:type="dxa"/>
          </w:tcPr>
          <w:p w14:paraId="5C7851B8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1</w:t>
            </w:r>
          </w:p>
        </w:tc>
      </w:tr>
      <w:tr w:rsidR="0025178F" w:rsidRPr="0070160D" w14:paraId="6CA30DFD" w14:textId="77777777" w:rsidTr="007917E3">
        <w:tc>
          <w:tcPr>
            <w:tcW w:w="2689" w:type="dxa"/>
            <w:shd w:val="clear" w:color="auto" w:fill="2E82BA"/>
          </w:tcPr>
          <w:p w14:paraId="5875E579" w14:textId="77777777" w:rsidR="0025178F" w:rsidRPr="004A5DAE" w:rsidRDefault="0025178F" w:rsidP="00002B7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Categoria:</w:t>
            </w:r>
          </w:p>
        </w:tc>
        <w:tc>
          <w:tcPr>
            <w:tcW w:w="6939" w:type="dxa"/>
          </w:tcPr>
          <w:p w14:paraId="3DF149A5" w14:textId="77777777" w:rsidR="0025178F" w:rsidRPr="0070160D" w:rsidRDefault="0025178F" w:rsidP="0025178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Formato, Esistenza, Lunghezza</w:t>
            </w:r>
          </w:p>
        </w:tc>
      </w:tr>
    </w:tbl>
    <w:p w14:paraId="465C94F3" w14:textId="77777777" w:rsidR="0025178F" w:rsidRPr="0070160D" w:rsidRDefault="0025178F" w:rsidP="0025178F">
      <w:pPr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77651608" wp14:editId="7C0B300E">
            <wp:extent cx="6114415" cy="2957830"/>
            <wp:effectExtent l="0" t="0" r="635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B19CC" w14:textId="77777777" w:rsidR="0025178F" w:rsidRDefault="0025178F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52A99A0C" w14:textId="77777777" w:rsidR="00693A36" w:rsidRDefault="00693A36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4F87B0A0" w14:textId="77777777" w:rsidR="00693A36" w:rsidRDefault="00693A36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238FC40A" w14:textId="77777777" w:rsidR="00693A36" w:rsidRDefault="00693A36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5D608C46" w14:textId="77777777" w:rsidR="00693A36" w:rsidRDefault="00693A36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5BF22EB2" w14:textId="77777777" w:rsidR="00693A36" w:rsidRDefault="00693A36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74F657A0" w14:textId="77777777" w:rsidR="00693A36" w:rsidRDefault="00693A36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298C83B9" w14:textId="77777777" w:rsidR="00693A36" w:rsidRDefault="00693A36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0EA60795" w14:textId="77777777" w:rsidR="00693A36" w:rsidRDefault="00693A36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127D9B86" w14:textId="77777777" w:rsidR="00693A36" w:rsidRDefault="00693A36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77C42696" w14:textId="77777777" w:rsidR="00693A36" w:rsidRDefault="00693A36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3B095090" w14:textId="77777777" w:rsidR="00693A36" w:rsidRDefault="00693A36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6F6478C1" w14:textId="77777777" w:rsidR="00693A36" w:rsidRDefault="00693A36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7C797926" w14:textId="77777777" w:rsidR="00693A36" w:rsidRDefault="00693A36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5B299C84" w14:textId="77777777" w:rsidR="00693A36" w:rsidRDefault="00693A36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66665B94" w14:textId="77777777" w:rsidR="00693A36" w:rsidRDefault="00693A36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7FD41E9E" w14:textId="77777777" w:rsidR="00693A36" w:rsidRDefault="00693A36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07A79C25" w14:textId="77777777" w:rsidR="00693A36" w:rsidRDefault="00693A36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441DFDF3" w14:textId="77777777" w:rsidR="00693A36" w:rsidRDefault="00693A36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4DA42A32" w14:textId="77777777" w:rsidR="00693A36" w:rsidRDefault="00693A36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2DF38E9E" w14:textId="77777777" w:rsidR="00693A36" w:rsidRDefault="00693A36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73B2FDB1" w14:textId="77777777" w:rsidR="00693A36" w:rsidRDefault="00693A36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p w14:paraId="34BB5547" w14:textId="77777777" w:rsidR="00693A36" w:rsidRPr="0014701F" w:rsidRDefault="00C14F2A" w:rsidP="00C14F2A">
      <w:pPr>
        <w:pStyle w:val="Titolo1"/>
        <w:ind w:left="360"/>
        <w:rPr>
          <w:rFonts w:ascii="Century Gothic" w:hAnsi="Century Gothic"/>
          <w:b/>
          <w:bCs/>
          <w:color w:val="2E82BA"/>
          <w:sz w:val="28"/>
          <w:szCs w:val="28"/>
        </w:rPr>
      </w:pPr>
      <w:bookmarkStart w:id="83" w:name="_Hlk30077214"/>
      <w:bookmarkStart w:id="84" w:name="_Toc30355596"/>
      <w:bookmarkEnd w:id="83"/>
      <w:r>
        <w:rPr>
          <w:rFonts w:ascii="Century Gothic" w:hAnsi="Century Gothic"/>
          <w:b/>
          <w:bCs/>
          <w:color w:val="2E82BA"/>
          <w:sz w:val="28"/>
          <w:szCs w:val="28"/>
        </w:rPr>
        <w:lastRenderedPageBreak/>
        <w:t>9.</w:t>
      </w:r>
      <w:r w:rsidR="00693A36" w:rsidRPr="0014701F">
        <w:rPr>
          <w:rFonts w:ascii="Century Gothic" w:hAnsi="Century Gothic"/>
          <w:b/>
          <w:bCs/>
          <w:color w:val="2E82BA"/>
          <w:sz w:val="28"/>
          <w:szCs w:val="28"/>
        </w:rPr>
        <w:t>Gestione Lezioni</w:t>
      </w:r>
      <w:bookmarkEnd w:id="84"/>
    </w:p>
    <w:tbl>
      <w:tblPr>
        <w:tblStyle w:val="Grigliatabella"/>
        <w:tblpPr w:leftFromText="141" w:rightFromText="141" w:vertAnchor="page" w:horzAnchor="margin" w:tblpXSpec="center" w:tblpY="2431"/>
        <w:tblW w:w="0" w:type="auto"/>
        <w:tblLook w:val="04A0" w:firstRow="1" w:lastRow="0" w:firstColumn="1" w:lastColumn="0" w:noHBand="0" w:noVBand="1"/>
      </w:tblPr>
      <w:tblGrid>
        <w:gridCol w:w="2689"/>
        <w:gridCol w:w="6939"/>
      </w:tblGrid>
      <w:tr w:rsidR="00693A36" w:rsidRPr="001941AF" w14:paraId="2C36F40B" w14:textId="77777777" w:rsidTr="007917E3">
        <w:tc>
          <w:tcPr>
            <w:tcW w:w="2689" w:type="dxa"/>
            <w:shd w:val="clear" w:color="auto" w:fill="2E82BA"/>
          </w:tcPr>
          <w:p w14:paraId="11C366E1" w14:textId="77777777" w:rsidR="00693A36" w:rsidRPr="004A5DAE" w:rsidRDefault="00693A36" w:rsidP="00693A3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Nome test case</w:t>
            </w:r>
            <w:r w:rsidR="007917E3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104E704D" w14:textId="77777777" w:rsidR="00693A36" w:rsidRPr="00D441ED" w:rsidRDefault="00693A36" w:rsidP="00693A36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TCS39</w:t>
            </w:r>
          </w:p>
        </w:tc>
      </w:tr>
      <w:tr w:rsidR="00693A36" w:rsidRPr="001941AF" w14:paraId="58C648B0" w14:textId="77777777" w:rsidTr="007917E3">
        <w:tc>
          <w:tcPr>
            <w:tcW w:w="2689" w:type="dxa"/>
            <w:shd w:val="clear" w:color="auto" w:fill="2E82BA"/>
          </w:tcPr>
          <w:p w14:paraId="533D1B11" w14:textId="77777777" w:rsidR="00693A36" w:rsidRPr="004A5DAE" w:rsidRDefault="00693A36" w:rsidP="00693A3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</w:t>
            </w:r>
            <w:r w:rsidR="007917E3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6A44498B" w14:textId="77777777" w:rsidR="00693A36" w:rsidRPr="00D441ED" w:rsidRDefault="00693A36" w:rsidP="00693A36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15/01/20                15:01</w:t>
            </w:r>
          </w:p>
        </w:tc>
      </w:tr>
      <w:tr w:rsidR="00693A36" w:rsidRPr="001941AF" w14:paraId="6DFEB611" w14:textId="77777777" w:rsidTr="007917E3">
        <w:tc>
          <w:tcPr>
            <w:tcW w:w="2689" w:type="dxa"/>
            <w:shd w:val="clear" w:color="auto" w:fill="2E82BA"/>
          </w:tcPr>
          <w:p w14:paraId="49DF770E" w14:textId="77777777" w:rsidR="00693A36" w:rsidRPr="004A5DAE" w:rsidRDefault="00693A36" w:rsidP="00693A3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</w:t>
            </w:r>
            <w:r w:rsidR="007917E3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1CE73C3D" w14:textId="77777777" w:rsidR="00693A36" w:rsidRPr="00D441ED" w:rsidRDefault="00693A36" w:rsidP="00693A36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Claudia Buono</w:t>
            </w:r>
          </w:p>
        </w:tc>
      </w:tr>
      <w:tr w:rsidR="00693A36" w:rsidRPr="001941AF" w14:paraId="1AABD7AB" w14:textId="77777777" w:rsidTr="007917E3">
        <w:tc>
          <w:tcPr>
            <w:tcW w:w="2689" w:type="dxa"/>
            <w:shd w:val="clear" w:color="auto" w:fill="2E82BA"/>
          </w:tcPr>
          <w:p w14:paraId="5F9B9612" w14:textId="77777777" w:rsidR="00693A36" w:rsidRPr="004A5DAE" w:rsidRDefault="00693A36" w:rsidP="00693A3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</w:t>
            </w:r>
            <w:r w:rsidR="007917E3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6ED91FF4" w14:textId="77777777" w:rsidR="00693A36" w:rsidRPr="00D441ED" w:rsidRDefault="00693A36" w:rsidP="00693A36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L’inserimento non va a buon fine in quanto l’URL non rispetta il criterio di formato.</w:t>
            </w:r>
          </w:p>
        </w:tc>
      </w:tr>
      <w:tr w:rsidR="00693A36" w:rsidRPr="001941AF" w14:paraId="58D1ECF1" w14:textId="77777777" w:rsidTr="007917E3">
        <w:tc>
          <w:tcPr>
            <w:tcW w:w="2689" w:type="dxa"/>
            <w:shd w:val="clear" w:color="auto" w:fill="2E82BA"/>
          </w:tcPr>
          <w:p w14:paraId="4D7D70B2" w14:textId="77777777" w:rsidR="00693A36" w:rsidRPr="004A5DAE" w:rsidRDefault="00693A36" w:rsidP="00693A3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reale</w:t>
            </w:r>
            <w:r w:rsidR="007917E3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605931A2" w14:textId="77777777" w:rsidR="00693A36" w:rsidRPr="00D441ED" w:rsidRDefault="00693A36" w:rsidP="00693A36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L’inserimento non va a buon fine in quanto l’URL non rispetta il criterio di formato.</w:t>
            </w:r>
          </w:p>
        </w:tc>
      </w:tr>
      <w:tr w:rsidR="00693A36" w:rsidRPr="001941AF" w14:paraId="27E10608" w14:textId="77777777" w:rsidTr="007917E3">
        <w:tc>
          <w:tcPr>
            <w:tcW w:w="2689" w:type="dxa"/>
            <w:shd w:val="clear" w:color="auto" w:fill="2E82BA"/>
          </w:tcPr>
          <w:p w14:paraId="087BB245" w14:textId="77777777" w:rsidR="00693A36" w:rsidRPr="004A5DAE" w:rsidRDefault="00693A36" w:rsidP="00693A3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</w:t>
            </w:r>
            <w:r w:rsidR="007917E3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0C72B6F1" w14:textId="77777777" w:rsidR="00693A36" w:rsidRPr="00D441ED" w:rsidRDefault="00693A36" w:rsidP="00693A36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Corretto</w:t>
            </w:r>
          </w:p>
        </w:tc>
      </w:tr>
      <w:tr w:rsidR="00693A36" w:rsidRPr="001941AF" w14:paraId="23988CFD" w14:textId="77777777" w:rsidTr="007917E3">
        <w:tc>
          <w:tcPr>
            <w:tcW w:w="2689" w:type="dxa"/>
            <w:shd w:val="clear" w:color="auto" w:fill="2E82BA"/>
          </w:tcPr>
          <w:p w14:paraId="7EB12982" w14:textId="77777777" w:rsidR="00693A36" w:rsidRPr="004A5DAE" w:rsidRDefault="00693A36" w:rsidP="00693A3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prova</w:t>
            </w:r>
            <w:r w:rsidR="007917E3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6D9260CD" w14:textId="77777777" w:rsidR="00693A36" w:rsidRPr="00D441ED" w:rsidRDefault="00693A36" w:rsidP="00693A36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1</w:t>
            </w:r>
          </w:p>
        </w:tc>
      </w:tr>
      <w:tr w:rsidR="00693A36" w:rsidRPr="001941AF" w14:paraId="1DCBE93E" w14:textId="77777777" w:rsidTr="007917E3">
        <w:tc>
          <w:tcPr>
            <w:tcW w:w="2689" w:type="dxa"/>
            <w:shd w:val="clear" w:color="auto" w:fill="2E82BA"/>
          </w:tcPr>
          <w:p w14:paraId="2E658AC5" w14:textId="77777777" w:rsidR="00693A36" w:rsidRPr="004A5DAE" w:rsidRDefault="00693A36" w:rsidP="00693A36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</w:t>
            </w:r>
            <w:r w:rsidR="007917E3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08897EA3" w14:textId="77777777" w:rsidR="00693A36" w:rsidRPr="00D441ED" w:rsidRDefault="00693A36" w:rsidP="00693A36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Formato</w:t>
            </w:r>
          </w:p>
        </w:tc>
      </w:tr>
    </w:tbl>
    <w:p w14:paraId="32BFA194" w14:textId="77777777" w:rsidR="00693A36" w:rsidRPr="003161A6" w:rsidRDefault="00C14F2A" w:rsidP="00C14F2A">
      <w:pPr>
        <w:pStyle w:val="Titolo2"/>
        <w:ind w:left="720"/>
        <w:rPr>
          <w:rFonts w:ascii="Century Gothic" w:hAnsi="Century Gothic"/>
          <w:color w:val="auto"/>
          <w:sz w:val="24"/>
          <w:szCs w:val="24"/>
        </w:rPr>
      </w:pPr>
      <w:bookmarkStart w:id="85" w:name="_Toc30355597"/>
      <w:r>
        <w:rPr>
          <w:rFonts w:ascii="Century Gothic" w:hAnsi="Century Gothic"/>
          <w:color w:val="auto"/>
          <w:sz w:val="24"/>
          <w:szCs w:val="24"/>
        </w:rPr>
        <w:t>9.1</w:t>
      </w:r>
      <w:r w:rsidR="00693A36" w:rsidRPr="003161A6">
        <w:rPr>
          <w:rFonts w:ascii="Century Gothic" w:hAnsi="Century Gothic"/>
          <w:color w:val="auto"/>
          <w:sz w:val="24"/>
          <w:szCs w:val="24"/>
        </w:rPr>
        <w:t>Inserisci lezione</w:t>
      </w:r>
      <w:bookmarkEnd w:id="85"/>
    </w:p>
    <w:p w14:paraId="7CA66B20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1768ABF4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259976E6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  <w:r w:rsidRPr="001941AF">
        <w:rPr>
          <w:rFonts w:ascii="Century Gothic" w:hAnsi="Century Gothic"/>
          <w:noProof/>
          <w:sz w:val="24"/>
          <w:szCs w:val="24"/>
        </w:rPr>
        <w:drawing>
          <wp:inline distT="0" distB="0" distL="0" distR="0" wp14:anchorId="543F92BA" wp14:editId="25ECDD56">
            <wp:extent cx="6120130" cy="3261995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256F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5B6FB890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680850B7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220D659B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76FFBF13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4C523EF4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0A45E4A5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366144CA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4C98D1B9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1DB285F8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64CA33D0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3C329FA9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7D23DBDA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63B622A5" w14:textId="77777777" w:rsidR="003161A6" w:rsidRDefault="003161A6" w:rsidP="00693A36">
      <w:pPr>
        <w:rPr>
          <w:rFonts w:ascii="Century Gothic" w:hAnsi="Century Gothic"/>
          <w:sz w:val="24"/>
          <w:szCs w:val="24"/>
        </w:rPr>
      </w:pPr>
    </w:p>
    <w:p w14:paraId="5D5BF5DF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2BF4555D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689"/>
        <w:gridCol w:w="6939"/>
      </w:tblGrid>
      <w:tr w:rsidR="00693A36" w:rsidRPr="001941AF" w14:paraId="7DE7C2D4" w14:textId="77777777" w:rsidTr="007917E3">
        <w:tc>
          <w:tcPr>
            <w:tcW w:w="2689" w:type="dxa"/>
            <w:shd w:val="clear" w:color="auto" w:fill="2E82BA"/>
          </w:tcPr>
          <w:p w14:paraId="577B9318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test case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3AC6F668" w14:textId="77777777" w:rsidR="00693A36" w:rsidRPr="007917E3" w:rsidRDefault="00693A36" w:rsidP="007917E3">
            <w:pPr>
              <w:rPr>
                <w:rFonts w:ascii="Century Gothic" w:hAnsi="Century Gothic"/>
              </w:rPr>
            </w:pPr>
            <w:r w:rsidRPr="007917E3">
              <w:rPr>
                <w:rFonts w:ascii="Century Gothic" w:hAnsi="Century Gothic"/>
              </w:rPr>
              <w:t>TCS40</w:t>
            </w:r>
          </w:p>
        </w:tc>
      </w:tr>
      <w:tr w:rsidR="00693A36" w:rsidRPr="001941AF" w14:paraId="777E1A3F" w14:textId="77777777" w:rsidTr="007917E3">
        <w:tc>
          <w:tcPr>
            <w:tcW w:w="2689" w:type="dxa"/>
            <w:shd w:val="clear" w:color="auto" w:fill="2E82BA"/>
          </w:tcPr>
          <w:p w14:paraId="3F2A310F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50A8D19B" w14:textId="77777777" w:rsidR="00693A36" w:rsidRPr="007917E3" w:rsidRDefault="00693A36" w:rsidP="007917E3">
            <w:pPr>
              <w:rPr>
                <w:rFonts w:ascii="Century Gothic" w:hAnsi="Century Gothic"/>
              </w:rPr>
            </w:pPr>
            <w:r w:rsidRPr="007917E3">
              <w:rPr>
                <w:rFonts w:ascii="Century Gothic" w:hAnsi="Century Gothic"/>
              </w:rPr>
              <w:t>15/01/20                15:16</w:t>
            </w:r>
          </w:p>
        </w:tc>
      </w:tr>
      <w:tr w:rsidR="00693A36" w:rsidRPr="001941AF" w14:paraId="27BAC524" w14:textId="77777777" w:rsidTr="007917E3">
        <w:tc>
          <w:tcPr>
            <w:tcW w:w="2689" w:type="dxa"/>
            <w:shd w:val="clear" w:color="auto" w:fill="2E82BA"/>
          </w:tcPr>
          <w:p w14:paraId="3BC1D527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161B1329" w14:textId="77777777" w:rsidR="00693A36" w:rsidRPr="007917E3" w:rsidRDefault="00693A36" w:rsidP="007917E3">
            <w:pPr>
              <w:rPr>
                <w:rFonts w:ascii="Century Gothic" w:hAnsi="Century Gothic"/>
              </w:rPr>
            </w:pPr>
            <w:r w:rsidRPr="007917E3">
              <w:rPr>
                <w:rFonts w:ascii="Century Gothic" w:hAnsi="Century Gothic"/>
              </w:rPr>
              <w:t>Claudia Buono</w:t>
            </w:r>
          </w:p>
        </w:tc>
      </w:tr>
      <w:tr w:rsidR="00693A36" w:rsidRPr="001941AF" w14:paraId="2F965012" w14:textId="77777777" w:rsidTr="007917E3">
        <w:tc>
          <w:tcPr>
            <w:tcW w:w="2689" w:type="dxa"/>
            <w:shd w:val="clear" w:color="auto" w:fill="2E82BA"/>
          </w:tcPr>
          <w:p w14:paraId="4329C73A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34CCCB0C" w14:textId="77777777" w:rsidR="00693A36" w:rsidRPr="007917E3" w:rsidRDefault="00693A36" w:rsidP="007917E3">
            <w:pPr>
              <w:rPr>
                <w:rFonts w:ascii="Century Gothic" w:hAnsi="Century Gothic"/>
              </w:rPr>
            </w:pPr>
            <w:r w:rsidRPr="007917E3">
              <w:rPr>
                <w:rFonts w:ascii="Century Gothic" w:hAnsi="Century Gothic"/>
              </w:rPr>
              <w:t>L’inserimento non va a buon fine in quanto la lezione con il seguente URL è già presente nel pacchetto.</w:t>
            </w:r>
          </w:p>
        </w:tc>
      </w:tr>
      <w:tr w:rsidR="00693A36" w:rsidRPr="001941AF" w14:paraId="6E25B46A" w14:textId="77777777" w:rsidTr="007917E3">
        <w:tc>
          <w:tcPr>
            <w:tcW w:w="2689" w:type="dxa"/>
            <w:shd w:val="clear" w:color="auto" w:fill="2E82BA"/>
          </w:tcPr>
          <w:p w14:paraId="348A8BAC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reale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421D03C0" w14:textId="77777777" w:rsidR="00693A36" w:rsidRPr="007917E3" w:rsidRDefault="00693A36" w:rsidP="007917E3">
            <w:pPr>
              <w:rPr>
                <w:rFonts w:ascii="Century Gothic" w:hAnsi="Century Gothic"/>
              </w:rPr>
            </w:pPr>
            <w:r w:rsidRPr="007917E3">
              <w:rPr>
                <w:rFonts w:ascii="Century Gothic" w:hAnsi="Century Gothic"/>
              </w:rPr>
              <w:t>L’inserimento non va a buon fine in quanto la lezione con il seguente URL è già presente nel pacchetto.</w:t>
            </w:r>
          </w:p>
        </w:tc>
      </w:tr>
      <w:tr w:rsidR="00693A36" w:rsidRPr="001941AF" w14:paraId="26628E8B" w14:textId="77777777" w:rsidTr="007917E3">
        <w:tc>
          <w:tcPr>
            <w:tcW w:w="2689" w:type="dxa"/>
            <w:shd w:val="clear" w:color="auto" w:fill="2E82BA"/>
          </w:tcPr>
          <w:p w14:paraId="37873447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58ED65AD" w14:textId="77777777" w:rsidR="00693A36" w:rsidRPr="007917E3" w:rsidRDefault="00693A36" w:rsidP="007917E3">
            <w:pPr>
              <w:rPr>
                <w:rFonts w:ascii="Century Gothic" w:hAnsi="Century Gothic"/>
              </w:rPr>
            </w:pPr>
            <w:r w:rsidRPr="007917E3">
              <w:rPr>
                <w:rFonts w:ascii="Century Gothic" w:hAnsi="Century Gothic"/>
              </w:rPr>
              <w:t>Corretto</w:t>
            </w:r>
          </w:p>
        </w:tc>
      </w:tr>
      <w:tr w:rsidR="00693A36" w:rsidRPr="001941AF" w14:paraId="57969FE1" w14:textId="77777777" w:rsidTr="007917E3">
        <w:tc>
          <w:tcPr>
            <w:tcW w:w="2689" w:type="dxa"/>
            <w:shd w:val="clear" w:color="auto" w:fill="2E82BA"/>
          </w:tcPr>
          <w:p w14:paraId="2E03252B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49B59EB7" w14:textId="77777777" w:rsidR="00693A36" w:rsidRPr="007917E3" w:rsidRDefault="00693A36" w:rsidP="007917E3">
            <w:pPr>
              <w:rPr>
                <w:rFonts w:ascii="Century Gothic" w:hAnsi="Century Gothic"/>
              </w:rPr>
            </w:pPr>
            <w:r w:rsidRPr="007917E3">
              <w:rPr>
                <w:rFonts w:ascii="Century Gothic" w:hAnsi="Century Gothic"/>
              </w:rPr>
              <w:t>1</w:t>
            </w:r>
          </w:p>
        </w:tc>
      </w:tr>
      <w:tr w:rsidR="00693A36" w:rsidRPr="001941AF" w14:paraId="7ED8A78A" w14:textId="77777777" w:rsidTr="007917E3">
        <w:tc>
          <w:tcPr>
            <w:tcW w:w="2689" w:type="dxa"/>
            <w:shd w:val="clear" w:color="auto" w:fill="2E82BA"/>
          </w:tcPr>
          <w:p w14:paraId="48806CEE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01DFB969" w14:textId="77777777" w:rsidR="00693A36" w:rsidRPr="007917E3" w:rsidRDefault="00693A36" w:rsidP="007917E3">
            <w:pPr>
              <w:rPr>
                <w:rFonts w:ascii="Century Gothic" w:hAnsi="Century Gothic"/>
              </w:rPr>
            </w:pPr>
            <w:r w:rsidRPr="007917E3">
              <w:rPr>
                <w:rFonts w:ascii="Century Gothic" w:hAnsi="Century Gothic"/>
              </w:rPr>
              <w:t>Esistenza</w:t>
            </w:r>
          </w:p>
        </w:tc>
      </w:tr>
    </w:tbl>
    <w:p w14:paraId="58A05464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19D26975" w14:textId="77777777" w:rsidR="00693A36" w:rsidRPr="001941AF" w:rsidRDefault="00693A36" w:rsidP="00693A36">
      <w:pPr>
        <w:rPr>
          <w:rFonts w:ascii="Century Gothic" w:hAnsi="Century Gothic"/>
          <w:noProof/>
          <w:sz w:val="24"/>
          <w:szCs w:val="24"/>
        </w:rPr>
      </w:pPr>
      <w:r w:rsidRPr="001941AF">
        <w:rPr>
          <w:rFonts w:ascii="Century Gothic" w:hAnsi="Century Gothic"/>
          <w:noProof/>
          <w:sz w:val="24"/>
          <w:szCs w:val="24"/>
        </w:rPr>
        <w:drawing>
          <wp:inline distT="0" distB="0" distL="0" distR="0" wp14:anchorId="0AF3F813" wp14:editId="4C809D7C">
            <wp:extent cx="6120130" cy="3048635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5AE9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65C07954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23FB7FCE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0262D815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250853BB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4B80E5F5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2B02BB40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22D65886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140ED118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177832FA" w14:textId="77777777" w:rsidR="00693A36" w:rsidRPr="001941AF" w:rsidRDefault="00693A36" w:rsidP="00693A36">
      <w:pPr>
        <w:rPr>
          <w:rFonts w:ascii="Century Gothic" w:hAnsi="Century Gothic"/>
          <w:noProof/>
          <w:sz w:val="24"/>
          <w:szCs w:val="24"/>
        </w:rPr>
      </w:pPr>
    </w:p>
    <w:p w14:paraId="79486F91" w14:textId="77777777" w:rsidR="00693A36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  <w:r w:rsidRPr="001941AF">
        <w:rPr>
          <w:rFonts w:ascii="Century Gothic" w:hAnsi="Century Gothic"/>
          <w:sz w:val="24"/>
          <w:szCs w:val="24"/>
        </w:rPr>
        <w:tab/>
      </w:r>
    </w:p>
    <w:p w14:paraId="6AED0A34" w14:textId="77777777" w:rsidR="00693A36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22AD68E6" w14:textId="77777777" w:rsidR="00693A36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719E0AB4" w14:textId="77777777" w:rsidR="00693A36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570DA2B6" w14:textId="77777777" w:rsidR="00693A36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4127FBC1" w14:textId="77777777" w:rsidR="00693A36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35F1FA93" w14:textId="77777777" w:rsidR="00693A36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1F269C9E" w14:textId="77777777" w:rsidR="00693A36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27530A41" w14:textId="77777777" w:rsidR="00693A36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37BD2393" w14:textId="77777777" w:rsidR="00D441ED" w:rsidRDefault="00D441ED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6E0A8E93" w14:textId="77777777" w:rsidR="00693A36" w:rsidRPr="001941AF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689"/>
        <w:gridCol w:w="6939"/>
      </w:tblGrid>
      <w:tr w:rsidR="00693A36" w:rsidRPr="001941AF" w14:paraId="7CFB1A86" w14:textId="77777777" w:rsidTr="00D441ED">
        <w:tc>
          <w:tcPr>
            <w:tcW w:w="2689" w:type="dxa"/>
            <w:shd w:val="clear" w:color="auto" w:fill="2E82BA"/>
          </w:tcPr>
          <w:p w14:paraId="260C84E1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test case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49527FBC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TCS41</w:t>
            </w:r>
          </w:p>
        </w:tc>
      </w:tr>
      <w:tr w:rsidR="00693A36" w:rsidRPr="001941AF" w14:paraId="07F3299E" w14:textId="77777777" w:rsidTr="00D441ED">
        <w:tc>
          <w:tcPr>
            <w:tcW w:w="2689" w:type="dxa"/>
            <w:shd w:val="clear" w:color="auto" w:fill="2E82BA"/>
          </w:tcPr>
          <w:p w14:paraId="48356E9B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44E107C0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15/01/20                15:35</w:t>
            </w:r>
          </w:p>
        </w:tc>
      </w:tr>
      <w:tr w:rsidR="00693A36" w:rsidRPr="001941AF" w14:paraId="7AC7F5E9" w14:textId="77777777" w:rsidTr="00D441ED">
        <w:tc>
          <w:tcPr>
            <w:tcW w:w="2689" w:type="dxa"/>
            <w:shd w:val="clear" w:color="auto" w:fill="2E82BA"/>
          </w:tcPr>
          <w:p w14:paraId="16905636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3A4817DB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Claudia Buono</w:t>
            </w:r>
          </w:p>
        </w:tc>
      </w:tr>
      <w:tr w:rsidR="00693A36" w:rsidRPr="001941AF" w14:paraId="3997DEBA" w14:textId="77777777" w:rsidTr="00D441ED">
        <w:tc>
          <w:tcPr>
            <w:tcW w:w="2689" w:type="dxa"/>
            <w:shd w:val="clear" w:color="auto" w:fill="2E82BA"/>
          </w:tcPr>
          <w:p w14:paraId="6431E52D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6931E129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L’inserimento non va a buon fine in quanto il Titolo non rispetta i criteri di lunghezza.</w:t>
            </w:r>
          </w:p>
        </w:tc>
      </w:tr>
      <w:tr w:rsidR="00693A36" w:rsidRPr="001941AF" w14:paraId="10F914F8" w14:textId="77777777" w:rsidTr="00D441ED">
        <w:tc>
          <w:tcPr>
            <w:tcW w:w="2689" w:type="dxa"/>
            <w:shd w:val="clear" w:color="auto" w:fill="2E82BA"/>
          </w:tcPr>
          <w:p w14:paraId="12485094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reale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7B47EA6B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L’inserimento non va a buon fine in quanto il Titolo non rispetta i criteri di lunghezza.</w:t>
            </w:r>
          </w:p>
        </w:tc>
      </w:tr>
      <w:tr w:rsidR="00693A36" w:rsidRPr="001941AF" w14:paraId="61FA0FA0" w14:textId="77777777" w:rsidTr="00D441ED">
        <w:tc>
          <w:tcPr>
            <w:tcW w:w="2689" w:type="dxa"/>
            <w:shd w:val="clear" w:color="auto" w:fill="2E82BA"/>
          </w:tcPr>
          <w:p w14:paraId="3EA61894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0509BF3C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Corretto</w:t>
            </w:r>
          </w:p>
        </w:tc>
      </w:tr>
      <w:tr w:rsidR="00693A36" w:rsidRPr="001941AF" w14:paraId="511CE465" w14:textId="77777777" w:rsidTr="00D441ED">
        <w:tc>
          <w:tcPr>
            <w:tcW w:w="2689" w:type="dxa"/>
            <w:shd w:val="clear" w:color="auto" w:fill="2E82BA"/>
          </w:tcPr>
          <w:p w14:paraId="51365B1E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2D52809D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1</w:t>
            </w:r>
          </w:p>
        </w:tc>
      </w:tr>
      <w:tr w:rsidR="00693A36" w:rsidRPr="001941AF" w14:paraId="6F0F5981" w14:textId="77777777" w:rsidTr="00D441ED">
        <w:tc>
          <w:tcPr>
            <w:tcW w:w="2689" w:type="dxa"/>
            <w:shd w:val="clear" w:color="auto" w:fill="2E82BA"/>
          </w:tcPr>
          <w:p w14:paraId="5C72DCF8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3D93ED9C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Lunghezza</w:t>
            </w:r>
          </w:p>
        </w:tc>
      </w:tr>
    </w:tbl>
    <w:p w14:paraId="3AE98FEB" w14:textId="77777777" w:rsidR="00693A36" w:rsidRPr="001941AF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2D42ED22" w14:textId="77777777" w:rsidR="00693A36" w:rsidRPr="001941AF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  <w:r w:rsidRPr="001941AF">
        <w:rPr>
          <w:rFonts w:ascii="Century Gothic" w:hAnsi="Century Gothic"/>
          <w:noProof/>
          <w:sz w:val="24"/>
          <w:szCs w:val="24"/>
        </w:rPr>
        <w:drawing>
          <wp:inline distT="0" distB="0" distL="0" distR="0" wp14:anchorId="7D267ACE" wp14:editId="48422C18">
            <wp:extent cx="6120130" cy="3268345"/>
            <wp:effectExtent l="0" t="0" r="0" b="8255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051E" w14:textId="77777777" w:rsidR="00693A36" w:rsidRPr="001941AF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5F2152F2" w14:textId="77777777" w:rsidR="00693A36" w:rsidRPr="001941AF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1C780248" w14:textId="77777777" w:rsidR="00693A36" w:rsidRPr="001941AF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42FC3B01" w14:textId="77777777" w:rsidR="00693A36" w:rsidRPr="001941AF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61706DB4" w14:textId="77777777" w:rsidR="00693A36" w:rsidRPr="001941AF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312D7226" w14:textId="77777777" w:rsidR="00693A36" w:rsidRPr="001941AF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3780FAE4" w14:textId="77777777" w:rsidR="00693A36" w:rsidRPr="001941AF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6A25C38F" w14:textId="77777777" w:rsidR="00693A36" w:rsidRPr="001941AF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45CC30C5" w14:textId="77777777" w:rsidR="00693A36" w:rsidRPr="001941AF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4577DE04" w14:textId="77777777" w:rsidR="00693A36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228D213D" w14:textId="77777777" w:rsidR="00693A36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1B40D636" w14:textId="77777777" w:rsidR="00693A36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2166A02C" w14:textId="77777777" w:rsidR="00693A36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791B878E" w14:textId="77777777" w:rsidR="00693A36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302C4F0B" w14:textId="77777777" w:rsidR="00693A36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2EE12799" w14:textId="77777777" w:rsidR="00693A36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0EB8E0D1" w14:textId="77777777" w:rsidR="00693A36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6595694C" w14:textId="77777777" w:rsidR="00D441ED" w:rsidRDefault="00D441ED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2FF56B5E" w14:textId="77777777" w:rsidR="00693A36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p w14:paraId="7524B80E" w14:textId="77777777" w:rsidR="00693A36" w:rsidRPr="001941AF" w:rsidRDefault="00693A36" w:rsidP="00693A36">
      <w:pPr>
        <w:tabs>
          <w:tab w:val="left" w:pos="6949"/>
        </w:tabs>
        <w:rPr>
          <w:rFonts w:ascii="Century Gothic" w:hAnsi="Century Gothic"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689"/>
        <w:gridCol w:w="6939"/>
      </w:tblGrid>
      <w:tr w:rsidR="00693A36" w:rsidRPr="00D441ED" w14:paraId="66EA107E" w14:textId="77777777" w:rsidTr="00D441ED">
        <w:tc>
          <w:tcPr>
            <w:tcW w:w="2689" w:type="dxa"/>
            <w:shd w:val="clear" w:color="auto" w:fill="2E82BA"/>
          </w:tcPr>
          <w:p w14:paraId="1CB5F928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test case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0C2447FB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TCS42</w:t>
            </w:r>
          </w:p>
        </w:tc>
      </w:tr>
      <w:tr w:rsidR="00693A36" w:rsidRPr="00D441ED" w14:paraId="0B3C1FB1" w14:textId="77777777" w:rsidTr="00D441ED">
        <w:tc>
          <w:tcPr>
            <w:tcW w:w="2689" w:type="dxa"/>
            <w:shd w:val="clear" w:color="auto" w:fill="2E82BA"/>
          </w:tcPr>
          <w:p w14:paraId="3C87A756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3B2B67DB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15/01/20                15:47</w:t>
            </w:r>
          </w:p>
        </w:tc>
      </w:tr>
      <w:tr w:rsidR="00693A36" w:rsidRPr="00D441ED" w14:paraId="56E234BC" w14:textId="77777777" w:rsidTr="00D441ED">
        <w:tc>
          <w:tcPr>
            <w:tcW w:w="2689" w:type="dxa"/>
            <w:shd w:val="clear" w:color="auto" w:fill="2E82BA"/>
          </w:tcPr>
          <w:p w14:paraId="1C9888B1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22C0BB67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Claudia Buono</w:t>
            </w:r>
          </w:p>
        </w:tc>
      </w:tr>
      <w:tr w:rsidR="00693A36" w:rsidRPr="00D441ED" w14:paraId="1FEF2B5D" w14:textId="77777777" w:rsidTr="00D441ED">
        <w:tc>
          <w:tcPr>
            <w:tcW w:w="2689" w:type="dxa"/>
            <w:shd w:val="clear" w:color="auto" w:fill="2E82BA"/>
          </w:tcPr>
          <w:p w14:paraId="3F0DF3BA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154C01D6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L’inserimento non va a buon fine in quanto non sono stati compilati tutti i campi.</w:t>
            </w:r>
          </w:p>
        </w:tc>
      </w:tr>
      <w:tr w:rsidR="00693A36" w:rsidRPr="00D441ED" w14:paraId="2F1ADF6F" w14:textId="77777777" w:rsidTr="00D441ED">
        <w:tc>
          <w:tcPr>
            <w:tcW w:w="2689" w:type="dxa"/>
            <w:shd w:val="clear" w:color="auto" w:fill="2E82BA"/>
          </w:tcPr>
          <w:p w14:paraId="355F403D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reale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22303981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L’inserimento non va a buon fine in quanto non sono stati compilati tutti i campi.</w:t>
            </w:r>
          </w:p>
        </w:tc>
      </w:tr>
      <w:tr w:rsidR="00693A36" w:rsidRPr="00D441ED" w14:paraId="24F6728F" w14:textId="77777777" w:rsidTr="00D441ED">
        <w:tc>
          <w:tcPr>
            <w:tcW w:w="2689" w:type="dxa"/>
            <w:shd w:val="clear" w:color="auto" w:fill="2E82BA"/>
          </w:tcPr>
          <w:p w14:paraId="34FA696F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05ABA570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Corretto</w:t>
            </w:r>
          </w:p>
        </w:tc>
      </w:tr>
      <w:tr w:rsidR="00693A36" w:rsidRPr="00D441ED" w14:paraId="735ABC04" w14:textId="77777777" w:rsidTr="00D441ED">
        <w:tc>
          <w:tcPr>
            <w:tcW w:w="2689" w:type="dxa"/>
            <w:shd w:val="clear" w:color="auto" w:fill="2E82BA"/>
          </w:tcPr>
          <w:p w14:paraId="1D95AC9F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120C0CFB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1</w:t>
            </w:r>
          </w:p>
        </w:tc>
      </w:tr>
      <w:tr w:rsidR="00693A36" w:rsidRPr="00D441ED" w14:paraId="4D40BC6A" w14:textId="77777777" w:rsidTr="00D441ED">
        <w:tc>
          <w:tcPr>
            <w:tcW w:w="2689" w:type="dxa"/>
            <w:shd w:val="clear" w:color="auto" w:fill="2E82BA"/>
          </w:tcPr>
          <w:p w14:paraId="7AEBE68D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46F8AE3A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Formato</w:t>
            </w:r>
          </w:p>
        </w:tc>
      </w:tr>
    </w:tbl>
    <w:p w14:paraId="47890413" w14:textId="77777777" w:rsidR="00693A36" w:rsidRPr="00D441ED" w:rsidRDefault="00693A36" w:rsidP="00693A36">
      <w:pPr>
        <w:tabs>
          <w:tab w:val="left" w:pos="6949"/>
        </w:tabs>
        <w:rPr>
          <w:rFonts w:ascii="Century Gothic" w:hAnsi="Century Gothic"/>
        </w:rPr>
      </w:pPr>
    </w:p>
    <w:p w14:paraId="6E6E375F" w14:textId="77777777" w:rsidR="00693A36" w:rsidRPr="00D441ED" w:rsidRDefault="00693A36" w:rsidP="00693A36">
      <w:pPr>
        <w:tabs>
          <w:tab w:val="left" w:pos="6949"/>
        </w:tabs>
        <w:rPr>
          <w:rFonts w:ascii="Century Gothic" w:hAnsi="Century Gothic"/>
        </w:rPr>
      </w:pPr>
    </w:p>
    <w:p w14:paraId="154F3BFD" w14:textId="77777777" w:rsidR="00693A36" w:rsidRPr="001941AF" w:rsidRDefault="00693A36" w:rsidP="00693A36">
      <w:pPr>
        <w:tabs>
          <w:tab w:val="left" w:pos="6949"/>
        </w:tabs>
        <w:rPr>
          <w:rFonts w:ascii="Century Gothic" w:hAnsi="Century Gothic"/>
          <w:noProof/>
          <w:sz w:val="24"/>
          <w:szCs w:val="24"/>
        </w:rPr>
      </w:pPr>
      <w:r w:rsidRPr="001941AF">
        <w:rPr>
          <w:rFonts w:ascii="Century Gothic" w:hAnsi="Century Gothic"/>
          <w:noProof/>
          <w:sz w:val="24"/>
          <w:szCs w:val="24"/>
        </w:rPr>
        <w:drawing>
          <wp:inline distT="0" distB="0" distL="0" distR="0" wp14:anchorId="2DA266EB" wp14:editId="4A5302D0">
            <wp:extent cx="6120130" cy="307594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11C9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3F5FFA53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601325BB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599B6022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38C3D317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4B85F1EC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6C9EB908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202D60FE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07EEB822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6C1AAB3E" w14:textId="77777777" w:rsidR="00693A36" w:rsidRDefault="00693A36" w:rsidP="00693A36">
      <w:pPr>
        <w:tabs>
          <w:tab w:val="left" w:pos="7926"/>
        </w:tabs>
        <w:rPr>
          <w:rFonts w:ascii="Century Gothic" w:hAnsi="Century Gothic"/>
          <w:sz w:val="24"/>
          <w:szCs w:val="24"/>
        </w:rPr>
      </w:pPr>
    </w:p>
    <w:p w14:paraId="562860E2" w14:textId="77777777" w:rsidR="00693A36" w:rsidRDefault="00693A36" w:rsidP="00693A36">
      <w:pPr>
        <w:tabs>
          <w:tab w:val="left" w:pos="7926"/>
        </w:tabs>
        <w:rPr>
          <w:rFonts w:ascii="Century Gothic" w:hAnsi="Century Gothic"/>
          <w:sz w:val="24"/>
          <w:szCs w:val="24"/>
        </w:rPr>
      </w:pPr>
    </w:p>
    <w:p w14:paraId="6619A593" w14:textId="77777777" w:rsidR="00693A36" w:rsidRDefault="00693A36" w:rsidP="00693A36">
      <w:pPr>
        <w:tabs>
          <w:tab w:val="left" w:pos="7926"/>
        </w:tabs>
        <w:rPr>
          <w:rFonts w:ascii="Century Gothic" w:hAnsi="Century Gothic"/>
          <w:sz w:val="24"/>
          <w:szCs w:val="24"/>
        </w:rPr>
      </w:pPr>
    </w:p>
    <w:p w14:paraId="00F1F2B1" w14:textId="77777777" w:rsidR="00693A36" w:rsidRDefault="00693A36" w:rsidP="00693A36">
      <w:pPr>
        <w:tabs>
          <w:tab w:val="left" w:pos="7926"/>
        </w:tabs>
        <w:rPr>
          <w:rFonts w:ascii="Century Gothic" w:hAnsi="Century Gothic"/>
          <w:sz w:val="24"/>
          <w:szCs w:val="24"/>
        </w:rPr>
      </w:pPr>
    </w:p>
    <w:p w14:paraId="5CF80E32" w14:textId="77777777" w:rsidR="00693A36" w:rsidRDefault="00693A36" w:rsidP="00693A36">
      <w:pPr>
        <w:tabs>
          <w:tab w:val="left" w:pos="7926"/>
        </w:tabs>
        <w:rPr>
          <w:rFonts w:ascii="Century Gothic" w:hAnsi="Century Gothic"/>
          <w:sz w:val="24"/>
          <w:szCs w:val="24"/>
        </w:rPr>
      </w:pPr>
    </w:p>
    <w:p w14:paraId="33458037" w14:textId="77777777" w:rsidR="00693A36" w:rsidRDefault="00693A36" w:rsidP="00693A36">
      <w:pPr>
        <w:tabs>
          <w:tab w:val="left" w:pos="7926"/>
        </w:tabs>
        <w:rPr>
          <w:rFonts w:ascii="Century Gothic" w:hAnsi="Century Gothic"/>
          <w:sz w:val="24"/>
          <w:szCs w:val="24"/>
        </w:rPr>
      </w:pPr>
    </w:p>
    <w:p w14:paraId="0C547A14" w14:textId="77777777" w:rsidR="00693A36" w:rsidRDefault="00693A36" w:rsidP="00693A36">
      <w:pPr>
        <w:tabs>
          <w:tab w:val="left" w:pos="7926"/>
        </w:tabs>
        <w:rPr>
          <w:rFonts w:ascii="Century Gothic" w:hAnsi="Century Gothic"/>
          <w:sz w:val="24"/>
          <w:szCs w:val="24"/>
        </w:rPr>
      </w:pPr>
    </w:p>
    <w:p w14:paraId="1FDBF84E" w14:textId="77777777" w:rsidR="00693A36" w:rsidRDefault="00693A36" w:rsidP="00693A36">
      <w:pPr>
        <w:tabs>
          <w:tab w:val="left" w:pos="7926"/>
        </w:tabs>
        <w:rPr>
          <w:rFonts w:ascii="Century Gothic" w:hAnsi="Century Gothic"/>
          <w:sz w:val="24"/>
          <w:szCs w:val="24"/>
        </w:rPr>
      </w:pPr>
    </w:p>
    <w:p w14:paraId="54D1942A" w14:textId="77777777" w:rsidR="00D441ED" w:rsidRDefault="00D441ED" w:rsidP="00693A36">
      <w:pPr>
        <w:tabs>
          <w:tab w:val="left" w:pos="7926"/>
        </w:tabs>
        <w:rPr>
          <w:rFonts w:ascii="Century Gothic" w:hAnsi="Century Gothic"/>
          <w:sz w:val="24"/>
          <w:szCs w:val="24"/>
        </w:rPr>
      </w:pPr>
    </w:p>
    <w:p w14:paraId="072DE235" w14:textId="77777777" w:rsidR="00693A36" w:rsidRDefault="00693A36" w:rsidP="00693A36">
      <w:pPr>
        <w:tabs>
          <w:tab w:val="left" w:pos="7926"/>
        </w:tabs>
        <w:rPr>
          <w:rFonts w:ascii="Century Gothic" w:hAnsi="Century Gothic"/>
          <w:sz w:val="24"/>
          <w:szCs w:val="24"/>
        </w:rPr>
      </w:pPr>
    </w:p>
    <w:p w14:paraId="064BC1A8" w14:textId="77777777" w:rsidR="00693A36" w:rsidRPr="001941AF" w:rsidRDefault="00693A36" w:rsidP="00693A36">
      <w:pPr>
        <w:tabs>
          <w:tab w:val="left" w:pos="7926"/>
        </w:tabs>
        <w:rPr>
          <w:rFonts w:ascii="Century Gothic" w:hAnsi="Century Gothic"/>
          <w:sz w:val="24"/>
          <w:szCs w:val="24"/>
        </w:rPr>
      </w:pPr>
      <w:r w:rsidRPr="001941AF">
        <w:rPr>
          <w:rFonts w:ascii="Century Gothic" w:hAnsi="Century Gothic"/>
          <w:sz w:val="24"/>
          <w:szCs w:val="24"/>
        </w:rPr>
        <w:tab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689"/>
        <w:gridCol w:w="6939"/>
      </w:tblGrid>
      <w:tr w:rsidR="00693A36" w:rsidRPr="001941AF" w14:paraId="1B6B452A" w14:textId="77777777" w:rsidTr="00D441ED">
        <w:tc>
          <w:tcPr>
            <w:tcW w:w="2689" w:type="dxa"/>
            <w:shd w:val="clear" w:color="auto" w:fill="2E82BA"/>
          </w:tcPr>
          <w:p w14:paraId="2350F890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test case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  <w:shd w:val="clear" w:color="auto" w:fill="FFFFFF" w:themeFill="background1"/>
          </w:tcPr>
          <w:p w14:paraId="745C7E6E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TCS43</w:t>
            </w:r>
          </w:p>
        </w:tc>
      </w:tr>
      <w:tr w:rsidR="00693A36" w:rsidRPr="001941AF" w14:paraId="1DC74893" w14:textId="77777777" w:rsidTr="00D441ED">
        <w:tc>
          <w:tcPr>
            <w:tcW w:w="2689" w:type="dxa"/>
            <w:shd w:val="clear" w:color="auto" w:fill="2E82BA"/>
          </w:tcPr>
          <w:p w14:paraId="7D4911D4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  <w:shd w:val="clear" w:color="auto" w:fill="FFFFFF" w:themeFill="background1"/>
          </w:tcPr>
          <w:p w14:paraId="773DED58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15/01/20                15:58</w:t>
            </w:r>
          </w:p>
        </w:tc>
      </w:tr>
      <w:tr w:rsidR="00693A36" w:rsidRPr="001941AF" w14:paraId="4F63F1BB" w14:textId="77777777" w:rsidTr="00D441ED">
        <w:tc>
          <w:tcPr>
            <w:tcW w:w="2689" w:type="dxa"/>
            <w:shd w:val="clear" w:color="auto" w:fill="2E82BA"/>
          </w:tcPr>
          <w:p w14:paraId="0137EFC5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  <w:shd w:val="clear" w:color="auto" w:fill="FFFFFF" w:themeFill="background1"/>
          </w:tcPr>
          <w:p w14:paraId="59F60D2A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Claudia Buono</w:t>
            </w:r>
          </w:p>
        </w:tc>
      </w:tr>
      <w:tr w:rsidR="00693A36" w:rsidRPr="001941AF" w14:paraId="6B6E787B" w14:textId="77777777" w:rsidTr="00D441ED">
        <w:tc>
          <w:tcPr>
            <w:tcW w:w="2689" w:type="dxa"/>
            <w:shd w:val="clear" w:color="auto" w:fill="2E82BA"/>
          </w:tcPr>
          <w:p w14:paraId="483D6056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  <w:shd w:val="clear" w:color="auto" w:fill="FFFFFF" w:themeFill="background1"/>
          </w:tcPr>
          <w:p w14:paraId="75A58F11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L’inserimento non va a buon fine in quanto nel pacchetto è già presente una lezione con il titolo “Lezione 1 – Violino”.</w:t>
            </w:r>
          </w:p>
        </w:tc>
      </w:tr>
      <w:tr w:rsidR="00693A36" w:rsidRPr="001941AF" w14:paraId="0AA8F79B" w14:textId="77777777" w:rsidTr="00D441ED">
        <w:tc>
          <w:tcPr>
            <w:tcW w:w="2689" w:type="dxa"/>
            <w:shd w:val="clear" w:color="auto" w:fill="2E82BA"/>
          </w:tcPr>
          <w:p w14:paraId="081109E3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reale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  <w:shd w:val="clear" w:color="auto" w:fill="FFFFFF" w:themeFill="background1"/>
          </w:tcPr>
          <w:p w14:paraId="10B4FF0B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L’inserimento non va a buon fine in quanto nel pacchetto è già presente una lezione con il titolo “Lezione 1 – Violino”.</w:t>
            </w:r>
          </w:p>
        </w:tc>
      </w:tr>
      <w:tr w:rsidR="00693A36" w:rsidRPr="001941AF" w14:paraId="7E1354C8" w14:textId="77777777" w:rsidTr="00D441ED">
        <w:tc>
          <w:tcPr>
            <w:tcW w:w="2689" w:type="dxa"/>
            <w:shd w:val="clear" w:color="auto" w:fill="2E82BA"/>
          </w:tcPr>
          <w:p w14:paraId="0F2FA80A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  <w:shd w:val="clear" w:color="auto" w:fill="FFFFFF" w:themeFill="background1"/>
          </w:tcPr>
          <w:p w14:paraId="324E39FC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Corretto</w:t>
            </w:r>
          </w:p>
        </w:tc>
      </w:tr>
      <w:tr w:rsidR="00693A36" w:rsidRPr="001941AF" w14:paraId="5A13F5C3" w14:textId="77777777" w:rsidTr="00D441ED">
        <w:tc>
          <w:tcPr>
            <w:tcW w:w="2689" w:type="dxa"/>
            <w:shd w:val="clear" w:color="auto" w:fill="2E82BA"/>
          </w:tcPr>
          <w:p w14:paraId="46A86D80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  <w:shd w:val="clear" w:color="auto" w:fill="FFFFFF" w:themeFill="background1"/>
          </w:tcPr>
          <w:p w14:paraId="467D9041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1</w:t>
            </w:r>
          </w:p>
        </w:tc>
      </w:tr>
      <w:tr w:rsidR="00693A36" w:rsidRPr="001941AF" w14:paraId="4FEF3798" w14:textId="77777777" w:rsidTr="00D441ED">
        <w:tc>
          <w:tcPr>
            <w:tcW w:w="2689" w:type="dxa"/>
            <w:shd w:val="clear" w:color="auto" w:fill="2E82BA"/>
          </w:tcPr>
          <w:p w14:paraId="4AC8261C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  <w:shd w:val="clear" w:color="auto" w:fill="FFFFFF" w:themeFill="background1"/>
          </w:tcPr>
          <w:p w14:paraId="7B6AEC11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Esistenza</w:t>
            </w:r>
          </w:p>
        </w:tc>
      </w:tr>
    </w:tbl>
    <w:p w14:paraId="27349FF5" w14:textId="77777777" w:rsidR="00693A36" w:rsidRPr="001941AF" w:rsidRDefault="00693A36" w:rsidP="00693A36">
      <w:pPr>
        <w:tabs>
          <w:tab w:val="left" w:pos="7926"/>
        </w:tabs>
        <w:rPr>
          <w:rFonts w:ascii="Century Gothic" w:hAnsi="Century Gothic"/>
          <w:sz w:val="24"/>
          <w:szCs w:val="24"/>
        </w:rPr>
      </w:pPr>
    </w:p>
    <w:p w14:paraId="28E93666" w14:textId="77777777" w:rsidR="00693A36" w:rsidRPr="001941AF" w:rsidRDefault="00693A36" w:rsidP="00693A36">
      <w:pPr>
        <w:tabs>
          <w:tab w:val="left" w:pos="7926"/>
        </w:tabs>
        <w:rPr>
          <w:rFonts w:ascii="Century Gothic" w:hAnsi="Century Gothic"/>
          <w:sz w:val="24"/>
          <w:szCs w:val="24"/>
        </w:rPr>
      </w:pPr>
      <w:r w:rsidRPr="001941AF">
        <w:rPr>
          <w:rFonts w:ascii="Century Gothic" w:hAnsi="Century Gothic"/>
          <w:noProof/>
          <w:sz w:val="24"/>
          <w:szCs w:val="24"/>
        </w:rPr>
        <w:drawing>
          <wp:inline distT="0" distB="0" distL="0" distR="0" wp14:anchorId="6D9FBD4D" wp14:editId="242E27B7">
            <wp:extent cx="6120130" cy="3082925"/>
            <wp:effectExtent l="0" t="0" r="0" b="3175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A9F8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33FD4A70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171D7F22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61A30A06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46C47DBE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7B18BBA2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7EE33F57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6F01F8CB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39B27E41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0FA25CDB" w14:textId="77777777" w:rsidR="00693A36" w:rsidRDefault="00693A36" w:rsidP="00693A36">
      <w:pPr>
        <w:tabs>
          <w:tab w:val="left" w:pos="7926"/>
        </w:tabs>
        <w:rPr>
          <w:rFonts w:ascii="Century Gothic" w:hAnsi="Century Gothic"/>
          <w:sz w:val="24"/>
          <w:szCs w:val="24"/>
        </w:rPr>
      </w:pPr>
    </w:p>
    <w:p w14:paraId="62D0FDD8" w14:textId="77777777" w:rsidR="00693A36" w:rsidRDefault="00693A36" w:rsidP="00693A36">
      <w:pPr>
        <w:tabs>
          <w:tab w:val="left" w:pos="7926"/>
        </w:tabs>
        <w:rPr>
          <w:rFonts w:ascii="Century Gothic" w:hAnsi="Century Gothic"/>
          <w:sz w:val="24"/>
          <w:szCs w:val="24"/>
        </w:rPr>
      </w:pPr>
    </w:p>
    <w:p w14:paraId="06A741D5" w14:textId="77777777" w:rsidR="00693A36" w:rsidRDefault="00693A36" w:rsidP="00693A36">
      <w:pPr>
        <w:tabs>
          <w:tab w:val="left" w:pos="7926"/>
        </w:tabs>
        <w:rPr>
          <w:rFonts w:ascii="Century Gothic" w:hAnsi="Century Gothic"/>
          <w:sz w:val="24"/>
          <w:szCs w:val="24"/>
        </w:rPr>
      </w:pPr>
    </w:p>
    <w:p w14:paraId="59952D3E" w14:textId="77777777" w:rsidR="00693A36" w:rsidRDefault="00693A36" w:rsidP="00693A36">
      <w:pPr>
        <w:tabs>
          <w:tab w:val="left" w:pos="7926"/>
        </w:tabs>
        <w:rPr>
          <w:rFonts w:ascii="Century Gothic" w:hAnsi="Century Gothic"/>
          <w:sz w:val="24"/>
          <w:szCs w:val="24"/>
        </w:rPr>
      </w:pPr>
    </w:p>
    <w:p w14:paraId="4AF58B73" w14:textId="77777777" w:rsidR="00693A36" w:rsidRDefault="00693A36" w:rsidP="00693A36">
      <w:pPr>
        <w:tabs>
          <w:tab w:val="left" w:pos="7926"/>
        </w:tabs>
        <w:rPr>
          <w:rFonts w:ascii="Century Gothic" w:hAnsi="Century Gothic"/>
          <w:sz w:val="24"/>
          <w:szCs w:val="24"/>
        </w:rPr>
      </w:pPr>
    </w:p>
    <w:p w14:paraId="48F39225" w14:textId="77777777" w:rsidR="00693A36" w:rsidRDefault="00693A36" w:rsidP="00693A36">
      <w:pPr>
        <w:tabs>
          <w:tab w:val="left" w:pos="7926"/>
        </w:tabs>
        <w:rPr>
          <w:rFonts w:ascii="Century Gothic" w:hAnsi="Century Gothic"/>
          <w:sz w:val="24"/>
          <w:szCs w:val="24"/>
        </w:rPr>
      </w:pPr>
    </w:p>
    <w:p w14:paraId="433A6757" w14:textId="77777777" w:rsidR="00693A36" w:rsidRDefault="00693A36" w:rsidP="00693A36">
      <w:pPr>
        <w:tabs>
          <w:tab w:val="left" w:pos="7926"/>
        </w:tabs>
        <w:rPr>
          <w:rFonts w:ascii="Century Gothic" w:hAnsi="Century Gothic"/>
          <w:sz w:val="24"/>
          <w:szCs w:val="24"/>
        </w:rPr>
      </w:pPr>
    </w:p>
    <w:p w14:paraId="329B3C8A" w14:textId="77777777" w:rsidR="00693A36" w:rsidRDefault="00693A36" w:rsidP="00693A36">
      <w:pPr>
        <w:tabs>
          <w:tab w:val="left" w:pos="7926"/>
        </w:tabs>
        <w:rPr>
          <w:rFonts w:ascii="Century Gothic" w:hAnsi="Century Gothic"/>
          <w:sz w:val="24"/>
          <w:szCs w:val="24"/>
        </w:rPr>
      </w:pPr>
    </w:p>
    <w:p w14:paraId="086E3C00" w14:textId="77777777" w:rsidR="00D441ED" w:rsidRDefault="00D441ED" w:rsidP="00693A36">
      <w:pPr>
        <w:tabs>
          <w:tab w:val="left" w:pos="7926"/>
        </w:tabs>
        <w:rPr>
          <w:rFonts w:ascii="Century Gothic" w:hAnsi="Century Gothic"/>
          <w:sz w:val="24"/>
          <w:szCs w:val="24"/>
        </w:rPr>
      </w:pPr>
    </w:p>
    <w:p w14:paraId="08007284" w14:textId="77777777" w:rsidR="00D441ED" w:rsidRDefault="00D441ED" w:rsidP="00693A36">
      <w:pPr>
        <w:tabs>
          <w:tab w:val="left" w:pos="7926"/>
        </w:tabs>
        <w:rPr>
          <w:rFonts w:ascii="Century Gothic" w:hAnsi="Century Gothic"/>
          <w:sz w:val="24"/>
          <w:szCs w:val="24"/>
        </w:rPr>
      </w:pPr>
    </w:p>
    <w:p w14:paraId="1435F35E" w14:textId="77777777" w:rsidR="00D441ED" w:rsidRDefault="00D441ED" w:rsidP="00693A36">
      <w:pPr>
        <w:tabs>
          <w:tab w:val="left" w:pos="7926"/>
        </w:tabs>
        <w:rPr>
          <w:rFonts w:ascii="Century Gothic" w:hAnsi="Century Gothic"/>
          <w:sz w:val="24"/>
          <w:szCs w:val="24"/>
        </w:rPr>
      </w:pPr>
    </w:p>
    <w:p w14:paraId="74C62693" w14:textId="77777777" w:rsidR="00693A36" w:rsidRPr="001941AF" w:rsidRDefault="00693A36" w:rsidP="00693A36">
      <w:pPr>
        <w:tabs>
          <w:tab w:val="left" w:pos="7926"/>
        </w:tabs>
        <w:rPr>
          <w:rFonts w:ascii="Century Gothic" w:hAnsi="Century Gothic"/>
          <w:sz w:val="24"/>
          <w:szCs w:val="24"/>
        </w:rPr>
      </w:pPr>
      <w:r w:rsidRPr="001941AF">
        <w:rPr>
          <w:rFonts w:ascii="Century Gothic" w:hAnsi="Century Gothic"/>
          <w:sz w:val="24"/>
          <w:szCs w:val="24"/>
        </w:rPr>
        <w:tab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689"/>
        <w:gridCol w:w="6939"/>
      </w:tblGrid>
      <w:tr w:rsidR="00693A36" w:rsidRPr="001941AF" w14:paraId="55433A15" w14:textId="77777777" w:rsidTr="00D441ED">
        <w:tc>
          <w:tcPr>
            <w:tcW w:w="2689" w:type="dxa"/>
            <w:shd w:val="clear" w:color="auto" w:fill="2E82BA"/>
          </w:tcPr>
          <w:p w14:paraId="70C2D5E7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test case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7D94EC89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TCS45</w:t>
            </w:r>
          </w:p>
        </w:tc>
      </w:tr>
      <w:tr w:rsidR="00693A36" w:rsidRPr="001941AF" w14:paraId="7AC02696" w14:textId="77777777" w:rsidTr="00D441ED">
        <w:tc>
          <w:tcPr>
            <w:tcW w:w="2689" w:type="dxa"/>
            <w:shd w:val="clear" w:color="auto" w:fill="2E82BA"/>
          </w:tcPr>
          <w:p w14:paraId="0F180A47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284F06AF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16/01/20                12:21</w:t>
            </w:r>
          </w:p>
        </w:tc>
      </w:tr>
      <w:tr w:rsidR="00693A36" w:rsidRPr="001941AF" w14:paraId="34AF2A15" w14:textId="77777777" w:rsidTr="00D441ED">
        <w:tc>
          <w:tcPr>
            <w:tcW w:w="2689" w:type="dxa"/>
            <w:shd w:val="clear" w:color="auto" w:fill="2E82BA"/>
          </w:tcPr>
          <w:p w14:paraId="38953F7B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50B1163E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Claudia Buono</w:t>
            </w:r>
          </w:p>
        </w:tc>
      </w:tr>
      <w:tr w:rsidR="00693A36" w:rsidRPr="001941AF" w14:paraId="32CCD44D" w14:textId="77777777" w:rsidTr="00D441ED">
        <w:tc>
          <w:tcPr>
            <w:tcW w:w="2689" w:type="dxa"/>
            <w:shd w:val="clear" w:color="auto" w:fill="2E82BA"/>
          </w:tcPr>
          <w:p w14:paraId="3EEE2E23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526CCBA2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L’inserimento va a buon fine poiché tutti i campi sono stati inseriti correttamente.</w:t>
            </w:r>
          </w:p>
        </w:tc>
      </w:tr>
      <w:tr w:rsidR="00693A36" w:rsidRPr="001941AF" w14:paraId="18834350" w14:textId="77777777" w:rsidTr="00D441ED">
        <w:tc>
          <w:tcPr>
            <w:tcW w:w="2689" w:type="dxa"/>
            <w:shd w:val="clear" w:color="auto" w:fill="2E82BA"/>
          </w:tcPr>
          <w:p w14:paraId="76F96EA1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reale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5A15FC77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L’inserimento va a buon fine poiché tutti i campi sono stati inseriti correttamente.</w:t>
            </w:r>
          </w:p>
        </w:tc>
      </w:tr>
      <w:tr w:rsidR="00693A36" w:rsidRPr="001941AF" w14:paraId="4983E955" w14:textId="77777777" w:rsidTr="00D441ED">
        <w:tc>
          <w:tcPr>
            <w:tcW w:w="2689" w:type="dxa"/>
            <w:shd w:val="clear" w:color="auto" w:fill="2E82BA"/>
          </w:tcPr>
          <w:p w14:paraId="7EBA24FB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4629B7FB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Corretto</w:t>
            </w:r>
          </w:p>
        </w:tc>
      </w:tr>
      <w:tr w:rsidR="00693A36" w:rsidRPr="001941AF" w14:paraId="1F334E33" w14:textId="77777777" w:rsidTr="00D441ED">
        <w:tc>
          <w:tcPr>
            <w:tcW w:w="2689" w:type="dxa"/>
            <w:shd w:val="clear" w:color="auto" w:fill="2E82BA"/>
          </w:tcPr>
          <w:p w14:paraId="649B30DA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30AE0645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1</w:t>
            </w:r>
          </w:p>
        </w:tc>
      </w:tr>
      <w:tr w:rsidR="00693A36" w:rsidRPr="001941AF" w14:paraId="4E1178EA" w14:textId="77777777" w:rsidTr="00D441ED">
        <w:tc>
          <w:tcPr>
            <w:tcW w:w="2689" w:type="dxa"/>
            <w:shd w:val="clear" w:color="auto" w:fill="2E82BA"/>
          </w:tcPr>
          <w:p w14:paraId="0E4BB8CC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09FD1B6A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Esistenza, Formato, Lunghezza</w:t>
            </w:r>
          </w:p>
        </w:tc>
      </w:tr>
    </w:tbl>
    <w:p w14:paraId="0F5886D2" w14:textId="77777777" w:rsidR="00693A36" w:rsidRPr="001941AF" w:rsidRDefault="00693A36" w:rsidP="00693A36">
      <w:pPr>
        <w:tabs>
          <w:tab w:val="left" w:pos="7926"/>
        </w:tabs>
        <w:rPr>
          <w:rFonts w:ascii="Century Gothic" w:hAnsi="Century Gothic"/>
          <w:sz w:val="24"/>
          <w:szCs w:val="24"/>
        </w:rPr>
      </w:pPr>
    </w:p>
    <w:p w14:paraId="5238E9A6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inline distT="0" distB="0" distL="0" distR="0" wp14:anchorId="19B64AF5" wp14:editId="01666AAE">
            <wp:extent cx="6120130" cy="3272790"/>
            <wp:effectExtent l="0" t="0" r="0" b="381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CS45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6A75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7CC8EC95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4329077D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18112DE4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661A3162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15E5673A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1CB5E1C2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08A2801C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5D19613A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31B3CA9C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597082A9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4C516BE1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6AA47273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41C78C34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1F5A8C59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6FC6E38F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3C14CBC0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04D966AF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23450A90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2AB2F8A0" w14:textId="77777777" w:rsidR="00693A36" w:rsidRPr="00693A36" w:rsidRDefault="00C14F2A" w:rsidP="00C14F2A">
      <w:pPr>
        <w:pStyle w:val="Titolo2"/>
        <w:ind w:left="720"/>
        <w:rPr>
          <w:rFonts w:ascii="Century Gothic" w:hAnsi="Century Gothic"/>
          <w:color w:val="auto"/>
        </w:rPr>
      </w:pPr>
      <w:bookmarkStart w:id="86" w:name="_Toc30355598"/>
      <w:r>
        <w:rPr>
          <w:rFonts w:ascii="Century Gothic" w:hAnsi="Century Gothic"/>
          <w:color w:val="auto"/>
          <w:sz w:val="24"/>
          <w:szCs w:val="24"/>
        </w:rPr>
        <w:lastRenderedPageBreak/>
        <w:t>9.2</w:t>
      </w:r>
      <w:r w:rsidR="00693A36" w:rsidRPr="003161A6">
        <w:rPr>
          <w:rFonts w:ascii="Century Gothic" w:hAnsi="Century Gothic"/>
          <w:color w:val="auto"/>
          <w:sz w:val="24"/>
          <w:szCs w:val="24"/>
        </w:rPr>
        <w:t>Modifica Lezione</w:t>
      </w:r>
      <w:bookmarkEnd w:id="86"/>
    </w:p>
    <w:p w14:paraId="2EF8E273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689"/>
        <w:gridCol w:w="6939"/>
      </w:tblGrid>
      <w:tr w:rsidR="00693A36" w:rsidRPr="00D441ED" w14:paraId="271C05AD" w14:textId="77777777" w:rsidTr="00D441ED">
        <w:tc>
          <w:tcPr>
            <w:tcW w:w="2689" w:type="dxa"/>
            <w:shd w:val="clear" w:color="auto" w:fill="2E82BA"/>
          </w:tcPr>
          <w:p w14:paraId="1D1424D4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Nome test case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28D5A4B2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TCS46</w:t>
            </w:r>
          </w:p>
        </w:tc>
      </w:tr>
      <w:tr w:rsidR="00693A36" w:rsidRPr="00D441ED" w14:paraId="5DE26FD3" w14:textId="77777777" w:rsidTr="00D441ED">
        <w:tc>
          <w:tcPr>
            <w:tcW w:w="2689" w:type="dxa"/>
            <w:shd w:val="clear" w:color="auto" w:fill="2E82BA"/>
          </w:tcPr>
          <w:p w14:paraId="79127C7C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553E9B8E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15/01/20                16:36</w:t>
            </w:r>
          </w:p>
        </w:tc>
      </w:tr>
      <w:tr w:rsidR="00693A36" w:rsidRPr="00D441ED" w14:paraId="3EE3141B" w14:textId="77777777" w:rsidTr="00D441ED">
        <w:tc>
          <w:tcPr>
            <w:tcW w:w="2689" w:type="dxa"/>
            <w:shd w:val="clear" w:color="auto" w:fill="2E82BA"/>
          </w:tcPr>
          <w:p w14:paraId="52E8D84E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49BEFC55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Claudia Buono</w:t>
            </w:r>
          </w:p>
        </w:tc>
      </w:tr>
      <w:tr w:rsidR="00693A36" w:rsidRPr="00D441ED" w14:paraId="3E4391A8" w14:textId="77777777" w:rsidTr="00D441ED">
        <w:tc>
          <w:tcPr>
            <w:tcW w:w="2689" w:type="dxa"/>
            <w:shd w:val="clear" w:color="auto" w:fill="2E82BA"/>
          </w:tcPr>
          <w:p w14:paraId="288737BC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6671FEA9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La modifica non va a buon fine poiché il campo non rispetta la lunghezza del nome.</w:t>
            </w:r>
          </w:p>
        </w:tc>
      </w:tr>
      <w:tr w:rsidR="00693A36" w:rsidRPr="00D441ED" w14:paraId="45008E18" w14:textId="77777777" w:rsidTr="00D441ED">
        <w:tc>
          <w:tcPr>
            <w:tcW w:w="2689" w:type="dxa"/>
            <w:shd w:val="clear" w:color="auto" w:fill="2E82BA"/>
          </w:tcPr>
          <w:p w14:paraId="4137A1F6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reale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0E4D4299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La modifica non va a buon fine poiché il campo non rispetta la lunghezza del nome.</w:t>
            </w:r>
          </w:p>
        </w:tc>
      </w:tr>
      <w:tr w:rsidR="00693A36" w:rsidRPr="00D441ED" w14:paraId="6F1EC7D0" w14:textId="77777777" w:rsidTr="00D441ED">
        <w:tc>
          <w:tcPr>
            <w:tcW w:w="2689" w:type="dxa"/>
            <w:shd w:val="clear" w:color="auto" w:fill="2E82BA"/>
          </w:tcPr>
          <w:p w14:paraId="4158167F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6B63CF90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Corretto</w:t>
            </w:r>
          </w:p>
        </w:tc>
      </w:tr>
      <w:tr w:rsidR="00693A36" w:rsidRPr="00D441ED" w14:paraId="2AECCBC1" w14:textId="77777777" w:rsidTr="00D441ED">
        <w:tc>
          <w:tcPr>
            <w:tcW w:w="2689" w:type="dxa"/>
            <w:shd w:val="clear" w:color="auto" w:fill="2E82BA"/>
          </w:tcPr>
          <w:p w14:paraId="0AE46430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76E42F05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1</w:t>
            </w:r>
          </w:p>
        </w:tc>
      </w:tr>
      <w:tr w:rsidR="00693A36" w:rsidRPr="00D441ED" w14:paraId="776AB2CF" w14:textId="77777777" w:rsidTr="00D441ED">
        <w:tc>
          <w:tcPr>
            <w:tcW w:w="2689" w:type="dxa"/>
            <w:shd w:val="clear" w:color="auto" w:fill="2E82BA"/>
          </w:tcPr>
          <w:p w14:paraId="5951652E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22A38D26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Lunghezza</w:t>
            </w:r>
          </w:p>
        </w:tc>
      </w:tr>
    </w:tbl>
    <w:p w14:paraId="535A9E64" w14:textId="77777777" w:rsidR="00693A36" w:rsidRPr="00D441ED" w:rsidRDefault="00693A36" w:rsidP="00693A36">
      <w:pPr>
        <w:rPr>
          <w:rFonts w:ascii="Century Gothic" w:hAnsi="Century Gothic"/>
        </w:rPr>
      </w:pPr>
    </w:p>
    <w:p w14:paraId="567B5172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  <w:r w:rsidRPr="001941AF">
        <w:rPr>
          <w:rFonts w:ascii="Century Gothic" w:hAnsi="Century Gothic"/>
          <w:noProof/>
          <w:sz w:val="24"/>
          <w:szCs w:val="24"/>
        </w:rPr>
        <w:drawing>
          <wp:inline distT="0" distB="0" distL="0" distR="0" wp14:anchorId="5117483D" wp14:editId="053B1A64">
            <wp:extent cx="6120130" cy="3289935"/>
            <wp:effectExtent l="0" t="0" r="0" b="5715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6A90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49350295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11B0FA07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4D74A799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0F4E763F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501B044F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37813818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7351D20C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24F414B1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42CA875E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6EB7FC69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235B2B20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7B924283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350E9E44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0CDA6827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31DA64A7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22543542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138BEF9C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547"/>
        <w:gridCol w:w="7081"/>
      </w:tblGrid>
      <w:tr w:rsidR="00693A36" w:rsidRPr="001941AF" w14:paraId="4BBBE4AC" w14:textId="77777777" w:rsidTr="00D441ED">
        <w:tc>
          <w:tcPr>
            <w:tcW w:w="2547" w:type="dxa"/>
            <w:shd w:val="clear" w:color="auto" w:fill="2E82BA"/>
          </w:tcPr>
          <w:p w14:paraId="7A73E3D9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test case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7081" w:type="dxa"/>
          </w:tcPr>
          <w:p w14:paraId="4AF8F42B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TCS47</w:t>
            </w:r>
          </w:p>
        </w:tc>
      </w:tr>
      <w:tr w:rsidR="00693A36" w:rsidRPr="001941AF" w14:paraId="2F41FBB6" w14:textId="77777777" w:rsidTr="00D441ED">
        <w:tc>
          <w:tcPr>
            <w:tcW w:w="2547" w:type="dxa"/>
            <w:shd w:val="clear" w:color="auto" w:fill="2E82BA"/>
          </w:tcPr>
          <w:p w14:paraId="0240662B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7081" w:type="dxa"/>
          </w:tcPr>
          <w:p w14:paraId="7B9C1E43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15/01/20               12:27</w:t>
            </w:r>
          </w:p>
        </w:tc>
      </w:tr>
      <w:tr w:rsidR="00693A36" w:rsidRPr="001941AF" w14:paraId="25169ADA" w14:textId="77777777" w:rsidTr="00D441ED">
        <w:tc>
          <w:tcPr>
            <w:tcW w:w="2547" w:type="dxa"/>
            <w:shd w:val="clear" w:color="auto" w:fill="2E82BA"/>
          </w:tcPr>
          <w:p w14:paraId="116239FB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7081" w:type="dxa"/>
          </w:tcPr>
          <w:p w14:paraId="005702E4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Claudia Buono</w:t>
            </w:r>
          </w:p>
        </w:tc>
      </w:tr>
      <w:tr w:rsidR="00693A36" w:rsidRPr="001941AF" w14:paraId="592FB343" w14:textId="77777777" w:rsidTr="00D441ED">
        <w:trPr>
          <w:trHeight w:val="578"/>
        </w:trPr>
        <w:tc>
          <w:tcPr>
            <w:tcW w:w="2547" w:type="dxa"/>
            <w:shd w:val="clear" w:color="auto" w:fill="2E82BA"/>
          </w:tcPr>
          <w:p w14:paraId="6F3F759C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7081" w:type="dxa"/>
          </w:tcPr>
          <w:p w14:paraId="708FD6C8" w14:textId="77777777" w:rsidR="00693A36" w:rsidRPr="00D441ED" w:rsidRDefault="00693A36" w:rsidP="007917E3">
            <w:pPr>
              <w:spacing w:after="160" w:line="259" w:lineRule="auto"/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La modifica va a buon fine poiché tutte le condizioni sono verificate.</w:t>
            </w:r>
          </w:p>
        </w:tc>
      </w:tr>
      <w:tr w:rsidR="00693A36" w:rsidRPr="001941AF" w14:paraId="32430E0E" w14:textId="77777777" w:rsidTr="00D441ED">
        <w:trPr>
          <w:trHeight w:val="532"/>
        </w:trPr>
        <w:tc>
          <w:tcPr>
            <w:tcW w:w="2547" w:type="dxa"/>
            <w:shd w:val="clear" w:color="auto" w:fill="2E82BA"/>
          </w:tcPr>
          <w:p w14:paraId="15FCEDE1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reale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7081" w:type="dxa"/>
          </w:tcPr>
          <w:p w14:paraId="233E90BB" w14:textId="77777777" w:rsidR="00693A36" w:rsidRPr="00D441ED" w:rsidRDefault="00693A36" w:rsidP="007917E3">
            <w:pPr>
              <w:spacing w:after="160" w:line="259" w:lineRule="auto"/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La modifica va a buon fine poiché tutte le condizioni sono verificate.</w:t>
            </w:r>
          </w:p>
        </w:tc>
      </w:tr>
      <w:tr w:rsidR="00693A36" w:rsidRPr="001941AF" w14:paraId="2ADCDF39" w14:textId="77777777" w:rsidTr="00D441ED">
        <w:tc>
          <w:tcPr>
            <w:tcW w:w="2547" w:type="dxa"/>
            <w:shd w:val="clear" w:color="auto" w:fill="2E82BA"/>
          </w:tcPr>
          <w:p w14:paraId="517F0ACC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7081" w:type="dxa"/>
          </w:tcPr>
          <w:p w14:paraId="11CE1A8A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Corretto</w:t>
            </w:r>
          </w:p>
        </w:tc>
      </w:tr>
      <w:tr w:rsidR="00693A36" w:rsidRPr="001941AF" w14:paraId="6A97CD13" w14:textId="77777777" w:rsidTr="00D441ED">
        <w:tc>
          <w:tcPr>
            <w:tcW w:w="2547" w:type="dxa"/>
            <w:shd w:val="clear" w:color="auto" w:fill="2E82BA"/>
          </w:tcPr>
          <w:p w14:paraId="766C654C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7081" w:type="dxa"/>
          </w:tcPr>
          <w:p w14:paraId="3776FB69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1</w:t>
            </w:r>
          </w:p>
        </w:tc>
      </w:tr>
      <w:tr w:rsidR="00693A36" w:rsidRPr="001941AF" w14:paraId="0CEECA6D" w14:textId="77777777" w:rsidTr="00D441ED">
        <w:tc>
          <w:tcPr>
            <w:tcW w:w="2547" w:type="dxa"/>
            <w:shd w:val="clear" w:color="auto" w:fill="2E82BA"/>
          </w:tcPr>
          <w:p w14:paraId="5CA33B40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7081" w:type="dxa"/>
          </w:tcPr>
          <w:p w14:paraId="7D24EEEC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Esistenza, Formato, Lunghezza</w:t>
            </w:r>
          </w:p>
        </w:tc>
      </w:tr>
    </w:tbl>
    <w:p w14:paraId="3FD86049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6AF29C32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drawing>
          <wp:inline distT="0" distB="0" distL="0" distR="0" wp14:anchorId="47701F2E" wp14:editId="33691209">
            <wp:extent cx="6120130" cy="326136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CS47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1588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72CA0DD8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4C821905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3606B0E7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39BD70D3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339E1F80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542B4AF7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1BE7BAED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23FADDBB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6A191B49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60389CE1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76E74A03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220F52F9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40EED3ED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25451127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65AFC7C7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2390097E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67C8E556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689"/>
        <w:gridCol w:w="6939"/>
      </w:tblGrid>
      <w:tr w:rsidR="00693A36" w:rsidRPr="001941AF" w14:paraId="1279DCDD" w14:textId="77777777" w:rsidTr="00D441ED">
        <w:tc>
          <w:tcPr>
            <w:tcW w:w="2689" w:type="dxa"/>
            <w:shd w:val="clear" w:color="auto" w:fill="2E82BA"/>
          </w:tcPr>
          <w:p w14:paraId="211307C9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test case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721E60F0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TCS49</w:t>
            </w:r>
          </w:p>
        </w:tc>
      </w:tr>
      <w:tr w:rsidR="00693A36" w:rsidRPr="001941AF" w14:paraId="0B036F5C" w14:textId="77777777" w:rsidTr="00D441ED">
        <w:tc>
          <w:tcPr>
            <w:tcW w:w="2689" w:type="dxa"/>
            <w:shd w:val="clear" w:color="auto" w:fill="2E82BA"/>
          </w:tcPr>
          <w:p w14:paraId="681ABF8F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6533B068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15/01/20                16:45</w:t>
            </w:r>
          </w:p>
        </w:tc>
      </w:tr>
      <w:tr w:rsidR="00693A36" w:rsidRPr="001941AF" w14:paraId="28991C4A" w14:textId="77777777" w:rsidTr="00D441ED">
        <w:tc>
          <w:tcPr>
            <w:tcW w:w="2689" w:type="dxa"/>
            <w:shd w:val="clear" w:color="auto" w:fill="2E82BA"/>
          </w:tcPr>
          <w:p w14:paraId="1DD3CD47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6176E0C0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Claudia Buono</w:t>
            </w:r>
          </w:p>
        </w:tc>
      </w:tr>
      <w:tr w:rsidR="00693A36" w:rsidRPr="001941AF" w14:paraId="55792F35" w14:textId="77777777" w:rsidTr="00D441ED">
        <w:tc>
          <w:tcPr>
            <w:tcW w:w="2689" w:type="dxa"/>
            <w:shd w:val="clear" w:color="auto" w:fill="2E82BA"/>
          </w:tcPr>
          <w:p w14:paraId="14DF0400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4AA9218E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La modifica non va a buon fine poiché il campo non rispetta le condizioni dell’URL.</w:t>
            </w:r>
          </w:p>
        </w:tc>
      </w:tr>
      <w:tr w:rsidR="00693A36" w:rsidRPr="001941AF" w14:paraId="33ED2926" w14:textId="77777777" w:rsidTr="00D441ED">
        <w:tc>
          <w:tcPr>
            <w:tcW w:w="2689" w:type="dxa"/>
            <w:shd w:val="clear" w:color="auto" w:fill="2E82BA"/>
          </w:tcPr>
          <w:p w14:paraId="2514F04D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reale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2F5390F7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La modifica non va a buon fine poiché il campo non rispetta le condizioni dell’URL.</w:t>
            </w:r>
          </w:p>
        </w:tc>
      </w:tr>
      <w:tr w:rsidR="00693A36" w:rsidRPr="001941AF" w14:paraId="4A28B37D" w14:textId="77777777" w:rsidTr="00D441ED">
        <w:tc>
          <w:tcPr>
            <w:tcW w:w="2689" w:type="dxa"/>
            <w:shd w:val="clear" w:color="auto" w:fill="2E82BA"/>
          </w:tcPr>
          <w:p w14:paraId="2C507358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2565B6F6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Corretto</w:t>
            </w:r>
          </w:p>
        </w:tc>
      </w:tr>
      <w:tr w:rsidR="00693A36" w:rsidRPr="001941AF" w14:paraId="1A14D265" w14:textId="77777777" w:rsidTr="00D441ED">
        <w:tc>
          <w:tcPr>
            <w:tcW w:w="2689" w:type="dxa"/>
            <w:shd w:val="clear" w:color="auto" w:fill="2E82BA"/>
          </w:tcPr>
          <w:p w14:paraId="167A9E20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7910F1AF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1</w:t>
            </w:r>
          </w:p>
        </w:tc>
      </w:tr>
      <w:tr w:rsidR="00693A36" w:rsidRPr="001941AF" w14:paraId="19A6F8B3" w14:textId="77777777" w:rsidTr="00D441ED">
        <w:tc>
          <w:tcPr>
            <w:tcW w:w="2689" w:type="dxa"/>
            <w:shd w:val="clear" w:color="auto" w:fill="2E82BA"/>
          </w:tcPr>
          <w:p w14:paraId="2BD81E12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1D0666EB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Formato</w:t>
            </w:r>
          </w:p>
        </w:tc>
      </w:tr>
    </w:tbl>
    <w:p w14:paraId="359FAEC3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4A005079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  <w:r w:rsidRPr="001941AF">
        <w:rPr>
          <w:rFonts w:ascii="Century Gothic" w:hAnsi="Century Gothic"/>
          <w:noProof/>
          <w:sz w:val="24"/>
          <w:szCs w:val="24"/>
        </w:rPr>
        <w:drawing>
          <wp:inline distT="0" distB="0" distL="0" distR="0" wp14:anchorId="60E5B371" wp14:editId="6721DD86">
            <wp:extent cx="6120130" cy="3291840"/>
            <wp:effectExtent l="0" t="0" r="0" b="381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FF70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12231820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67612C16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15E52522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12CE345D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0BBB914E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35C215AF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71C6A4D3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6CAE3314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71EA6CFD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49642750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2244F637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4AA660C4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6BDB0F4D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4DE6DD7B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2CCB8FBA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18559675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2679CFB6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2A223E5A" w14:textId="77777777" w:rsidR="00D441ED" w:rsidRDefault="00D441ED" w:rsidP="00693A36">
      <w:pPr>
        <w:rPr>
          <w:rFonts w:ascii="Century Gothic" w:hAnsi="Century Gothic"/>
          <w:sz w:val="24"/>
          <w:szCs w:val="24"/>
        </w:rPr>
      </w:pPr>
    </w:p>
    <w:p w14:paraId="7EBED63D" w14:textId="77777777" w:rsidR="00D441ED" w:rsidRPr="001941AF" w:rsidRDefault="00D441ED" w:rsidP="00693A36">
      <w:pPr>
        <w:rPr>
          <w:rFonts w:ascii="Century Gothic" w:hAnsi="Century Gothic"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689"/>
        <w:gridCol w:w="6939"/>
      </w:tblGrid>
      <w:tr w:rsidR="00693A36" w:rsidRPr="001941AF" w14:paraId="08190110" w14:textId="77777777" w:rsidTr="00D441ED">
        <w:tc>
          <w:tcPr>
            <w:tcW w:w="2689" w:type="dxa"/>
            <w:shd w:val="clear" w:color="auto" w:fill="2E82BA"/>
          </w:tcPr>
          <w:p w14:paraId="7A2DD04D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test case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4A9D1AC6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TCS50</w:t>
            </w:r>
          </w:p>
        </w:tc>
      </w:tr>
      <w:tr w:rsidR="00693A36" w:rsidRPr="001941AF" w14:paraId="0C91D398" w14:textId="77777777" w:rsidTr="00D441ED">
        <w:tc>
          <w:tcPr>
            <w:tcW w:w="2689" w:type="dxa"/>
            <w:shd w:val="clear" w:color="auto" w:fill="2E82BA"/>
          </w:tcPr>
          <w:p w14:paraId="424A8234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3F71D1FE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15/01/20                16:45</w:t>
            </w:r>
          </w:p>
        </w:tc>
      </w:tr>
      <w:tr w:rsidR="00693A36" w:rsidRPr="001941AF" w14:paraId="12F95DA4" w14:textId="77777777" w:rsidTr="00D441ED">
        <w:tc>
          <w:tcPr>
            <w:tcW w:w="2689" w:type="dxa"/>
            <w:shd w:val="clear" w:color="auto" w:fill="2E82BA"/>
          </w:tcPr>
          <w:p w14:paraId="516F2B49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30DC6AC9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Claudia Buono</w:t>
            </w:r>
          </w:p>
        </w:tc>
      </w:tr>
      <w:tr w:rsidR="00693A36" w:rsidRPr="001941AF" w14:paraId="2A1A52D2" w14:textId="77777777" w:rsidTr="00D441ED">
        <w:tc>
          <w:tcPr>
            <w:tcW w:w="2689" w:type="dxa"/>
            <w:shd w:val="clear" w:color="auto" w:fill="2E82BA"/>
          </w:tcPr>
          <w:p w14:paraId="038A0E09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62491E3F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La modifica non va a buon fine poiché l’URL è già presente nel database.</w:t>
            </w:r>
          </w:p>
        </w:tc>
      </w:tr>
      <w:tr w:rsidR="00693A36" w:rsidRPr="001941AF" w14:paraId="5CB20B7E" w14:textId="77777777" w:rsidTr="00D441ED">
        <w:tc>
          <w:tcPr>
            <w:tcW w:w="2689" w:type="dxa"/>
            <w:shd w:val="clear" w:color="auto" w:fill="2E82BA"/>
          </w:tcPr>
          <w:p w14:paraId="4EE80666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reale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364A552A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La modifica non va a buon fine poiché l’URL è già presente nel database.</w:t>
            </w:r>
          </w:p>
        </w:tc>
      </w:tr>
      <w:tr w:rsidR="00693A36" w:rsidRPr="001941AF" w14:paraId="5A7C70B0" w14:textId="77777777" w:rsidTr="00D441ED">
        <w:tc>
          <w:tcPr>
            <w:tcW w:w="2689" w:type="dxa"/>
            <w:shd w:val="clear" w:color="auto" w:fill="2E82BA"/>
          </w:tcPr>
          <w:p w14:paraId="356FB572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199093A2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Corretto</w:t>
            </w:r>
          </w:p>
        </w:tc>
      </w:tr>
      <w:tr w:rsidR="00693A36" w:rsidRPr="001941AF" w14:paraId="12FCFBF6" w14:textId="77777777" w:rsidTr="00D441ED">
        <w:tc>
          <w:tcPr>
            <w:tcW w:w="2689" w:type="dxa"/>
            <w:shd w:val="clear" w:color="auto" w:fill="2E82BA"/>
          </w:tcPr>
          <w:p w14:paraId="72FBEAAC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4566C76A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1</w:t>
            </w:r>
          </w:p>
        </w:tc>
      </w:tr>
      <w:tr w:rsidR="00693A36" w:rsidRPr="001941AF" w14:paraId="27E74985" w14:textId="77777777" w:rsidTr="00D441ED">
        <w:tc>
          <w:tcPr>
            <w:tcW w:w="2689" w:type="dxa"/>
            <w:shd w:val="clear" w:color="auto" w:fill="2E82BA"/>
          </w:tcPr>
          <w:p w14:paraId="0E5AC6AA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</w:t>
            </w:r>
            <w:r w:rsidR="00D441ED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4B84275F" w14:textId="77777777" w:rsidR="00693A36" w:rsidRPr="00D441ED" w:rsidRDefault="00693A36" w:rsidP="007917E3">
            <w:pPr>
              <w:rPr>
                <w:rFonts w:ascii="Century Gothic" w:hAnsi="Century Gothic"/>
              </w:rPr>
            </w:pPr>
            <w:r w:rsidRPr="00D441ED">
              <w:rPr>
                <w:rFonts w:ascii="Century Gothic" w:hAnsi="Century Gothic"/>
              </w:rPr>
              <w:t>Esistenza</w:t>
            </w:r>
          </w:p>
        </w:tc>
      </w:tr>
    </w:tbl>
    <w:p w14:paraId="6EFC3D45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5DC7649E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456BF89C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  <w:r w:rsidRPr="001941AF">
        <w:rPr>
          <w:rFonts w:ascii="Century Gothic" w:hAnsi="Century Gothic"/>
          <w:noProof/>
          <w:sz w:val="24"/>
          <w:szCs w:val="24"/>
        </w:rPr>
        <w:drawing>
          <wp:inline distT="0" distB="0" distL="0" distR="0" wp14:anchorId="193C57F7" wp14:editId="3B0762FE">
            <wp:extent cx="6120130" cy="3293745"/>
            <wp:effectExtent l="0" t="0" r="0" b="1905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5223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17B4DDE9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10B1FB47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17019F26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34432BCE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0FF43DC1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27F1C645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014FFE8A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74E4B3D2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04D36845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3D53CA27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527EFEA7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6CFC2741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207AD99B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23FAE5DA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6B50AE2A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11367686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716DB07E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1818CC5C" w14:textId="77777777" w:rsidR="00693A36" w:rsidRPr="003161A6" w:rsidRDefault="00C14F2A" w:rsidP="00C14F2A">
      <w:pPr>
        <w:pStyle w:val="Titolo2"/>
        <w:rPr>
          <w:rFonts w:ascii="Century Gothic" w:hAnsi="Century Gothic"/>
          <w:color w:val="auto"/>
          <w:sz w:val="24"/>
          <w:szCs w:val="24"/>
        </w:rPr>
      </w:pPr>
      <w:bookmarkStart w:id="87" w:name="_Toc30355599"/>
      <w:r>
        <w:rPr>
          <w:rFonts w:ascii="Century Gothic" w:hAnsi="Century Gothic"/>
          <w:color w:val="auto"/>
          <w:sz w:val="24"/>
          <w:szCs w:val="24"/>
        </w:rPr>
        <w:lastRenderedPageBreak/>
        <w:t>9.3</w:t>
      </w:r>
      <w:r w:rsidR="00693A36" w:rsidRPr="003161A6">
        <w:rPr>
          <w:rFonts w:ascii="Century Gothic" w:hAnsi="Century Gothic"/>
          <w:color w:val="auto"/>
          <w:sz w:val="24"/>
          <w:szCs w:val="24"/>
        </w:rPr>
        <w:t>Inserimento recensione</w:t>
      </w:r>
      <w:bookmarkEnd w:id="87"/>
    </w:p>
    <w:p w14:paraId="0A649F32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689"/>
        <w:gridCol w:w="6939"/>
      </w:tblGrid>
      <w:tr w:rsidR="00693A36" w:rsidRPr="001941AF" w14:paraId="04343921" w14:textId="77777777" w:rsidTr="00CA61D5">
        <w:tc>
          <w:tcPr>
            <w:tcW w:w="2689" w:type="dxa"/>
            <w:shd w:val="clear" w:color="auto" w:fill="2E82BA"/>
          </w:tcPr>
          <w:p w14:paraId="513BF65D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Nome test case</w:t>
            </w:r>
            <w:r w:rsidR="00CA61D5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  <w:shd w:val="clear" w:color="auto" w:fill="FFFFFF" w:themeFill="background1"/>
          </w:tcPr>
          <w:p w14:paraId="04672648" w14:textId="77777777" w:rsidR="00693A36" w:rsidRPr="00CA61D5" w:rsidRDefault="00693A36" w:rsidP="007917E3">
            <w:pPr>
              <w:rPr>
                <w:rFonts w:ascii="Century Gothic" w:hAnsi="Century Gothic"/>
              </w:rPr>
            </w:pPr>
            <w:r w:rsidRPr="00CA61D5">
              <w:rPr>
                <w:rFonts w:ascii="Century Gothic" w:hAnsi="Century Gothic"/>
              </w:rPr>
              <w:t>TCS53</w:t>
            </w:r>
          </w:p>
        </w:tc>
      </w:tr>
      <w:tr w:rsidR="00693A36" w:rsidRPr="001941AF" w14:paraId="062DE3AF" w14:textId="77777777" w:rsidTr="00CA61D5">
        <w:tc>
          <w:tcPr>
            <w:tcW w:w="2689" w:type="dxa"/>
            <w:shd w:val="clear" w:color="auto" w:fill="2E82BA"/>
          </w:tcPr>
          <w:p w14:paraId="62805777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</w:t>
            </w:r>
            <w:r w:rsidR="00CA61D5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  <w:shd w:val="clear" w:color="auto" w:fill="FFFFFF" w:themeFill="background1"/>
          </w:tcPr>
          <w:p w14:paraId="70A85E13" w14:textId="77777777" w:rsidR="00693A36" w:rsidRPr="00CA61D5" w:rsidRDefault="00693A36" w:rsidP="007917E3">
            <w:pPr>
              <w:rPr>
                <w:rFonts w:ascii="Century Gothic" w:hAnsi="Century Gothic"/>
              </w:rPr>
            </w:pPr>
            <w:r w:rsidRPr="00CA61D5">
              <w:rPr>
                <w:rFonts w:ascii="Century Gothic" w:hAnsi="Century Gothic"/>
              </w:rPr>
              <w:t>15/01/20                17:13</w:t>
            </w:r>
          </w:p>
        </w:tc>
      </w:tr>
      <w:tr w:rsidR="00693A36" w:rsidRPr="001941AF" w14:paraId="22CD0ECF" w14:textId="77777777" w:rsidTr="00CA61D5">
        <w:tc>
          <w:tcPr>
            <w:tcW w:w="2689" w:type="dxa"/>
            <w:shd w:val="clear" w:color="auto" w:fill="2E82BA"/>
          </w:tcPr>
          <w:p w14:paraId="29846FE4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</w:t>
            </w:r>
            <w:r w:rsidR="00CA61D5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  <w:shd w:val="clear" w:color="auto" w:fill="FFFFFF" w:themeFill="background1"/>
          </w:tcPr>
          <w:p w14:paraId="58C543F6" w14:textId="77777777" w:rsidR="00693A36" w:rsidRPr="00CA61D5" w:rsidRDefault="00693A36" w:rsidP="007917E3">
            <w:pPr>
              <w:rPr>
                <w:rFonts w:ascii="Century Gothic" w:hAnsi="Century Gothic"/>
              </w:rPr>
            </w:pPr>
            <w:r w:rsidRPr="00CA61D5">
              <w:rPr>
                <w:rFonts w:ascii="Century Gothic" w:hAnsi="Century Gothic"/>
              </w:rPr>
              <w:t>Claudia Buono</w:t>
            </w:r>
          </w:p>
        </w:tc>
      </w:tr>
      <w:tr w:rsidR="00693A36" w:rsidRPr="001941AF" w14:paraId="03596C43" w14:textId="77777777" w:rsidTr="00CA61D5">
        <w:tc>
          <w:tcPr>
            <w:tcW w:w="2689" w:type="dxa"/>
            <w:shd w:val="clear" w:color="auto" w:fill="2E82BA"/>
          </w:tcPr>
          <w:p w14:paraId="2FBDD7E4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</w:t>
            </w:r>
            <w:r w:rsidR="00CA61D5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  <w:shd w:val="clear" w:color="auto" w:fill="FFFFFF" w:themeFill="background1"/>
          </w:tcPr>
          <w:p w14:paraId="2110249D" w14:textId="77777777" w:rsidR="00693A36" w:rsidRPr="00CA61D5" w:rsidRDefault="00693A36" w:rsidP="007917E3">
            <w:pPr>
              <w:rPr>
                <w:rFonts w:ascii="Century Gothic" w:hAnsi="Century Gothic"/>
              </w:rPr>
            </w:pPr>
            <w:r w:rsidRPr="00CA61D5">
              <w:rPr>
                <w:rFonts w:ascii="Century Gothic" w:hAnsi="Century Gothic"/>
              </w:rPr>
              <w:t>La creazione della recensione non va a buon fine poiché il testo del titolo non spetta i criteri di lunghezza.</w:t>
            </w:r>
          </w:p>
        </w:tc>
      </w:tr>
      <w:tr w:rsidR="00693A36" w:rsidRPr="001941AF" w14:paraId="23937CA9" w14:textId="77777777" w:rsidTr="00CA61D5">
        <w:tc>
          <w:tcPr>
            <w:tcW w:w="2689" w:type="dxa"/>
            <w:shd w:val="clear" w:color="auto" w:fill="2E82BA"/>
          </w:tcPr>
          <w:p w14:paraId="189AF5EC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reale</w:t>
            </w:r>
            <w:r w:rsidR="00CA61D5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  <w:shd w:val="clear" w:color="auto" w:fill="FFFFFF" w:themeFill="background1"/>
          </w:tcPr>
          <w:p w14:paraId="0BD91F53" w14:textId="77777777" w:rsidR="00693A36" w:rsidRPr="00CA61D5" w:rsidRDefault="00693A36" w:rsidP="007917E3">
            <w:pPr>
              <w:rPr>
                <w:rFonts w:ascii="Century Gothic" w:hAnsi="Century Gothic"/>
              </w:rPr>
            </w:pPr>
            <w:r w:rsidRPr="00CA61D5">
              <w:rPr>
                <w:rFonts w:ascii="Century Gothic" w:hAnsi="Century Gothic"/>
              </w:rPr>
              <w:t>La creazione della recensione non va a buon fine poiché il testo del titolo non spetta i criteri di lunghezza.</w:t>
            </w:r>
          </w:p>
        </w:tc>
      </w:tr>
      <w:tr w:rsidR="00693A36" w:rsidRPr="001941AF" w14:paraId="1C93206F" w14:textId="77777777" w:rsidTr="00CA61D5">
        <w:tc>
          <w:tcPr>
            <w:tcW w:w="2689" w:type="dxa"/>
            <w:shd w:val="clear" w:color="auto" w:fill="2E82BA"/>
          </w:tcPr>
          <w:p w14:paraId="6C221A23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</w:t>
            </w:r>
            <w:r w:rsidR="00CA61D5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  <w:shd w:val="clear" w:color="auto" w:fill="FFFFFF" w:themeFill="background1"/>
          </w:tcPr>
          <w:p w14:paraId="73519A23" w14:textId="77777777" w:rsidR="00693A36" w:rsidRPr="00CA61D5" w:rsidRDefault="00693A36" w:rsidP="007917E3">
            <w:pPr>
              <w:rPr>
                <w:rFonts w:ascii="Century Gothic" w:hAnsi="Century Gothic"/>
              </w:rPr>
            </w:pPr>
            <w:r w:rsidRPr="00CA61D5">
              <w:rPr>
                <w:rFonts w:ascii="Century Gothic" w:hAnsi="Century Gothic"/>
              </w:rPr>
              <w:t>Corretto</w:t>
            </w:r>
          </w:p>
        </w:tc>
      </w:tr>
      <w:tr w:rsidR="00693A36" w:rsidRPr="001941AF" w14:paraId="51A74579" w14:textId="77777777" w:rsidTr="00CA61D5">
        <w:tc>
          <w:tcPr>
            <w:tcW w:w="2689" w:type="dxa"/>
            <w:shd w:val="clear" w:color="auto" w:fill="2E82BA"/>
          </w:tcPr>
          <w:p w14:paraId="53501592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</w:t>
            </w:r>
            <w:r w:rsidR="00CA61D5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  <w:shd w:val="clear" w:color="auto" w:fill="FFFFFF" w:themeFill="background1"/>
          </w:tcPr>
          <w:p w14:paraId="4258544F" w14:textId="77777777" w:rsidR="00693A36" w:rsidRPr="00CA61D5" w:rsidRDefault="00693A36" w:rsidP="007917E3">
            <w:pPr>
              <w:rPr>
                <w:rFonts w:ascii="Century Gothic" w:hAnsi="Century Gothic"/>
              </w:rPr>
            </w:pPr>
            <w:r w:rsidRPr="00CA61D5">
              <w:rPr>
                <w:rFonts w:ascii="Century Gothic" w:hAnsi="Century Gothic"/>
              </w:rPr>
              <w:t>1</w:t>
            </w:r>
          </w:p>
        </w:tc>
      </w:tr>
      <w:tr w:rsidR="00693A36" w:rsidRPr="001941AF" w14:paraId="3E99E01F" w14:textId="77777777" w:rsidTr="00CA61D5">
        <w:tc>
          <w:tcPr>
            <w:tcW w:w="2689" w:type="dxa"/>
            <w:shd w:val="clear" w:color="auto" w:fill="2E82BA"/>
          </w:tcPr>
          <w:p w14:paraId="19210694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</w:t>
            </w:r>
            <w:r w:rsidR="00CA61D5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  <w:shd w:val="clear" w:color="auto" w:fill="FFFFFF" w:themeFill="background1"/>
          </w:tcPr>
          <w:p w14:paraId="23062A84" w14:textId="77777777" w:rsidR="00693A36" w:rsidRPr="00CA61D5" w:rsidRDefault="00693A36" w:rsidP="007917E3">
            <w:pPr>
              <w:rPr>
                <w:rFonts w:ascii="Century Gothic" w:hAnsi="Century Gothic"/>
              </w:rPr>
            </w:pPr>
            <w:r w:rsidRPr="00CA61D5">
              <w:rPr>
                <w:rFonts w:ascii="Century Gothic" w:hAnsi="Century Gothic"/>
              </w:rPr>
              <w:t>Lunghezza</w:t>
            </w:r>
          </w:p>
        </w:tc>
      </w:tr>
    </w:tbl>
    <w:p w14:paraId="3037DAC2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69D0019E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  <w:r w:rsidRPr="001941AF">
        <w:rPr>
          <w:rFonts w:ascii="Century Gothic" w:hAnsi="Century Gothic"/>
          <w:noProof/>
          <w:sz w:val="24"/>
          <w:szCs w:val="24"/>
        </w:rPr>
        <w:drawing>
          <wp:inline distT="0" distB="0" distL="0" distR="0" wp14:anchorId="49A69888" wp14:editId="1736634A">
            <wp:extent cx="6120130" cy="3261360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ECA1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48B4BB59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58841DAC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5F732F3E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60E83C9B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4869F367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23ABA23E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0A7BE69D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4E4AD074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272BCD8E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56798B23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0FDBB3A8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7A87E3C2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4A397E5D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1AB19D6A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2AF0A701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6D438D61" w14:textId="77777777" w:rsidR="00CA61D5" w:rsidRDefault="00CA61D5" w:rsidP="00693A36">
      <w:pPr>
        <w:rPr>
          <w:rFonts w:ascii="Century Gothic" w:hAnsi="Century Gothic"/>
          <w:sz w:val="24"/>
          <w:szCs w:val="24"/>
        </w:rPr>
      </w:pPr>
    </w:p>
    <w:p w14:paraId="5393AF09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689"/>
        <w:gridCol w:w="6939"/>
      </w:tblGrid>
      <w:tr w:rsidR="00693A36" w:rsidRPr="001941AF" w14:paraId="20E62B4B" w14:textId="77777777" w:rsidTr="00CA61D5">
        <w:tc>
          <w:tcPr>
            <w:tcW w:w="2689" w:type="dxa"/>
            <w:shd w:val="clear" w:color="auto" w:fill="2E82BA"/>
          </w:tcPr>
          <w:p w14:paraId="63AEBC37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test case</w:t>
            </w:r>
            <w:r w:rsidR="00CA61D5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417782EA" w14:textId="77777777" w:rsidR="00693A36" w:rsidRPr="00CA61D5" w:rsidRDefault="00693A36" w:rsidP="007917E3">
            <w:pPr>
              <w:rPr>
                <w:rFonts w:ascii="Century Gothic" w:hAnsi="Century Gothic"/>
              </w:rPr>
            </w:pPr>
            <w:r w:rsidRPr="00CA61D5">
              <w:rPr>
                <w:rFonts w:ascii="Century Gothic" w:hAnsi="Century Gothic"/>
              </w:rPr>
              <w:t>TCS54</w:t>
            </w:r>
          </w:p>
        </w:tc>
      </w:tr>
      <w:tr w:rsidR="00693A36" w:rsidRPr="001941AF" w14:paraId="6DF36D46" w14:textId="77777777" w:rsidTr="00CA61D5">
        <w:tc>
          <w:tcPr>
            <w:tcW w:w="2689" w:type="dxa"/>
            <w:shd w:val="clear" w:color="auto" w:fill="2E82BA"/>
          </w:tcPr>
          <w:p w14:paraId="39179F62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</w:t>
            </w:r>
            <w:r w:rsidR="00CA61D5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5A4A42D9" w14:textId="77777777" w:rsidR="00693A36" w:rsidRPr="00CA61D5" w:rsidRDefault="00693A36" w:rsidP="007917E3">
            <w:pPr>
              <w:rPr>
                <w:rFonts w:ascii="Century Gothic" w:hAnsi="Century Gothic"/>
              </w:rPr>
            </w:pPr>
            <w:r w:rsidRPr="00CA61D5">
              <w:rPr>
                <w:rFonts w:ascii="Century Gothic" w:hAnsi="Century Gothic"/>
              </w:rPr>
              <w:t>15/01/20                17:13</w:t>
            </w:r>
          </w:p>
        </w:tc>
      </w:tr>
      <w:tr w:rsidR="00693A36" w:rsidRPr="001941AF" w14:paraId="49F55E97" w14:textId="77777777" w:rsidTr="00CA61D5">
        <w:tc>
          <w:tcPr>
            <w:tcW w:w="2689" w:type="dxa"/>
            <w:shd w:val="clear" w:color="auto" w:fill="2E82BA"/>
          </w:tcPr>
          <w:p w14:paraId="2EB40C98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</w:t>
            </w:r>
            <w:r w:rsidR="00CA61D5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4C53E7ED" w14:textId="77777777" w:rsidR="00693A36" w:rsidRPr="00CA61D5" w:rsidRDefault="00693A36" w:rsidP="007917E3">
            <w:pPr>
              <w:rPr>
                <w:rFonts w:ascii="Century Gothic" w:hAnsi="Century Gothic"/>
              </w:rPr>
            </w:pPr>
            <w:r w:rsidRPr="00CA61D5">
              <w:rPr>
                <w:rFonts w:ascii="Century Gothic" w:hAnsi="Century Gothic"/>
              </w:rPr>
              <w:t>Claudia Buono</w:t>
            </w:r>
          </w:p>
        </w:tc>
      </w:tr>
      <w:tr w:rsidR="00693A36" w:rsidRPr="001941AF" w14:paraId="7FE9B2E2" w14:textId="77777777" w:rsidTr="00CA61D5">
        <w:tc>
          <w:tcPr>
            <w:tcW w:w="2689" w:type="dxa"/>
            <w:shd w:val="clear" w:color="auto" w:fill="2E82BA"/>
          </w:tcPr>
          <w:p w14:paraId="653AAB7B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</w:t>
            </w:r>
            <w:r w:rsidR="00CA61D5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16D18BB7" w14:textId="77777777" w:rsidR="00693A36" w:rsidRPr="00CA61D5" w:rsidRDefault="00693A36" w:rsidP="007917E3">
            <w:pPr>
              <w:rPr>
                <w:rFonts w:ascii="Century Gothic" w:hAnsi="Century Gothic"/>
              </w:rPr>
            </w:pPr>
            <w:r w:rsidRPr="00CA61D5">
              <w:rPr>
                <w:rFonts w:ascii="Century Gothic" w:hAnsi="Century Gothic"/>
              </w:rPr>
              <w:t>La creazione della recensione non va a buon fine poiché il campo del commento non rispetta i criteri di lunghezza.</w:t>
            </w:r>
          </w:p>
        </w:tc>
      </w:tr>
      <w:tr w:rsidR="00693A36" w:rsidRPr="001941AF" w14:paraId="47271452" w14:textId="77777777" w:rsidTr="00CA61D5">
        <w:tc>
          <w:tcPr>
            <w:tcW w:w="2689" w:type="dxa"/>
            <w:shd w:val="clear" w:color="auto" w:fill="2E82BA"/>
          </w:tcPr>
          <w:p w14:paraId="43808C46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reale</w:t>
            </w:r>
            <w:r w:rsidR="00CA61D5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35924328" w14:textId="77777777" w:rsidR="00693A36" w:rsidRPr="00CA61D5" w:rsidRDefault="00693A36" w:rsidP="007917E3">
            <w:pPr>
              <w:rPr>
                <w:rFonts w:ascii="Century Gothic" w:hAnsi="Century Gothic"/>
              </w:rPr>
            </w:pPr>
            <w:r w:rsidRPr="00CA61D5">
              <w:rPr>
                <w:rFonts w:ascii="Century Gothic" w:hAnsi="Century Gothic"/>
              </w:rPr>
              <w:t>La creazione della recensione non va a buon fine poiché il campo del commento non rispetta i criteri di lunghezza.</w:t>
            </w:r>
          </w:p>
        </w:tc>
      </w:tr>
      <w:tr w:rsidR="00693A36" w:rsidRPr="001941AF" w14:paraId="2FA34742" w14:textId="77777777" w:rsidTr="00CA61D5">
        <w:tc>
          <w:tcPr>
            <w:tcW w:w="2689" w:type="dxa"/>
            <w:shd w:val="clear" w:color="auto" w:fill="2E82BA"/>
          </w:tcPr>
          <w:p w14:paraId="41436FDF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</w:t>
            </w:r>
            <w:r w:rsidR="00CA61D5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53278EEF" w14:textId="77777777" w:rsidR="00693A36" w:rsidRPr="00CA61D5" w:rsidRDefault="00693A36" w:rsidP="007917E3">
            <w:pPr>
              <w:rPr>
                <w:rFonts w:ascii="Century Gothic" w:hAnsi="Century Gothic"/>
              </w:rPr>
            </w:pPr>
            <w:r w:rsidRPr="00CA61D5">
              <w:rPr>
                <w:rFonts w:ascii="Century Gothic" w:hAnsi="Century Gothic"/>
              </w:rPr>
              <w:t>Corretto</w:t>
            </w:r>
          </w:p>
        </w:tc>
      </w:tr>
      <w:tr w:rsidR="00693A36" w:rsidRPr="001941AF" w14:paraId="353BE0C4" w14:textId="77777777" w:rsidTr="00CA61D5">
        <w:tc>
          <w:tcPr>
            <w:tcW w:w="2689" w:type="dxa"/>
            <w:shd w:val="clear" w:color="auto" w:fill="2E82BA"/>
          </w:tcPr>
          <w:p w14:paraId="25F1800D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</w:t>
            </w:r>
            <w:r w:rsidR="00CA61D5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3CCA3ABB" w14:textId="77777777" w:rsidR="00693A36" w:rsidRPr="00CA61D5" w:rsidRDefault="00693A36" w:rsidP="007917E3">
            <w:pPr>
              <w:rPr>
                <w:rFonts w:ascii="Century Gothic" w:hAnsi="Century Gothic"/>
              </w:rPr>
            </w:pPr>
            <w:r w:rsidRPr="00CA61D5">
              <w:rPr>
                <w:rFonts w:ascii="Century Gothic" w:hAnsi="Century Gothic"/>
              </w:rPr>
              <w:t>1</w:t>
            </w:r>
          </w:p>
        </w:tc>
      </w:tr>
      <w:tr w:rsidR="00693A36" w:rsidRPr="001941AF" w14:paraId="56C28670" w14:textId="77777777" w:rsidTr="00CA61D5">
        <w:tc>
          <w:tcPr>
            <w:tcW w:w="2689" w:type="dxa"/>
            <w:shd w:val="clear" w:color="auto" w:fill="2E82BA"/>
          </w:tcPr>
          <w:p w14:paraId="552A87F5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</w:t>
            </w:r>
            <w:r w:rsidR="00CA61D5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5BAEAA27" w14:textId="77777777" w:rsidR="00693A36" w:rsidRPr="00CA61D5" w:rsidRDefault="00693A36" w:rsidP="007917E3">
            <w:pPr>
              <w:rPr>
                <w:rFonts w:ascii="Century Gothic" w:hAnsi="Century Gothic"/>
              </w:rPr>
            </w:pPr>
            <w:r w:rsidRPr="00CA61D5">
              <w:rPr>
                <w:rFonts w:ascii="Century Gothic" w:hAnsi="Century Gothic"/>
              </w:rPr>
              <w:t>Formato</w:t>
            </w:r>
          </w:p>
        </w:tc>
      </w:tr>
    </w:tbl>
    <w:p w14:paraId="7FAC6295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134EDD8D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53962198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  <w:r w:rsidRPr="001941AF">
        <w:rPr>
          <w:rFonts w:ascii="Century Gothic" w:hAnsi="Century Gothic"/>
          <w:noProof/>
          <w:sz w:val="24"/>
          <w:szCs w:val="24"/>
        </w:rPr>
        <w:drawing>
          <wp:inline distT="0" distB="0" distL="0" distR="0" wp14:anchorId="1C8BC51C" wp14:editId="391571A1">
            <wp:extent cx="6120130" cy="3289300"/>
            <wp:effectExtent l="0" t="0" r="0" b="635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A6F9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587987BB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4958F2A4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74615205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54947EDA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5FD366E8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4C1FB9D5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7828FB44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573C4634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3E5E2550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3CCA4188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3640E595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72B46389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0D5B79E1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095F7100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2D7ED2AF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75655A90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4C504218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3E046F41" w14:textId="77777777" w:rsidR="00CA61D5" w:rsidRPr="001941AF" w:rsidRDefault="00CA61D5" w:rsidP="00693A36">
      <w:pPr>
        <w:rPr>
          <w:rFonts w:ascii="Century Gothic" w:hAnsi="Century Gothic"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689"/>
        <w:gridCol w:w="6939"/>
      </w:tblGrid>
      <w:tr w:rsidR="00693A36" w:rsidRPr="001941AF" w14:paraId="25AB59B2" w14:textId="77777777" w:rsidTr="00CA61D5">
        <w:tc>
          <w:tcPr>
            <w:tcW w:w="2689" w:type="dxa"/>
            <w:shd w:val="clear" w:color="auto" w:fill="2E82BA"/>
          </w:tcPr>
          <w:p w14:paraId="4B2CF6F7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test case</w:t>
            </w:r>
            <w:r w:rsidR="00CA61D5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170B4038" w14:textId="77777777" w:rsidR="00693A36" w:rsidRPr="00CA61D5" w:rsidRDefault="00693A36" w:rsidP="007917E3">
            <w:pPr>
              <w:rPr>
                <w:rFonts w:ascii="Century Gothic" w:hAnsi="Century Gothic"/>
              </w:rPr>
            </w:pPr>
            <w:r w:rsidRPr="00CA61D5">
              <w:rPr>
                <w:rFonts w:ascii="Century Gothic" w:hAnsi="Century Gothic"/>
              </w:rPr>
              <w:t>TCS55</w:t>
            </w:r>
          </w:p>
        </w:tc>
      </w:tr>
      <w:tr w:rsidR="00693A36" w:rsidRPr="001941AF" w14:paraId="7BABD7C4" w14:textId="77777777" w:rsidTr="00CA61D5">
        <w:tc>
          <w:tcPr>
            <w:tcW w:w="2689" w:type="dxa"/>
            <w:shd w:val="clear" w:color="auto" w:fill="2E82BA"/>
          </w:tcPr>
          <w:p w14:paraId="399CC1BA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</w:t>
            </w:r>
            <w:r w:rsidR="00CA61D5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4DC0E206" w14:textId="77777777" w:rsidR="00693A36" w:rsidRPr="00CA61D5" w:rsidRDefault="00693A36" w:rsidP="007917E3">
            <w:pPr>
              <w:rPr>
                <w:rFonts w:ascii="Century Gothic" w:hAnsi="Century Gothic"/>
              </w:rPr>
            </w:pPr>
            <w:r w:rsidRPr="00CA61D5">
              <w:rPr>
                <w:rFonts w:ascii="Century Gothic" w:hAnsi="Century Gothic"/>
              </w:rPr>
              <w:t>15/01/20                17:13</w:t>
            </w:r>
          </w:p>
        </w:tc>
      </w:tr>
      <w:tr w:rsidR="00693A36" w:rsidRPr="001941AF" w14:paraId="0E09FF9E" w14:textId="77777777" w:rsidTr="00CA61D5">
        <w:tc>
          <w:tcPr>
            <w:tcW w:w="2689" w:type="dxa"/>
            <w:shd w:val="clear" w:color="auto" w:fill="2E82BA"/>
          </w:tcPr>
          <w:p w14:paraId="0A81875F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</w:t>
            </w:r>
            <w:r w:rsidR="00CA61D5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26330315" w14:textId="77777777" w:rsidR="00693A36" w:rsidRPr="00CA61D5" w:rsidRDefault="00693A36" w:rsidP="007917E3">
            <w:pPr>
              <w:rPr>
                <w:rFonts w:ascii="Century Gothic" w:hAnsi="Century Gothic"/>
              </w:rPr>
            </w:pPr>
            <w:r w:rsidRPr="00CA61D5">
              <w:rPr>
                <w:rFonts w:ascii="Century Gothic" w:hAnsi="Century Gothic"/>
              </w:rPr>
              <w:t>Claudia Buono</w:t>
            </w:r>
          </w:p>
        </w:tc>
      </w:tr>
      <w:tr w:rsidR="00693A36" w:rsidRPr="001941AF" w14:paraId="34E9DE1A" w14:textId="77777777" w:rsidTr="00CA61D5">
        <w:tc>
          <w:tcPr>
            <w:tcW w:w="2689" w:type="dxa"/>
            <w:shd w:val="clear" w:color="auto" w:fill="2E82BA"/>
          </w:tcPr>
          <w:p w14:paraId="30A012B6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</w:t>
            </w:r>
            <w:r w:rsidR="00CA61D5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07FAA072" w14:textId="77777777" w:rsidR="00693A36" w:rsidRPr="00CA61D5" w:rsidRDefault="00693A36" w:rsidP="007917E3">
            <w:pPr>
              <w:rPr>
                <w:rFonts w:ascii="Century Gothic" w:hAnsi="Century Gothic"/>
              </w:rPr>
            </w:pPr>
            <w:r w:rsidRPr="00CA61D5">
              <w:rPr>
                <w:rFonts w:ascii="Century Gothic" w:hAnsi="Century Gothic"/>
              </w:rPr>
              <w:t>La creazione della recensione non va a buon fine poiché il campo del titolo e del commento sono vuoti.</w:t>
            </w:r>
          </w:p>
        </w:tc>
      </w:tr>
      <w:tr w:rsidR="00693A36" w:rsidRPr="001941AF" w14:paraId="65AFCADA" w14:textId="77777777" w:rsidTr="00CA61D5">
        <w:tc>
          <w:tcPr>
            <w:tcW w:w="2689" w:type="dxa"/>
            <w:shd w:val="clear" w:color="auto" w:fill="2E82BA"/>
          </w:tcPr>
          <w:p w14:paraId="0AFA5720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reale</w:t>
            </w:r>
            <w:r w:rsidR="00CA61D5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40ED2BA2" w14:textId="77777777" w:rsidR="00693A36" w:rsidRPr="00CA61D5" w:rsidRDefault="00693A36" w:rsidP="007917E3">
            <w:pPr>
              <w:rPr>
                <w:rFonts w:ascii="Century Gothic" w:hAnsi="Century Gothic"/>
              </w:rPr>
            </w:pPr>
            <w:r w:rsidRPr="00CA61D5">
              <w:rPr>
                <w:rFonts w:ascii="Century Gothic" w:hAnsi="Century Gothic"/>
              </w:rPr>
              <w:t>La creazione della recensione non va a buon fine poiché il campo del titolo e del commento sono vuoti.</w:t>
            </w:r>
          </w:p>
        </w:tc>
      </w:tr>
      <w:tr w:rsidR="00693A36" w:rsidRPr="001941AF" w14:paraId="56ABF045" w14:textId="77777777" w:rsidTr="00CA61D5">
        <w:tc>
          <w:tcPr>
            <w:tcW w:w="2689" w:type="dxa"/>
            <w:shd w:val="clear" w:color="auto" w:fill="2E82BA"/>
          </w:tcPr>
          <w:p w14:paraId="240607B5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</w:t>
            </w:r>
            <w:r w:rsidR="00CA61D5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16625D8F" w14:textId="77777777" w:rsidR="00693A36" w:rsidRPr="00CA61D5" w:rsidRDefault="00693A36" w:rsidP="007917E3">
            <w:pPr>
              <w:rPr>
                <w:rFonts w:ascii="Century Gothic" w:hAnsi="Century Gothic"/>
              </w:rPr>
            </w:pPr>
            <w:r w:rsidRPr="00CA61D5">
              <w:rPr>
                <w:rFonts w:ascii="Century Gothic" w:hAnsi="Century Gothic"/>
              </w:rPr>
              <w:t>Corretto</w:t>
            </w:r>
          </w:p>
        </w:tc>
      </w:tr>
      <w:tr w:rsidR="00693A36" w:rsidRPr="001941AF" w14:paraId="2BC5678C" w14:textId="77777777" w:rsidTr="00CA61D5">
        <w:tc>
          <w:tcPr>
            <w:tcW w:w="2689" w:type="dxa"/>
            <w:shd w:val="clear" w:color="auto" w:fill="2E82BA"/>
          </w:tcPr>
          <w:p w14:paraId="1D2D5F2F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</w:t>
            </w:r>
            <w:r w:rsidR="00CA61D5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70A958ED" w14:textId="77777777" w:rsidR="00693A36" w:rsidRPr="00CA61D5" w:rsidRDefault="00693A36" w:rsidP="007917E3">
            <w:pPr>
              <w:rPr>
                <w:rFonts w:ascii="Century Gothic" w:hAnsi="Century Gothic"/>
              </w:rPr>
            </w:pPr>
            <w:r w:rsidRPr="00CA61D5">
              <w:rPr>
                <w:rFonts w:ascii="Century Gothic" w:hAnsi="Century Gothic"/>
              </w:rPr>
              <w:t>1</w:t>
            </w:r>
          </w:p>
        </w:tc>
      </w:tr>
      <w:tr w:rsidR="00693A36" w:rsidRPr="001941AF" w14:paraId="5495DCB8" w14:textId="77777777" w:rsidTr="00CA61D5">
        <w:tc>
          <w:tcPr>
            <w:tcW w:w="2689" w:type="dxa"/>
            <w:shd w:val="clear" w:color="auto" w:fill="2E82BA"/>
          </w:tcPr>
          <w:p w14:paraId="4F222B9E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</w:t>
            </w:r>
            <w:r w:rsidR="00CA61D5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6CF02A5B" w14:textId="77777777" w:rsidR="00693A36" w:rsidRPr="00CA61D5" w:rsidRDefault="00693A36" w:rsidP="007917E3">
            <w:pPr>
              <w:rPr>
                <w:rFonts w:ascii="Century Gothic" w:hAnsi="Century Gothic"/>
              </w:rPr>
            </w:pPr>
            <w:r w:rsidRPr="00CA61D5">
              <w:rPr>
                <w:rFonts w:ascii="Century Gothic" w:hAnsi="Century Gothic"/>
              </w:rPr>
              <w:t>Esistenza</w:t>
            </w:r>
          </w:p>
        </w:tc>
      </w:tr>
    </w:tbl>
    <w:p w14:paraId="14415BD5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2A6CBDD1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  <w:r w:rsidRPr="001941AF">
        <w:rPr>
          <w:rFonts w:ascii="Century Gothic" w:hAnsi="Century Gothic"/>
          <w:noProof/>
          <w:sz w:val="24"/>
          <w:szCs w:val="24"/>
        </w:rPr>
        <w:drawing>
          <wp:inline distT="0" distB="0" distL="0" distR="0" wp14:anchorId="06B4F8A5" wp14:editId="67B38C89">
            <wp:extent cx="6120130" cy="3280410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C0B0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1F7ED789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601F7411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31B48D17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769567D2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5CBCD388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530BE624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0A88D5D6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3E8035A7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57972960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5D1B1C51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741A4476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2EC1586E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4A6A4DA6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6B31C367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6F22280C" w14:textId="77777777" w:rsidR="008740FC" w:rsidRDefault="008740FC" w:rsidP="00693A36">
      <w:pPr>
        <w:rPr>
          <w:rFonts w:ascii="Century Gothic" w:hAnsi="Century Gothic"/>
          <w:sz w:val="24"/>
          <w:szCs w:val="24"/>
        </w:rPr>
      </w:pPr>
    </w:p>
    <w:p w14:paraId="0C674847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714C7F44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1EBB4BBE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12556B34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689"/>
        <w:gridCol w:w="6939"/>
      </w:tblGrid>
      <w:tr w:rsidR="00693A36" w:rsidRPr="001941AF" w14:paraId="7B23145C" w14:textId="77777777" w:rsidTr="008740FC">
        <w:tc>
          <w:tcPr>
            <w:tcW w:w="2689" w:type="dxa"/>
            <w:shd w:val="clear" w:color="auto" w:fill="2E82BA"/>
          </w:tcPr>
          <w:p w14:paraId="71FE5FB0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lastRenderedPageBreak/>
              <w:t>Nome test case</w:t>
            </w:r>
            <w:r w:rsidR="008740FC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46A9CCD0" w14:textId="77777777" w:rsidR="00693A36" w:rsidRPr="008740FC" w:rsidRDefault="00693A36" w:rsidP="007917E3">
            <w:pPr>
              <w:rPr>
                <w:rFonts w:ascii="Century Gothic" w:hAnsi="Century Gothic"/>
              </w:rPr>
            </w:pPr>
            <w:r w:rsidRPr="008740FC">
              <w:rPr>
                <w:rFonts w:ascii="Century Gothic" w:hAnsi="Century Gothic"/>
              </w:rPr>
              <w:t>TCS56</w:t>
            </w:r>
          </w:p>
        </w:tc>
      </w:tr>
      <w:tr w:rsidR="00693A36" w:rsidRPr="001941AF" w14:paraId="4DFBD754" w14:textId="77777777" w:rsidTr="008740FC">
        <w:tc>
          <w:tcPr>
            <w:tcW w:w="2689" w:type="dxa"/>
            <w:shd w:val="clear" w:color="auto" w:fill="2E82BA"/>
          </w:tcPr>
          <w:p w14:paraId="0BD11499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Data e ora</w:t>
            </w:r>
            <w:r w:rsidR="008740FC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6F0FD8C4" w14:textId="77777777" w:rsidR="00693A36" w:rsidRPr="008740FC" w:rsidRDefault="00693A36" w:rsidP="007917E3">
            <w:pPr>
              <w:rPr>
                <w:rFonts w:ascii="Century Gothic" w:hAnsi="Century Gothic"/>
              </w:rPr>
            </w:pPr>
            <w:r w:rsidRPr="008740FC">
              <w:rPr>
                <w:rFonts w:ascii="Century Gothic" w:hAnsi="Century Gothic"/>
              </w:rPr>
              <w:t>15/01/20                17:13</w:t>
            </w:r>
          </w:p>
        </w:tc>
      </w:tr>
      <w:tr w:rsidR="00693A36" w:rsidRPr="001941AF" w14:paraId="605A3435" w14:textId="77777777" w:rsidTr="008740FC">
        <w:tc>
          <w:tcPr>
            <w:tcW w:w="2689" w:type="dxa"/>
            <w:shd w:val="clear" w:color="auto" w:fill="2E82BA"/>
          </w:tcPr>
          <w:p w14:paraId="5180A2BB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Tester</w:t>
            </w:r>
            <w:r w:rsidR="008740FC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4EEFCB61" w14:textId="77777777" w:rsidR="00693A36" w:rsidRPr="008740FC" w:rsidRDefault="00693A36" w:rsidP="007917E3">
            <w:pPr>
              <w:rPr>
                <w:rFonts w:ascii="Century Gothic" w:hAnsi="Century Gothic"/>
              </w:rPr>
            </w:pPr>
            <w:r w:rsidRPr="008740FC">
              <w:rPr>
                <w:rFonts w:ascii="Century Gothic" w:hAnsi="Century Gothic"/>
              </w:rPr>
              <w:t>Claudia Buono</w:t>
            </w:r>
          </w:p>
        </w:tc>
      </w:tr>
      <w:tr w:rsidR="00693A36" w:rsidRPr="001941AF" w14:paraId="472F5723" w14:textId="77777777" w:rsidTr="008740FC">
        <w:tc>
          <w:tcPr>
            <w:tcW w:w="2689" w:type="dxa"/>
            <w:shd w:val="clear" w:color="auto" w:fill="2E82BA"/>
          </w:tcPr>
          <w:p w14:paraId="7F91CBA3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atteso</w:t>
            </w:r>
            <w:r w:rsidR="008740FC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173E2C1F" w14:textId="77777777" w:rsidR="00693A36" w:rsidRPr="008740FC" w:rsidRDefault="00693A36" w:rsidP="007917E3">
            <w:pPr>
              <w:rPr>
                <w:rFonts w:ascii="Century Gothic" w:hAnsi="Century Gothic"/>
              </w:rPr>
            </w:pPr>
            <w:r w:rsidRPr="008740FC">
              <w:rPr>
                <w:rFonts w:ascii="Century Gothic" w:hAnsi="Century Gothic"/>
              </w:rPr>
              <w:t>La creazione della recensione viene effettuata con successo.</w:t>
            </w:r>
          </w:p>
        </w:tc>
      </w:tr>
      <w:tr w:rsidR="00693A36" w:rsidRPr="001941AF" w14:paraId="519E91DB" w14:textId="77777777" w:rsidTr="008740FC">
        <w:tc>
          <w:tcPr>
            <w:tcW w:w="2689" w:type="dxa"/>
            <w:shd w:val="clear" w:color="auto" w:fill="2E82BA"/>
          </w:tcPr>
          <w:p w14:paraId="7E2EA431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Output reale</w:t>
            </w:r>
            <w:r w:rsidR="008740FC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5E5DDAC5" w14:textId="77777777" w:rsidR="00693A36" w:rsidRPr="008740FC" w:rsidRDefault="00693A36" w:rsidP="007917E3">
            <w:pPr>
              <w:rPr>
                <w:rFonts w:ascii="Century Gothic" w:hAnsi="Century Gothic"/>
              </w:rPr>
            </w:pPr>
            <w:r w:rsidRPr="008740FC">
              <w:rPr>
                <w:rFonts w:ascii="Century Gothic" w:hAnsi="Century Gothic"/>
              </w:rPr>
              <w:t>La creazione della recensione viene effettuata con successo.</w:t>
            </w:r>
          </w:p>
        </w:tc>
      </w:tr>
      <w:tr w:rsidR="00693A36" w:rsidRPr="001941AF" w14:paraId="1C6133DA" w14:textId="77777777" w:rsidTr="008740FC">
        <w:tc>
          <w:tcPr>
            <w:tcW w:w="2689" w:type="dxa"/>
            <w:shd w:val="clear" w:color="auto" w:fill="2E82BA"/>
          </w:tcPr>
          <w:p w14:paraId="4B4E53AD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Esito del test</w:t>
            </w:r>
            <w:r w:rsidR="008740FC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16ECFAE0" w14:textId="77777777" w:rsidR="00693A36" w:rsidRPr="008740FC" w:rsidRDefault="00693A36" w:rsidP="007917E3">
            <w:pPr>
              <w:rPr>
                <w:rFonts w:ascii="Century Gothic" w:hAnsi="Century Gothic"/>
              </w:rPr>
            </w:pPr>
            <w:r w:rsidRPr="008740FC">
              <w:rPr>
                <w:rFonts w:ascii="Century Gothic" w:hAnsi="Century Gothic"/>
              </w:rPr>
              <w:t>Corretto</w:t>
            </w:r>
          </w:p>
        </w:tc>
      </w:tr>
      <w:tr w:rsidR="00693A36" w:rsidRPr="001941AF" w14:paraId="47F83C54" w14:textId="77777777" w:rsidTr="008740FC">
        <w:tc>
          <w:tcPr>
            <w:tcW w:w="2689" w:type="dxa"/>
            <w:shd w:val="clear" w:color="auto" w:fill="2E82BA"/>
          </w:tcPr>
          <w:p w14:paraId="580EE8D1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Numero prove</w:t>
            </w:r>
            <w:r w:rsidR="008740FC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4F0683B9" w14:textId="77777777" w:rsidR="00693A36" w:rsidRPr="008740FC" w:rsidRDefault="00693A36" w:rsidP="007917E3">
            <w:pPr>
              <w:rPr>
                <w:rFonts w:ascii="Century Gothic" w:hAnsi="Century Gothic"/>
              </w:rPr>
            </w:pPr>
            <w:r w:rsidRPr="008740FC">
              <w:rPr>
                <w:rFonts w:ascii="Century Gothic" w:hAnsi="Century Gothic"/>
              </w:rPr>
              <w:t>1</w:t>
            </w:r>
          </w:p>
        </w:tc>
      </w:tr>
      <w:tr w:rsidR="00693A36" w:rsidRPr="001941AF" w14:paraId="7B7FDF4E" w14:textId="77777777" w:rsidTr="008740FC">
        <w:tc>
          <w:tcPr>
            <w:tcW w:w="2689" w:type="dxa"/>
            <w:shd w:val="clear" w:color="auto" w:fill="2E82BA"/>
          </w:tcPr>
          <w:p w14:paraId="192F407A" w14:textId="77777777" w:rsidR="00693A36" w:rsidRPr="004A5DAE" w:rsidRDefault="00693A36" w:rsidP="007917E3">
            <w:pPr>
              <w:rPr>
                <w:rFonts w:ascii="Century Gothic" w:hAnsi="Century Gothic"/>
                <w:b/>
                <w:bCs/>
                <w:color w:val="FFFFFF" w:themeColor="background1"/>
              </w:rPr>
            </w:pPr>
            <w:r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Categoria</w:t>
            </w:r>
            <w:r w:rsidR="008740FC" w:rsidRPr="004A5DAE">
              <w:rPr>
                <w:rFonts w:ascii="Century Gothic" w:hAnsi="Century Gothic"/>
                <w:b/>
                <w:bCs/>
                <w:color w:val="FFFFFF" w:themeColor="background1"/>
              </w:rPr>
              <w:t>:</w:t>
            </w:r>
          </w:p>
        </w:tc>
        <w:tc>
          <w:tcPr>
            <w:tcW w:w="6939" w:type="dxa"/>
          </w:tcPr>
          <w:p w14:paraId="44C9599E" w14:textId="77777777" w:rsidR="00693A36" w:rsidRPr="008740FC" w:rsidRDefault="00693A36" w:rsidP="007917E3">
            <w:pPr>
              <w:rPr>
                <w:rFonts w:ascii="Century Gothic" w:hAnsi="Century Gothic"/>
              </w:rPr>
            </w:pPr>
            <w:r w:rsidRPr="008740FC">
              <w:rPr>
                <w:rFonts w:ascii="Century Gothic" w:hAnsi="Century Gothic"/>
              </w:rPr>
              <w:t>Esistenza, Formato, Lunghezza</w:t>
            </w:r>
          </w:p>
        </w:tc>
      </w:tr>
    </w:tbl>
    <w:p w14:paraId="73A6BC87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</w:p>
    <w:p w14:paraId="5E9B775C" w14:textId="77777777" w:rsidR="00693A36" w:rsidRDefault="00693A36" w:rsidP="00693A36">
      <w:pPr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inline distT="0" distB="0" distL="0" distR="0" wp14:anchorId="6E233F41" wp14:editId="593E987F">
            <wp:extent cx="6120130" cy="3282950"/>
            <wp:effectExtent l="0" t="0" r="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E90E" w14:textId="77777777" w:rsidR="00693A36" w:rsidRPr="001941AF" w:rsidRDefault="00693A36" w:rsidP="00693A36">
      <w:pPr>
        <w:rPr>
          <w:rFonts w:ascii="Century Gothic" w:hAnsi="Century Gothic"/>
          <w:sz w:val="24"/>
          <w:szCs w:val="24"/>
        </w:rPr>
      </w:pPr>
    </w:p>
    <w:p w14:paraId="417F6F64" w14:textId="77777777" w:rsidR="00693A36" w:rsidRPr="006444B2" w:rsidRDefault="00693A36" w:rsidP="006444B2">
      <w:pPr>
        <w:jc w:val="both"/>
        <w:rPr>
          <w:rFonts w:ascii="Century Gothic" w:eastAsiaTheme="minorHAnsi" w:hAnsi="Century Gothic" w:cs="CenturyGothic"/>
          <w:sz w:val="24"/>
          <w:szCs w:val="24"/>
          <w:lang w:eastAsia="en-US" w:bidi="ar-SA"/>
        </w:rPr>
      </w:pPr>
    </w:p>
    <w:sectPr w:rsidR="00693A36" w:rsidRPr="006444B2" w:rsidSect="002041D7">
      <w:footerReference w:type="default" r:id="rId88"/>
      <w:pgSz w:w="11906" w:h="16838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1629FE" w14:textId="77777777" w:rsidR="00113AA2" w:rsidRDefault="00113AA2" w:rsidP="002041D7">
      <w:r>
        <w:separator/>
      </w:r>
    </w:p>
  </w:endnote>
  <w:endnote w:type="continuationSeparator" w:id="0">
    <w:p w14:paraId="27E8FDDB" w14:textId="77777777" w:rsidR="00113AA2" w:rsidRDefault="00113AA2" w:rsidP="002041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enturyGothic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enturyGothic-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9399180"/>
      <w:docPartObj>
        <w:docPartGallery w:val="Page Numbers (Bottom of Page)"/>
        <w:docPartUnique/>
      </w:docPartObj>
    </w:sdtPr>
    <w:sdtEndPr/>
    <w:sdtContent>
      <w:p w14:paraId="36DADB0C" w14:textId="77777777" w:rsidR="007917E3" w:rsidRDefault="007917E3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51232F4" w14:textId="77777777" w:rsidR="007917E3" w:rsidRDefault="007917E3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CBBE04" w14:textId="77777777" w:rsidR="00113AA2" w:rsidRDefault="00113AA2" w:rsidP="002041D7">
      <w:r>
        <w:separator/>
      </w:r>
    </w:p>
  </w:footnote>
  <w:footnote w:type="continuationSeparator" w:id="0">
    <w:p w14:paraId="7C11DD85" w14:textId="77777777" w:rsidR="00113AA2" w:rsidRDefault="00113AA2" w:rsidP="002041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609E0"/>
    <w:multiLevelType w:val="multilevel"/>
    <w:tmpl w:val="C0B0C3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7C53E18"/>
    <w:multiLevelType w:val="hybridMultilevel"/>
    <w:tmpl w:val="A95CC022"/>
    <w:lvl w:ilvl="0" w:tplc="0410000F">
      <w:start w:val="1"/>
      <w:numFmt w:val="decimal"/>
      <w:lvlText w:val="%1.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4A077BC"/>
    <w:multiLevelType w:val="multilevel"/>
    <w:tmpl w:val="C0B0C3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20657FEB"/>
    <w:multiLevelType w:val="multilevel"/>
    <w:tmpl w:val="049AEE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23EE1514"/>
    <w:multiLevelType w:val="hybridMultilevel"/>
    <w:tmpl w:val="920C563A"/>
    <w:lvl w:ilvl="0" w:tplc="0410000F">
      <w:start w:val="1"/>
      <w:numFmt w:val="decimal"/>
      <w:lvlText w:val="%1.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AEF53D4"/>
    <w:multiLevelType w:val="hybridMultilevel"/>
    <w:tmpl w:val="4B903FE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B06932"/>
    <w:multiLevelType w:val="hybridMultilevel"/>
    <w:tmpl w:val="BF18B2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7F53DA"/>
    <w:multiLevelType w:val="hybridMultilevel"/>
    <w:tmpl w:val="14242AF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4A36B3"/>
    <w:multiLevelType w:val="hybridMultilevel"/>
    <w:tmpl w:val="496647C8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2B162EA"/>
    <w:multiLevelType w:val="hybridMultilevel"/>
    <w:tmpl w:val="02C8271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2196E8E"/>
    <w:multiLevelType w:val="hybridMultilevel"/>
    <w:tmpl w:val="24DC999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D94D41"/>
    <w:multiLevelType w:val="multilevel"/>
    <w:tmpl w:val="C0B0C3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>
    <w:abstractNumId w:val="10"/>
  </w:num>
  <w:num w:numId="2">
    <w:abstractNumId w:val="9"/>
  </w:num>
  <w:num w:numId="3">
    <w:abstractNumId w:val="0"/>
  </w:num>
  <w:num w:numId="4">
    <w:abstractNumId w:val="5"/>
  </w:num>
  <w:num w:numId="5">
    <w:abstractNumId w:val="11"/>
  </w:num>
  <w:num w:numId="6">
    <w:abstractNumId w:val="2"/>
  </w:num>
  <w:num w:numId="7">
    <w:abstractNumId w:val="3"/>
  </w:num>
  <w:num w:numId="8">
    <w:abstractNumId w:val="8"/>
  </w:num>
  <w:num w:numId="9">
    <w:abstractNumId w:val="4"/>
  </w:num>
  <w:num w:numId="10">
    <w:abstractNumId w:val="6"/>
  </w:num>
  <w:num w:numId="11">
    <w:abstractNumId w:val="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1D7"/>
    <w:rsid w:val="00002B76"/>
    <w:rsid w:val="00113AA2"/>
    <w:rsid w:val="00121DC0"/>
    <w:rsid w:val="0014701F"/>
    <w:rsid w:val="00172F39"/>
    <w:rsid w:val="002041D7"/>
    <w:rsid w:val="0025178F"/>
    <w:rsid w:val="002E4D4D"/>
    <w:rsid w:val="00306A7F"/>
    <w:rsid w:val="003161A6"/>
    <w:rsid w:val="00426A95"/>
    <w:rsid w:val="004A5DAE"/>
    <w:rsid w:val="004D13F1"/>
    <w:rsid w:val="004F498B"/>
    <w:rsid w:val="005163F9"/>
    <w:rsid w:val="0052297C"/>
    <w:rsid w:val="005B3BEC"/>
    <w:rsid w:val="006444B2"/>
    <w:rsid w:val="00693A36"/>
    <w:rsid w:val="00711408"/>
    <w:rsid w:val="00781FD3"/>
    <w:rsid w:val="007917E3"/>
    <w:rsid w:val="007C19EC"/>
    <w:rsid w:val="007F2E46"/>
    <w:rsid w:val="0082264E"/>
    <w:rsid w:val="00827A93"/>
    <w:rsid w:val="008740FC"/>
    <w:rsid w:val="00921CB3"/>
    <w:rsid w:val="00950973"/>
    <w:rsid w:val="0095194B"/>
    <w:rsid w:val="009844B9"/>
    <w:rsid w:val="009D1D4E"/>
    <w:rsid w:val="00A02520"/>
    <w:rsid w:val="00A21551"/>
    <w:rsid w:val="00A736E4"/>
    <w:rsid w:val="00AD7F61"/>
    <w:rsid w:val="00BB13D1"/>
    <w:rsid w:val="00C108D8"/>
    <w:rsid w:val="00C14F2A"/>
    <w:rsid w:val="00CA61D5"/>
    <w:rsid w:val="00CF032E"/>
    <w:rsid w:val="00CF0922"/>
    <w:rsid w:val="00D441ED"/>
    <w:rsid w:val="00D6390B"/>
    <w:rsid w:val="00D71781"/>
    <w:rsid w:val="00DF3452"/>
    <w:rsid w:val="00EC47E9"/>
    <w:rsid w:val="00F90A99"/>
    <w:rsid w:val="00FD115E"/>
    <w:rsid w:val="00FF60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A00543"/>
  <w15:chartTrackingRefBased/>
  <w15:docId w15:val="{8A7F1D35-593B-4BB9-BD1B-502DCA990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  <w:rsid w:val="009844B9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eastAsia="it-IT" w:bidi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2041D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6444B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2041D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it-IT" w:bidi="it-IT"/>
    </w:rPr>
  </w:style>
  <w:style w:type="paragraph" w:styleId="Titolosommario">
    <w:name w:val="TOC Heading"/>
    <w:basedOn w:val="Titolo1"/>
    <w:next w:val="Normale"/>
    <w:uiPriority w:val="39"/>
    <w:unhideWhenUsed/>
    <w:qFormat/>
    <w:rsid w:val="002041D7"/>
    <w:pPr>
      <w:widowControl/>
      <w:autoSpaceDE/>
      <w:autoSpaceDN/>
      <w:spacing w:line="259" w:lineRule="auto"/>
      <w:outlineLvl w:val="9"/>
    </w:pPr>
    <w:rPr>
      <w:lang w:bidi="ar-SA"/>
    </w:rPr>
  </w:style>
  <w:style w:type="paragraph" w:styleId="Intestazione">
    <w:name w:val="header"/>
    <w:basedOn w:val="Normale"/>
    <w:link w:val="IntestazioneCarattere"/>
    <w:uiPriority w:val="99"/>
    <w:unhideWhenUsed/>
    <w:rsid w:val="002041D7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041D7"/>
    <w:rPr>
      <w:rFonts w:ascii="Arial" w:eastAsia="Arial" w:hAnsi="Arial" w:cs="Arial"/>
      <w:lang w:eastAsia="it-IT" w:bidi="it-IT"/>
    </w:rPr>
  </w:style>
  <w:style w:type="paragraph" w:styleId="Pidipagina">
    <w:name w:val="footer"/>
    <w:basedOn w:val="Normale"/>
    <w:link w:val="PidipaginaCarattere"/>
    <w:uiPriority w:val="99"/>
    <w:unhideWhenUsed/>
    <w:rsid w:val="002041D7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041D7"/>
    <w:rPr>
      <w:rFonts w:ascii="Arial" w:eastAsia="Arial" w:hAnsi="Arial" w:cs="Arial"/>
      <w:lang w:eastAsia="it-IT" w:bidi="it-IT"/>
    </w:rPr>
  </w:style>
  <w:style w:type="paragraph" w:styleId="Sommario1">
    <w:name w:val="toc 1"/>
    <w:basedOn w:val="Normale"/>
    <w:next w:val="Normale"/>
    <w:autoRedefine/>
    <w:uiPriority w:val="39"/>
    <w:unhideWhenUsed/>
    <w:rsid w:val="006444B2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6444B2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6444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olo2Carattere">
    <w:name w:val="Titolo 2 Carattere"/>
    <w:basedOn w:val="Carpredefinitoparagrafo"/>
    <w:link w:val="Titolo2"/>
    <w:uiPriority w:val="9"/>
    <w:rsid w:val="006444B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it-IT" w:bidi="it-IT"/>
    </w:rPr>
  </w:style>
  <w:style w:type="paragraph" w:styleId="Paragrafoelenco">
    <w:name w:val="List Paragraph"/>
    <w:basedOn w:val="Normale"/>
    <w:uiPriority w:val="34"/>
    <w:qFormat/>
    <w:rsid w:val="006444B2"/>
    <w:pPr>
      <w:ind w:left="720"/>
      <w:contextualSpacing/>
    </w:pPr>
  </w:style>
  <w:style w:type="paragraph" w:styleId="Sommario2">
    <w:name w:val="toc 2"/>
    <w:basedOn w:val="Normale"/>
    <w:next w:val="Normale"/>
    <w:autoRedefine/>
    <w:uiPriority w:val="39"/>
    <w:unhideWhenUsed/>
    <w:rsid w:val="002E4D4D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theme" Target="theme/theme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ky_\Documents\Modelli%20di%20Office%20personalizzati\primapagina.dotx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A42CA9-9BDB-46E5-8D73-D13ECAD0A0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primapagina</Template>
  <TotalTime>187</TotalTime>
  <Pages>1</Pages>
  <Words>3778</Words>
  <Characters>21535</Characters>
  <Application>Microsoft Office Word</Application>
  <DocSecurity>0</DocSecurity>
  <Lines>179</Lines>
  <Paragraphs>50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rachele tripodi</dc:creator>
  <cp:keywords/>
  <dc:description/>
  <cp:lastModifiedBy>rachele tripodi</cp:lastModifiedBy>
  <cp:revision>30</cp:revision>
  <cp:lastPrinted>2020-01-19T18:48:00Z</cp:lastPrinted>
  <dcterms:created xsi:type="dcterms:W3CDTF">2020-01-16T09:39:00Z</dcterms:created>
  <dcterms:modified xsi:type="dcterms:W3CDTF">2020-01-19T18:49:00Z</dcterms:modified>
</cp:coreProperties>
</file>