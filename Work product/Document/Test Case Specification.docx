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4B9" w:rsidRPr="009844B9" w:rsidRDefault="009844B9" w:rsidP="009844B9">
      <w:pPr>
        <w:jc w:val="center"/>
        <w:rPr>
          <w:rFonts w:ascii="Times New Roman" w:hAnsi="Times New Roman" w:cs="Times New Roman"/>
          <w:i/>
          <w:iCs/>
          <w:sz w:val="70"/>
          <w:szCs w:val="70"/>
        </w:rPr>
      </w:pPr>
      <w:r w:rsidRPr="009844B9">
        <w:rPr>
          <w:rFonts w:ascii="Times New Roman" w:hAnsi="Times New Roman" w:cs="Times New Roman"/>
          <w:i/>
          <w:iCs/>
          <w:sz w:val="70"/>
          <w:szCs w:val="70"/>
        </w:rPr>
        <w:t>Università degli Studi di Salerno</w:t>
      </w: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844B9">
        <w:rPr>
          <w:rFonts w:ascii="Times New Roman" w:eastAsia="MS Mincho" w:hAnsi="Times New Roman" w:cs="Times New Roman"/>
          <w:b/>
          <w:bCs/>
          <w:i/>
          <w:iCs/>
          <w:noProof/>
          <w:sz w:val="20"/>
          <w:szCs w:val="24"/>
          <w:lang w:val="en-GB" w:eastAsia="en-GB" w:bidi="ar-SA"/>
        </w:rPr>
        <w:drawing>
          <wp:anchor distT="0" distB="0" distL="114300" distR="114300" simplePos="0" relativeHeight="251659264" behindDoc="1" locked="0" layoutInCell="1" allowOverlap="1" wp14:anchorId="2A49CC6C" wp14:editId="6C3425E5">
            <wp:simplePos x="0" y="0"/>
            <wp:positionH relativeFrom="column">
              <wp:posOffset>-609600</wp:posOffset>
            </wp:positionH>
            <wp:positionV relativeFrom="paragraph">
              <wp:posOffset>309880</wp:posOffset>
            </wp:positionV>
            <wp:extent cx="7286625" cy="6822440"/>
            <wp:effectExtent l="0" t="0" r="0" b="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blipFill>
                      <a:blip r:embed="rId9"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44B9">
        <w:rPr>
          <w:rFonts w:ascii="Times New Roman" w:hAnsi="Times New Roman" w:cs="Times New Roman"/>
          <w:b/>
          <w:bCs/>
          <w:i/>
          <w:iCs/>
          <w:sz w:val="40"/>
          <w:szCs w:val="40"/>
        </w:rPr>
        <w:t>Corso di laurea in Informatica</w:t>
      </w: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r w:rsidRPr="009844B9">
        <w:rPr>
          <w:rFonts w:ascii="Times New Roman" w:hAnsi="Times New Roman" w:cs="Times New Roman"/>
          <w:b/>
          <w:bCs/>
          <w:i/>
          <w:iCs/>
          <w:sz w:val="56"/>
          <w:szCs w:val="56"/>
        </w:rPr>
        <w:t>INGEGNERIA DEL SOFTWARE</w:t>
      </w: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72"/>
          <w:szCs w:val="72"/>
        </w:rPr>
      </w:pPr>
      <w:r w:rsidRPr="009844B9">
        <w:rPr>
          <w:rFonts w:ascii="Times New Roman" w:hAnsi="Times New Roman" w:cs="Times New Roman"/>
          <w:b/>
          <w:bCs/>
          <w:i/>
          <w:iCs/>
          <w:sz w:val="72"/>
          <w:szCs w:val="72"/>
        </w:rPr>
        <w:t>“</w:t>
      </w:r>
      <w:proofErr w:type="spellStart"/>
      <w:r w:rsidRPr="009844B9">
        <w:rPr>
          <w:rFonts w:ascii="Times New Roman" w:hAnsi="Times New Roman" w:cs="Times New Roman"/>
          <w:b/>
          <w:bCs/>
          <w:i/>
          <w:iCs/>
          <w:sz w:val="72"/>
          <w:szCs w:val="72"/>
        </w:rPr>
        <w:t>StudyMe</w:t>
      </w:r>
      <w:proofErr w:type="spellEnd"/>
      <w:r w:rsidRPr="009844B9">
        <w:rPr>
          <w:rFonts w:ascii="Times New Roman" w:hAnsi="Times New Roman" w:cs="Times New Roman"/>
          <w:b/>
          <w:bCs/>
          <w:i/>
          <w:iCs/>
          <w:sz w:val="72"/>
          <w:szCs w:val="72"/>
        </w:rPr>
        <w:t>”</w:t>
      </w: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b/>
          <w:bCs/>
          <w:i/>
          <w:iCs/>
          <w:sz w:val="72"/>
          <w:szCs w:val="72"/>
        </w:rPr>
      </w:pPr>
    </w:p>
    <w:p w:rsidR="0095194B" w:rsidRPr="009844B9" w:rsidRDefault="0095194B">
      <w:pPr>
        <w:rPr>
          <w:rFonts w:ascii="Times New Roman" w:hAnsi="Times New Roman" w:cs="Times New Roman"/>
        </w:rPr>
      </w:pPr>
    </w:p>
    <w:p w:rsidR="009844B9" w:rsidRPr="009844B9" w:rsidRDefault="009844B9" w:rsidP="009844B9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Docente:</w:t>
      </w: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</w: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</w: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</w: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</w: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</w:r>
      <w:r w:rsidRPr="009844B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ab/>
        <w:t>Studenti:</w:t>
      </w:r>
    </w:p>
    <w:p w:rsidR="009844B9" w:rsidRPr="009844B9" w:rsidRDefault="009844B9" w:rsidP="009844B9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r w:rsidRPr="009844B9">
        <w:rPr>
          <w:rFonts w:ascii="Times New Roman" w:hAnsi="Times New Roman" w:cs="Times New Roman"/>
          <w:color w:val="000000" w:themeColor="text1"/>
          <w:sz w:val="28"/>
          <w:szCs w:val="28"/>
        </w:rPr>
        <w:t>Andrea De Lucia</w:t>
      </w:r>
      <w:r w:rsidRPr="009844B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844B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9844B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9844B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</w:t>
      </w:r>
      <w:r w:rsidRPr="009844B9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Nome                           Matricola</w:t>
      </w:r>
    </w:p>
    <w:p w:rsidR="009844B9" w:rsidRPr="009844B9" w:rsidRDefault="009844B9" w:rsidP="009844B9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</w:p>
    <w:p w:rsidR="009844B9" w:rsidRPr="009844B9" w:rsidRDefault="009844B9" w:rsidP="009844B9">
      <w:pPr>
        <w:ind w:left="283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</w:t>
      </w:r>
      <w:r w:rsidR="008D10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Buono Claudia                           </w:t>
      </w:r>
      <w:r w:rsidR="008D10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44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0512105296</w:t>
      </w:r>
    </w:p>
    <w:p w:rsidR="009844B9" w:rsidRPr="009844B9" w:rsidRDefault="009844B9" w:rsidP="009844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Esposito Mariarosaria                 </w:t>
      </w:r>
      <w:r w:rsidR="008D10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9844B9">
        <w:rPr>
          <w:rFonts w:ascii="Times New Roman" w:hAnsi="Times New Roman" w:cs="Times New Roman"/>
          <w:color w:val="000000" w:themeColor="text1"/>
          <w:sz w:val="24"/>
          <w:szCs w:val="24"/>
        </w:rPr>
        <w:t>0512105692</w:t>
      </w:r>
    </w:p>
    <w:p w:rsidR="009844B9" w:rsidRPr="009844B9" w:rsidRDefault="009844B9" w:rsidP="009844B9">
      <w:pPr>
        <w:rPr>
          <w:rFonts w:ascii="Times New Roman" w:hAnsi="Times New Roman" w:cs="Times New Roman"/>
          <w:sz w:val="24"/>
          <w:szCs w:val="24"/>
        </w:rPr>
      </w:pPr>
      <w:r w:rsidRPr="009844B9">
        <w:rPr>
          <w:rFonts w:ascii="Times New Roman" w:hAnsi="Times New Roman" w:cs="Times New Roman"/>
          <w:sz w:val="18"/>
          <w:szCs w:val="18"/>
        </w:rPr>
        <w:t xml:space="preserve">       </w:t>
      </w:r>
      <w:bookmarkStart w:id="0" w:name="_Toc21725339"/>
      <w:bookmarkStart w:id="1" w:name="_Toc21725635"/>
      <w:r w:rsidRPr="009844B9">
        <w:rPr>
          <w:rFonts w:ascii="Times New Roman" w:hAnsi="Times New Roman" w:cs="Times New Roman"/>
          <w:sz w:val="18"/>
          <w:szCs w:val="18"/>
        </w:rPr>
        <w:tab/>
      </w:r>
      <w:r w:rsidRPr="009844B9">
        <w:rPr>
          <w:rFonts w:ascii="Times New Roman" w:hAnsi="Times New Roman" w:cs="Times New Roman"/>
          <w:sz w:val="18"/>
          <w:szCs w:val="18"/>
        </w:rPr>
        <w:tab/>
      </w:r>
      <w:r w:rsidRPr="009844B9">
        <w:rPr>
          <w:rFonts w:ascii="Times New Roman" w:hAnsi="Times New Roman" w:cs="Times New Roman"/>
          <w:sz w:val="18"/>
          <w:szCs w:val="18"/>
        </w:rPr>
        <w:tab/>
      </w:r>
      <w:r w:rsidRPr="009844B9">
        <w:rPr>
          <w:rFonts w:ascii="Times New Roman" w:hAnsi="Times New Roman" w:cs="Times New Roman"/>
          <w:sz w:val="18"/>
          <w:szCs w:val="18"/>
        </w:rPr>
        <w:tab/>
      </w:r>
      <w:r w:rsidRPr="009844B9">
        <w:rPr>
          <w:rFonts w:ascii="Times New Roman" w:hAnsi="Times New Roman" w:cs="Times New Roman"/>
          <w:sz w:val="18"/>
          <w:szCs w:val="18"/>
        </w:rPr>
        <w:tab/>
      </w:r>
      <w:r w:rsidRPr="009844B9">
        <w:rPr>
          <w:rFonts w:ascii="Times New Roman" w:hAnsi="Times New Roman" w:cs="Times New Roman"/>
          <w:sz w:val="18"/>
          <w:szCs w:val="18"/>
        </w:rPr>
        <w:tab/>
        <w:t xml:space="preserve">    </w:t>
      </w:r>
      <w:r w:rsidRPr="009844B9">
        <w:rPr>
          <w:rFonts w:ascii="Times New Roman" w:hAnsi="Times New Roman" w:cs="Times New Roman"/>
          <w:sz w:val="24"/>
          <w:szCs w:val="24"/>
        </w:rPr>
        <w:t xml:space="preserve">Tripodi Maria Rachele                  </w:t>
      </w:r>
      <w:r w:rsidR="008D1080">
        <w:rPr>
          <w:rFonts w:ascii="Times New Roman" w:hAnsi="Times New Roman" w:cs="Times New Roman"/>
          <w:sz w:val="24"/>
          <w:szCs w:val="24"/>
        </w:rPr>
        <w:t xml:space="preserve">   </w:t>
      </w:r>
      <w:r w:rsidRPr="009844B9">
        <w:rPr>
          <w:rFonts w:ascii="Times New Roman" w:hAnsi="Times New Roman" w:cs="Times New Roman"/>
          <w:sz w:val="24"/>
          <w:szCs w:val="24"/>
        </w:rPr>
        <w:t>0512105356</w:t>
      </w:r>
      <w:bookmarkEnd w:id="0"/>
      <w:bookmarkEnd w:id="1"/>
    </w:p>
    <w:p w:rsidR="009844B9" w:rsidRPr="009844B9" w:rsidRDefault="009844B9" w:rsidP="009844B9">
      <w:pPr>
        <w:rPr>
          <w:rFonts w:ascii="Times New Roman" w:hAnsi="Times New Roman" w:cs="Times New Roman"/>
          <w:b/>
          <w:bCs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Pr="009844B9" w:rsidRDefault="009844B9" w:rsidP="009844B9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  <w:r w:rsidRPr="009844B9">
        <w:rPr>
          <w:rFonts w:ascii="Times New Roman" w:hAnsi="Times New Roman" w:cs="Times New Roman"/>
          <w:i/>
          <w:iCs/>
          <w:sz w:val="44"/>
          <w:szCs w:val="44"/>
        </w:rPr>
        <w:t>Anno accademico 2019/20</w:t>
      </w:r>
    </w:p>
    <w:p w:rsidR="009844B9" w:rsidRP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9844B9" w:rsidRDefault="009844B9">
      <w:pPr>
        <w:rPr>
          <w:rFonts w:ascii="Times New Roman" w:hAnsi="Times New Roman" w:cs="Times New Roman"/>
          <w:sz w:val="18"/>
          <w:szCs w:val="18"/>
        </w:rPr>
      </w:pPr>
    </w:p>
    <w:p w:rsidR="007F2E46" w:rsidRDefault="007F2E46">
      <w:pPr>
        <w:rPr>
          <w:rFonts w:ascii="Times New Roman" w:hAnsi="Times New Roman" w:cs="Times New Roman"/>
          <w:sz w:val="18"/>
          <w:szCs w:val="18"/>
        </w:rPr>
      </w:pPr>
    </w:p>
    <w:p w:rsidR="008D1080" w:rsidRDefault="008D1080">
      <w:pPr>
        <w:rPr>
          <w:rFonts w:ascii="Times New Roman" w:hAnsi="Times New Roman" w:cs="Times New Roman"/>
          <w:sz w:val="18"/>
          <w:szCs w:val="18"/>
        </w:rPr>
      </w:pPr>
    </w:p>
    <w:p w:rsidR="008D1080" w:rsidRDefault="008D1080">
      <w:pPr>
        <w:rPr>
          <w:rFonts w:ascii="Times New Roman" w:hAnsi="Times New Roman" w:cs="Times New Roman"/>
          <w:sz w:val="18"/>
          <w:szCs w:val="18"/>
        </w:rPr>
      </w:pPr>
    </w:p>
    <w:p w:rsidR="008D1080" w:rsidRDefault="008D1080">
      <w:pPr>
        <w:rPr>
          <w:rFonts w:ascii="Times New Roman" w:hAnsi="Times New Roman" w:cs="Times New Roman"/>
          <w:sz w:val="18"/>
          <w:szCs w:val="18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bidi="it-IT"/>
        </w:rPr>
        <w:id w:val="-710955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5D86" w:rsidRDefault="008A5D86">
          <w:pPr>
            <w:pStyle w:val="Titolosommario"/>
          </w:pPr>
          <w:r>
            <w:t>Sommario</w:t>
          </w:r>
        </w:p>
        <w:p w:rsidR="00061F55" w:rsidRDefault="008A5D86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552136" w:history="1">
            <w:r w:rsidR="00061F55" w:rsidRPr="004947A0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1.</w:t>
            </w:r>
            <w:r w:rsidR="00061F55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061F55" w:rsidRPr="004947A0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Gestione Utente</w:t>
            </w:r>
            <w:r w:rsidR="00061F55">
              <w:rPr>
                <w:noProof/>
                <w:webHidden/>
              </w:rPr>
              <w:tab/>
            </w:r>
            <w:r w:rsidR="00061F55">
              <w:rPr>
                <w:noProof/>
                <w:webHidden/>
              </w:rPr>
              <w:fldChar w:fldCharType="begin"/>
            </w:r>
            <w:r w:rsidR="00061F55">
              <w:rPr>
                <w:noProof/>
                <w:webHidden/>
              </w:rPr>
              <w:instrText xml:space="preserve"> PAGEREF _Toc29552136 \h </w:instrText>
            </w:r>
            <w:r w:rsidR="00061F55">
              <w:rPr>
                <w:noProof/>
                <w:webHidden/>
              </w:rPr>
            </w:r>
            <w:r w:rsidR="00061F55">
              <w:rPr>
                <w:noProof/>
                <w:webHidden/>
              </w:rPr>
              <w:fldChar w:fldCharType="separate"/>
            </w:r>
            <w:r w:rsidR="00061F55">
              <w:rPr>
                <w:noProof/>
                <w:webHidden/>
              </w:rPr>
              <w:t>3</w:t>
            </w:r>
            <w:r w:rsidR="00061F55">
              <w:rPr>
                <w:noProof/>
                <w:webHidden/>
              </w:rPr>
              <w:fldChar w:fldCharType="end"/>
            </w:r>
          </w:hyperlink>
        </w:p>
        <w:p w:rsidR="00061F55" w:rsidRDefault="0017433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9552137" w:history="1">
            <w:r w:rsidR="00061F55" w:rsidRPr="004947A0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1.1 Login</w:t>
            </w:r>
            <w:r w:rsidR="00061F55">
              <w:rPr>
                <w:noProof/>
                <w:webHidden/>
              </w:rPr>
              <w:tab/>
            </w:r>
            <w:r w:rsidR="00061F55">
              <w:rPr>
                <w:noProof/>
                <w:webHidden/>
              </w:rPr>
              <w:fldChar w:fldCharType="begin"/>
            </w:r>
            <w:r w:rsidR="00061F55">
              <w:rPr>
                <w:noProof/>
                <w:webHidden/>
              </w:rPr>
              <w:instrText xml:space="preserve"> PAGEREF _Toc29552137 \h </w:instrText>
            </w:r>
            <w:r w:rsidR="00061F55">
              <w:rPr>
                <w:noProof/>
                <w:webHidden/>
              </w:rPr>
            </w:r>
            <w:r w:rsidR="00061F55">
              <w:rPr>
                <w:noProof/>
                <w:webHidden/>
              </w:rPr>
              <w:fldChar w:fldCharType="separate"/>
            </w:r>
            <w:r w:rsidR="00061F55">
              <w:rPr>
                <w:noProof/>
                <w:webHidden/>
              </w:rPr>
              <w:t>3</w:t>
            </w:r>
            <w:r w:rsidR="00061F55">
              <w:rPr>
                <w:noProof/>
                <w:webHidden/>
              </w:rPr>
              <w:fldChar w:fldCharType="end"/>
            </w:r>
          </w:hyperlink>
        </w:p>
        <w:p w:rsidR="00061F55" w:rsidRDefault="0017433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9552138" w:history="1">
            <w:r w:rsidR="00061F55" w:rsidRPr="004947A0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1.2 Registrazione</w:t>
            </w:r>
            <w:r w:rsidR="00061F55">
              <w:rPr>
                <w:noProof/>
                <w:webHidden/>
              </w:rPr>
              <w:tab/>
            </w:r>
            <w:r w:rsidR="00061F55">
              <w:rPr>
                <w:noProof/>
                <w:webHidden/>
              </w:rPr>
              <w:fldChar w:fldCharType="begin"/>
            </w:r>
            <w:r w:rsidR="00061F55">
              <w:rPr>
                <w:noProof/>
                <w:webHidden/>
              </w:rPr>
              <w:instrText xml:space="preserve"> PAGEREF _Toc29552138 \h </w:instrText>
            </w:r>
            <w:r w:rsidR="00061F55">
              <w:rPr>
                <w:noProof/>
                <w:webHidden/>
              </w:rPr>
            </w:r>
            <w:r w:rsidR="00061F55">
              <w:rPr>
                <w:noProof/>
                <w:webHidden/>
              </w:rPr>
              <w:fldChar w:fldCharType="separate"/>
            </w:r>
            <w:r w:rsidR="00061F55">
              <w:rPr>
                <w:noProof/>
                <w:webHidden/>
              </w:rPr>
              <w:t>4</w:t>
            </w:r>
            <w:r w:rsidR="00061F55">
              <w:rPr>
                <w:noProof/>
                <w:webHidden/>
              </w:rPr>
              <w:fldChar w:fldCharType="end"/>
            </w:r>
          </w:hyperlink>
        </w:p>
        <w:p w:rsidR="00061F55" w:rsidRDefault="0017433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9552139" w:history="1">
            <w:r w:rsidR="00061F55" w:rsidRPr="004947A0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1.3 Cambio E-mail</w:t>
            </w:r>
            <w:r w:rsidR="00061F55">
              <w:rPr>
                <w:noProof/>
                <w:webHidden/>
              </w:rPr>
              <w:tab/>
            </w:r>
            <w:r w:rsidR="00061F55">
              <w:rPr>
                <w:noProof/>
                <w:webHidden/>
              </w:rPr>
              <w:fldChar w:fldCharType="begin"/>
            </w:r>
            <w:r w:rsidR="00061F55">
              <w:rPr>
                <w:noProof/>
                <w:webHidden/>
              </w:rPr>
              <w:instrText xml:space="preserve"> PAGEREF _Toc29552139 \h </w:instrText>
            </w:r>
            <w:r w:rsidR="00061F55">
              <w:rPr>
                <w:noProof/>
                <w:webHidden/>
              </w:rPr>
            </w:r>
            <w:r w:rsidR="00061F55">
              <w:rPr>
                <w:noProof/>
                <w:webHidden/>
              </w:rPr>
              <w:fldChar w:fldCharType="separate"/>
            </w:r>
            <w:r w:rsidR="00061F55">
              <w:rPr>
                <w:noProof/>
                <w:webHidden/>
              </w:rPr>
              <w:t>6</w:t>
            </w:r>
            <w:r w:rsidR="00061F55">
              <w:rPr>
                <w:noProof/>
                <w:webHidden/>
              </w:rPr>
              <w:fldChar w:fldCharType="end"/>
            </w:r>
          </w:hyperlink>
        </w:p>
        <w:p w:rsidR="00061F55" w:rsidRDefault="0017433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9552140" w:history="1">
            <w:r w:rsidR="00061F55" w:rsidRPr="004947A0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1.4 Cambio password</w:t>
            </w:r>
            <w:r w:rsidR="00061F55">
              <w:rPr>
                <w:noProof/>
                <w:webHidden/>
              </w:rPr>
              <w:tab/>
            </w:r>
            <w:r w:rsidR="00061F55">
              <w:rPr>
                <w:noProof/>
                <w:webHidden/>
              </w:rPr>
              <w:fldChar w:fldCharType="begin"/>
            </w:r>
            <w:r w:rsidR="00061F55">
              <w:rPr>
                <w:noProof/>
                <w:webHidden/>
              </w:rPr>
              <w:instrText xml:space="preserve"> PAGEREF _Toc29552140 \h </w:instrText>
            </w:r>
            <w:r w:rsidR="00061F55">
              <w:rPr>
                <w:noProof/>
                <w:webHidden/>
              </w:rPr>
            </w:r>
            <w:r w:rsidR="00061F55">
              <w:rPr>
                <w:noProof/>
                <w:webHidden/>
              </w:rPr>
              <w:fldChar w:fldCharType="separate"/>
            </w:r>
            <w:r w:rsidR="00061F55">
              <w:rPr>
                <w:noProof/>
                <w:webHidden/>
              </w:rPr>
              <w:t>7</w:t>
            </w:r>
            <w:r w:rsidR="00061F55">
              <w:rPr>
                <w:noProof/>
                <w:webHidden/>
              </w:rPr>
              <w:fldChar w:fldCharType="end"/>
            </w:r>
          </w:hyperlink>
        </w:p>
        <w:p w:rsidR="00061F55" w:rsidRDefault="0017433C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9552141" w:history="1">
            <w:r w:rsidR="00061F55" w:rsidRPr="004947A0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   Gestione pacchetto</w:t>
            </w:r>
            <w:r w:rsidR="00061F55">
              <w:rPr>
                <w:noProof/>
                <w:webHidden/>
              </w:rPr>
              <w:tab/>
            </w:r>
            <w:r w:rsidR="00061F55">
              <w:rPr>
                <w:noProof/>
                <w:webHidden/>
              </w:rPr>
              <w:fldChar w:fldCharType="begin"/>
            </w:r>
            <w:r w:rsidR="00061F55">
              <w:rPr>
                <w:noProof/>
                <w:webHidden/>
              </w:rPr>
              <w:instrText xml:space="preserve"> PAGEREF _Toc29552141 \h </w:instrText>
            </w:r>
            <w:r w:rsidR="00061F55">
              <w:rPr>
                <w:noProof/>
                <w:webHidden/>
              </w:rPr>
            </w:r>
            <w:r w:rsidR="00061F55">
              <w:rPr>
                <w:noProof/>
                <w:webHidden/>
              </w:rPr>
              <w:fldChar w:fldCharType="separate"/>
            </w:r>
            <w:r w:rsidR="00061F55">
              <w:rPr>
                <w:noProof/>
                <w:webHidden/>
              </w:rPr>
              <w:t>8</w:t>
            </w:r>
            <w:r w:rsidR="00061F55">
              <w:rPr>
                <w:noProof/>
                <w:webHidden/>
              </w:rPr>
              <w:fldChar w:fldCharType="end"/>
            </w:r>
          </w:hyperlink>
        </w:p>
        <w:p w:rsidR="00061F55" w:rsidRDefault="0017433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9552142" w:history="1">
            <w:r w:rsidR="00061F55" w:rsidRPr="004947A0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2.1 Crea pacchetto</w:t>
            </w:r>
            <w:r w:rsidR="00061F55">
              <w:rPr>
                <w:noProof/>
                <w:webHidden/>
              </w:rPr>
              <w:tab/>
            </w:r>
            <w:r w:rsidR="00061F55">
              <w:rPr>
                <w:noProof/>
                <w:webHidden/>
              </w:rPr>
              <w:fldChar w:fldCharType="begin"/>
            </w:r>
            <w:r w:rsidR="00061F55">
              <w:rPr>
                <w:noProof/>
                <w:webHidden/>
              </w:rPr>
              <w:instrText xml:space="preserve"> PAGEREF _Toc29552142 \h </w:instrText>
            </w:r>
            <w:r w:rsidR="00061F55">
              <w:rPr>
                <w:noProof/>
                <w:webHidden/>
              </w:rPr>
            </w:r>
            <w:r w:rsidR="00061F55">
              <w:rPr>
                <w:noProof/>
                <w:webHidden/>
              </w:rPr>
              <w:fldChar w:fldCharType="separate"/>
            </w:r>
            <w:r w:rsidR="00061F55">
              <w:rPr>
                <w:noProof/>
                <w:webHidden/>
              </w:rPr>
              <w:t>8</w:t>
            </w:r>
            <w:r w:rsidR="00061F55">
              <w:rPr>
                <w:noProof/>
                <w:webHidden/>
              </w:rPr>
              <w:fldChar w:fldCharType="end"/>
            </w:r>
          </w:hyperlink>
        </w:p>
        <w:p w:rsidR="00061F55" w:rsidRDefault="0017433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9552143" w:history="1">
            <w:r w:rsidR="00061F55" w:rsidRPr="004947A0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2.2</w:t>
            </w:r>
            <w:r w:rsidR="00061F55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061F55" w:rsidRPr="004947A0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Modifica pacchetto</w:t>
            </w:r>
            <w:r w:rsidR="00061F55">
              <w:rPr>
                <w:noProof/>
                <w:webHidden/>
              </w:rPr>
              <w:tab/>
            </w:r>
            <w:r w:rsidR="00061F55">
              <w:rPr>
                <w:noProof/>
                <w:webHidden/>
              </w:rPr>
              <w:fldChar w:fldCharType="begin"/>
            </w:r>
            <w:r w:rsidR="00061F55">
              <w:rPr>
                <w:noProof/>
                <w:webHidden/>
              </w:rPr>
              <w:instrText xml:space="preserve"> PAGEREF _Toc29552143 \h </w:instrText>
            </w:r>
            <w:r w:rsidR="00061F55">
              <w:rPr>
                <w:noProof/>
                <w:webHidden/>
              </w:rPr>
            </w:r>
            <w:r w:rsidR="00061F55">
              <w:rPr>
                <w:noProof/>
                <w:webHidden/>
              </w:rPr>
              <w:fldChar w:fldCharType="separate"/>
            </w:r>
            <w:r w:rsidR="00061F55">
              <w:rPr>
                <w:noProof/>
                <w:webHidden/>
              </w:rPr>
              <w:t>15</w:t>
            </w:r>
            <w:r w:rsidR="00061F55">
              <w:rPr>
                <w:noProof/>
                <w:webHidden/>
              </w:rPr>
              <w:fldChar w:fldCharType="end"/>
            </w:r>
          </w:hyperlink>
        </w:p>
        <w:p w:rsidR="00061F55" w:rsidRDefault="0017433C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9552144" w:history="1">
            <w:r w:rsidR="00061F55" w:rsidRPr="004947A0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3.</w:t>
            </w:r>
            <w:r w:rsidR="00061F55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061F55" w:rsidRPr="004947A0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Gestione lezione</w:t>
            </w:r>
            <w:r w:rsidR="00061F55">
              <w:rPr>
                <w:noProof/>
                <w:webHidden/>
              </w:rPr>
              <w:tab/>
            </w:r>
            <w:r w:rsidR="00061F55">
              <w:rPr>
                <w:noProof/>
                <w:webHidden/>
              </w:rPr>
              <w:fldChar w:fldCharType="begin"/>
            </w:r>
            <w:r w:rsidR="00061F55">
              <w:rPr>
                <w:noProof/>
                <w:webHidden/>
              </w:rPr>
              <w:instrText xml:space="preserve"> PAGEREF _Toc29552144 \h </w:instrText>
            </w:r>
            <w:r w:rsidR="00061F55">
              <w:rPr>
                <w:noProof/>
                <w:webHidden/>
              </w:rPr>
            </w:r>
            <w:r w:rsidR="00061F55">
              <w:rPr>
                <w:noProof/>
                <w:webHidden/>
              </w:rPr>
              <w:fldChar w:fldCharType="separate"/>
            </w:r>
            <w:r w:rsidR="00061F55">
              <w:rPr>
                <w:noProof/>
                <w:webHidden/>
              </w:rPr>
              <w:t>17</w:t>
            </w:r>
            <w:r w:rsidR="00061F55">
              <w:rPr>
                <w:noProof/>
                <w:webHidden/>
              </w:rPr>
              <w:fldChar w:fldCharType="end"/>
            </w:r>
          </w:hyperlink>
        </w:p>
        <w:p w:rsidR="00061F55" w:rsidRDefault="0017433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9552145" w:history="1">
            <w:r w:rsidR="00061F55" w:rsidRPr="004947A0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3.1</w:t>
            </w:r>
            <w:r w:rsidR="00061F55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061F55" w:rsidRPr="004947A0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Inserimento lezione</w:t>
            </w:r>
            <w:r w:rsidR="00061F55">
              <w:rPr>
                <w:noProof/>
                <w:webHidden/>
              </w:rPr>
              <w:tab/>
            </w:r>
            <w:r w:rsidR="00061F55">
              <w:rPr>
                <w:noProof/>
                <w:webHidden/>
              </w:rPr>
              <w:fldChar w:fldCharType="begin"/>
            </w:r>
            <w:r w:rsidR="00061F55">
              <w:rPr>
                <w:noProof/>
                <w:webHidden/>
              </w:rPr>
              <w:instrText xml:space="preserve"> PAGEREF _Toc29552145 \h </w:instrText>
            </w:r>
            <w:r w:rsidR="00061F55">
              <w:rPr>
                <w:noProof/>
                <w:webHidden/>
              </w:rPr>
            </w:r>
            <w:r w:rsidR="00061F55">
              <w:rPr>
                <w:noProof/>
                <w:webHidden/>
              </w:rPr>
              <w:fldChar w:fldCharType="separate"/>
            </w:r>
            <w:r w:rsidR="00061F55">
              <w:rPr>
                <w:noProof/>
                <w:webHidden/>
              </w:rPr>
              <w:t>17</w:t>
            </w:r>
            <w:r w:rsidR="00061F55">
              <w:rPr>
                <w:noProof/>
                <w:webHidden/>
              </w:rPr>
              <w:fldChar w:fldCharType="end"/>
            </w:r>
          </w:hyperlink>
        </w:p>
        <w:p w:rsidR="00061F55" w:rsidRDefault="0017433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9552146" w:history="1">
            <w:r w:rsidR="00061F55" w:rsidRPr="004947A0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3.2</w:t>
            </w:r>
            <w:r w:rsidR="00061F55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061F55" w:rsidRPr="004947A0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Modifica lezione</w:t>
            </w:r>
            <w:r w:rsidR="00061F55">
              <w:rPr>
                <w:noProof/>
                <w:webHidden/>
              </w:rPr>
              <w:tab/>
            </w:r>
            <w:r w:rsidR="00061F55">
              <w:rPr>
                <w:noProof/>
                <w:webHidden/>
              </w:rPr>
              <w:fldChar w:fldCharType="begin"/>
            </w:r>
            <w:r w:rsidR="00061F55">
              <w:rPr>
                <w:noProof/>
                <w:webHidden/>
              </w:rPr>
              <w:instrText xml:space="preserve"> PAGEREF _Toc29552146 \h </w:instrText>
            </w:r>
            <w:r w:rsidR="00061F55">
              <w:rPr>
                <w:noProof/>
                <w:webHidden/>
              </w:rPr>
            </w:r>
            <w:r w:rsidR="00061F55">
              <w:rPr>
                <w:noProof/>
                <w:webHidden/>
              </w:rPr>
              <w:fldChar w:fldCharType="separate"/>
            </w:r>
            <w:r w:rsidR="00061F55">
              <w:rPr>
                <w:noProof/>
                <w:webHidden/>
              </w:rPr>
              <w:t>20</w:t>
            </w:r>
            <w:r w:rsidR="00061F55">
              <w:rPr>
                <w:noProof/>
                <w:webHidden/>
              </w:rPr>
              <w:fldChar w:fldCharType="end"/>
            </w:r>
          </w:hyperlink>
        </w:p>
        <w:p w:rsidR="00061F55" w:rsidRDefault="0017433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9552147" w:history="1">
            <w:r w:rsidR="00061F55" w:rsidRPr="004947A0">
              <w:rPr>
                <w:rStyle w:val="Collegamentoipertestuale"/>
                <w:rFonts w:ascii="Century Gothic" w:hAnsi="Century Gothic"/>
                <w:i/>
                <w:iCs/>
                <w:noProof/>
                <w:lang w:eastAsia="en-US"/>
              </w:rPr>
              <w:t>3.3</w:t>
            </w:r>
            <w:r w:rsidR="00061F55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061F55" w:rsidRPr="004947A0">
              <w:rPr>
                <w:rStyle w:val="Collegamentoipertestuale"/>
                <w:rFonts w:ascii="Century Gothic" w:hAnsi="Century Gothic"/>
                <w:i/>
                <w:iCs/>
                <w:noProof/>
              </w:rPr>
              <w:t>Inserimento recensione</w:t>
            </w:r>
            <w:r w:rsidR="00061F55">
              <w:rPr>
                <w:noProof/>
                <w:webHidden/>
              </w:rPr>
              <w:tab/>
            </w:r>
            <w:r w:rsidR="00061F55">
              <w:rPr>
                <w:noProof/>
                <w:webHidden/>
              </w:rPr>
              <w:fldChar w:fldCharType="begin"/>
            </w:r>
            <w:r w:rsidR="00061F55">
              <w:rPr>
                <w:noProof/>
                <w:webHidden/>
              </w:rPr>
              <w:instrText xml:space="preserve"> PAGEREF _Toc29552147 \h </w:instrText>
            </w:r>
            <w:r w:rsidR="00061F55">
              <w:rPr>
                <w:noProof/>
                <w:webHidden/>
              </w:rPr>
            </w:r>
            <w:r w:rsidR="00061F55">
              <w:rPr>
                <w:noProof/>
                <w:webHidden/>
              </w:rPr>
              <w:fldChar w:fldCharType="separate"/>
            </w:r>
            <w:r w:rsidR="00061F55">
              <w:rPr>
                <w:noProof/>
                <w:webHidden/>
              </w:rPr>
              <w:t>22</w:t>
            </w:r>
            <w:r w:rsidR="00061F55">
              <w:rPr>
                <w:noProof/>
                <w:webHidden/>
              </w:rPr>
              <w:fldChar w:fldCharType="end"/>
            </w:r>
          </w:hyperlink>
        </w:p>
        <w:p w:rsidR="008A5D86" w:rsidRDefault="008A5D86">
          <w:r>
            <w:rPr>
              <w:b/>
              <w:bCs/>
            </w:rPr>
            <w:fldChar w:fldCharType="end"/>
          </w:r>
        </w:p>
      </w:sdtContent>
    </w:sdt>
    <w:p w:rsidR="008D1080" w:rsidRDefault="008D1080">
      <w:pPr>
        <w:rPr>
          <w:rFonts w:ascii="Times New Roman" w:hAnsi="Times New Roman" w:cs="Times New Roman"/>
          <w:sz w:val="18"/>
          <w:szCs w:val="18"/>
        </w:rPr>
      </w:pPr>
    </w:p>
    <w:p w:rsidR="008D1080" w:rsidRDefault="008D1080">
      <w:pPr>
        <w:rPr>
          <w:rFonts w:ascii="Times New Roman" w:hAnsi="Times New Roman" w:cs="Times New Roman"/>
          <w:sz w:val="18"/>
          <w:szCs w:val="18"/>
        </w:rPr>
      </w:pPr>
    </w:p>
    <w:p w:rsidR="008D1080" w:rsidRPr="004C7F30" w:rsidRDefault="008D1080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:rsidR="008D1080" w:rsidRDefault="008D1080" w:rsidP="009F6C9C">
      <w:pPr>
        <w:jc w:val="center"/>
        <w:rPr>
          <w:rFonts w:ascii="Century Gothic" w:hAnsi="Century Gothic" w:cs="Times New Roman"/>
          <w:b/>
          <w:bCs/>
          <w:sz w:val="28"/>
          <w:szCs w:val="28"/>
        </w:rPr>
      </w:pPr>
      <w:r w:rsidRPr="008D1080">
        <w:rPr>
          <w:rFonts w:ascii="Century Gothic" w:hAnsi="Century Gothic" w:cs="Times New Roman"/>
          <w:b/>
          <w:bCs/>
          <w:sz w:val="28"/>
          <w:szCs w:val="28"/>
        </w:rPr>
        <w:lastRenderedPageBreak/>
        <w:t>TEST</w:t>
      </w:r>
      <w:r>
        <w:rPr>
          <w:rFonts w:ascii="Century Gothic" w:hAnsi="Century Gothic" w:cs="Times New Roman"/>
          <w:b/>
          <w:bCs/>
          <w:sz w:val="28"/>
          <w:szCs w:val="28"/>
        </w:rPr>
        <w:t xml:space="preserve"> CASE</w:t>
      </w:r>
      <w:r w:rsidRPr="008D1080">
        <w:rPr>
          <w:rFonts w:ascii="Century Gothic" w:hAnsi="Century Gothic" w:cs="Times New Roman"/>
          <w:b/>
          <w:bCs/>
          <w:sz w:val="28"/>
          <w:szCs w:val="28"/>
        </w:rPr>
        <w:t xml:space="preserve"> SPECIFICATION</w:t>
      </w:r>
    </w:p>
    <w:p w:rsidR="008D1080" w:rsidRPr="008D1080" w:rsidRDefault="008D1080" w:rsidP="000B09A0">
      <w:pPr>
        <w:pStyle w:val="Titolo1"/>
        <w:numPr>
          <w:ilvl w:val="0"/>
          <w:numId w:val="47"/>
        </w:numPr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bookmarkStart w:id="2" w:name="_Toc29552136"/>
      <w:r w:rsidRPr="008D1080">
        <w:rPr>
          <w:rFonts w:ascii="Century Gothic" w:hAnsi="Century Gothic"/>
          <w:b/>
          <w:bCs/>
          <w:color w:val="000000" w:themeColor="text1"/>
          <w:sz w:val="28"/>
          <w:szCs w:val="28"/>
        </w:rPr>
        <w:t>Gestione Utente</w:t>
      </w:r>
      <w:bookmarkEnd w:id="2"/>
    </w:p>
    <w:p w:rsidR="008D1080" w:rsidRPr="004C7F30" w:rsidRDefault="004C7F30" w:rsidP="005F59A7">
      <w:pPr>
        <w:pStyle w:val="Titolo2"/>
        <w:rPr>
          <w:rFonts w:ascii="Century Gothic" w:hAnsi="Century Gothic"/>
          <w:i/>
          <w:iCs/>
          <w:color w:val="000000" w:themeColor="text1"/>
          <w:u w:val="single"/>
        </w:rPr>
      </w:pPr>
      <w:r>
        <w:rPr>
          <w:rFonts w:ascii="Century Gothic" w:hAnsi="Century Gothic"/>
          <w:i/>
          <w:iCs/>
          <w:color w:val="000000" w:themeColor="text1"/>
        </w:rPr>
        <w:t xml:space="preserve">     </w:t>
      </w:r>
      <w:bookmarkStart w:id="3" w:name="_Toc29552137"/>
      <w:r w:rsidR="005F59A7" w:rsidRPr="00736971">
        <w:rPr>
          <w:rFonts w:ascii="Century Gothic" w:hAnsi="Century Gothic"/>
          <w:i/>
          <w:iCs/>
          <w:color w:val="000000" w:themeColor="text1"/>
        </w:rPr>
        <w:t>1.1</w:t>
      </w:r>
      <w:r w:rsidR="00BC3643">
        <w:rPr>
          <w:rFonts w:ascii="Century Gothic" w:hAnsi="Century Gothic"/>
          <w:i/>
          <w:iCs/>
          <w:color w:val="000000" w:themeColor="text1"/>
        </w:rPr>
        <w:t xml:space="preserve"> </w:t>
      </w:r>
      <w:r w:rsidR="008D1080" w:rsidRPr="00736971">
        <w:rPr>
          <w:rFonts w:ascii="Century Gothic" w:hAnsi="Century Gothic"/>
          <w:i/>
          <w:iCs/>
          <w:color w:val="000000" w:themeColor="text1"/>
        </w:rPr>
        <w:t>Login</w:t>
      </w:r>
      <w:bookmarkEnd w:id="3"/>
    </w:p>
    <w:p w:rsidR="008D1080" w:rsidRDefault="008D1080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410"/>
        <w:gridCol w:w="8647"/>
      </w:tblGrid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5F59A7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</w:t>
            </w:r>
            <w:r w:rsidR="00A4072B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di Benvenuto.</w:t>
            </w:r>
          </w:p>
        </w:tc>
      </w:tr>
      <w:tr w:rsidR="008D1080" w:rsidTr="00155200">
        <w:trPr>
          <w:trHeight w:val="16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inserisce I seguenti dati: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4C7F30" w:rsidRDefault="008D1080" w:rsidP="008D1080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clicca sul pulsante “Accedi”</w:t>
            </w:r>
          </w:p>
          <w:tbl>
            <w:tblPr>
              <w:tblStyle w:val="Grigliatabella"/>
              <w:tblpPr w:leftFromText="141" w:rightFromText="141" w:horzAnchor="margin" w:tblpXSpec="center" w:tblpY="448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Nomeutente</w:t>
                  </w:r>
                  <w:proofErr w:type="spellEnd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  <w:proofErr w:type="spellEnd"/>
                </w:p>
              </w:tc>
            </w:tr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 xml:space="preserve">Password: 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PentiumD</w:t>
                  </w:r>
                  <w:proofErr w:type="spellEnd"/>
                </w:p>
              </w:tc>
            </w:tr>
          </w:tbl>
          <w:p w:rsidR="008D1080" w:rsidRPr="004C7F30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Il login non va a buon fine poiché i dati inserirti non sono </w:t>
            </w:r>
            <w:r w:rsidR="00385D2D">
              <w:rPr>
                <w:rFonts w:ascii="Century Gothic" w:hAnsi="Century Gothic"/>
                <w:sz w:val="24"/>
                <w:szCs w:val="24"/>
              </w:rPr>
              <w:t>presenti nel database.</w:t>
            </w:r>
          </w:p>
        </w:tc>
      </w:tr>
    </w:tbl>
    <w:p w:rsidR="008D1080" w:rsidRDefault="008D1080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410"/>
        <w:gridCol w:w="8647"/>
      </w:tblGrid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5F59A7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</w:t>
            </w:r>
            <w:r w:rsidR="00DF413F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di Benvenuto.</w:t>
            </w:r>
          </w:p>
        </w:tc>
      </w:tr>
      <w:tr w:rsidR="008D1080" w:rsidTr="00155200">
        <w:trPr>
          <w:trHeight w:val="16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inserisce I seguenti dati: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4C7F30" w:rsidRDefault="008D1080" w:rsidP="008D1080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clicca sul pulsante “Accedi”</w:t>
            </w:r>
          </w:p>
          <w:tbl>
            <w:tblPr>
              <w:tblStyle w:val="Grigliatabella"/>
              <w:tblpPr w:leftFromText="141" w:rightFromText="141" w:horzAnchor="margin" w:tblpXSpec="center" w:tblpY="448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Nomeutente</w:t>
                  </w:r>
                  <w:proofErr w:type="spellEnd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 xml:space="preserve">Password: 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PentiumD</w:t>
                  </w:r>
                  <w:proofErr w:type="spellEnd"/>
                </w:p>
              </w:tc>
            </w:tr>
          </w:tbl>
          <w:p w:rsidR="008D1080" w:rsidRPr="004C7F30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Il login non va a buon fine poiché il campo </w:t>
            </w:r>
            <w:proofErr w:type="spellStart"/>
            <w:r w:rsidRPr="004C7F30">
              <w:rPr>
                <w:rFonts w:ascii="Century Gothic" w:hAnsi="Century Gothic"/>
                <w:sz w:val="24"/>
                <w:szCs w:val="24"/>
              </w:rPr>
              <w:t>NomeUtente</w:t>
            </w:r>
            <w:proofErr w:type="spellEnd"/>
            <w:r w:rsidRPr="004C7F30">
              <w:rPr>
                <w:rFonts w:ascii="Century Gothic" w:hAnsi="Century Gothic"/>
                <w:sz w:val="24"/>
                <w:szCs w:val="24"/>
              </w:rPr>
              <w:t xml:space="preserve"> è vuoto.</w:t>
            </w:r>
          </w:p>
        </w:tc>
      </w:tr>
    </w:tbl>
    <w:p w:rsidR="005F59A7" w:rsidRDefault="005F59A7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410"/>
        <w:gridCol w:w="8647"/>
      </w:tblGrid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5F59A7" w:rsidP="005F59A7">
            <w:pPr>
              <w:tabs>
                <w:tab w:val="left" w:pos="2055"/>
              </w:tabs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</w:t>
            </w:r>
            <w:r w:rsidR="00DF413F"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di Benvenuto.</w:t>
            </w:r>
          </w:p>
        </w:tc>
      </w:tr>
      <w:tr w:rsidR="008D1080" w:rsidTr="00155200">
        <w:trPr>
          <w:trHeight w:val="16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inserisce I seguenti dati: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4C7F30" w:rsidRDefault="008D1080" w:rsidP="008D108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clicca sul pulsante “Accedi”</w:t>
            </w:r>
          </w:p>
          <w:tbl>
            <w:tblPr>
              <w:tblStyle w:val="Grigliatabella"/>
              <w:tblpPr w:leftFromText="141" w:rightFromText="141" w:horzAnchor="margin" w:tblpXSpec="center" w:tblpY="448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Nomeutente</w:t>
                  </w:r>
                  <w:proofErr w:type="spellEnd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marioRossi</w:t>
                  </w:r>
                  <w:proofErr w:type="spellEnd"/>
                </w:p>
              </w:tc>
            </w:tr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 xml:space="preserve">Password: 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8D1080" w:rsidRPr="004C7F30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Tr="0015520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Il login non va a buon fine poiché il campo password è vuoto.</w:t>
            </w:r>
          </w:p>
        </w:tc>
      </w:tr>
    </w:tbl>
    <w:p w:rsidR="00C26911" w:rsidRDefault="00C26911" w:rsidP="008D1080">
      <w:pPr>
        <w:rPr>
          <w:rFonts w:ascii="Century Gothic" w:hAnsi="Century Gothic"/>
        </w:rPr>
      </w:pPr>
    </w:p>
    <w:tbl>
      <w:tblPr>
        <w:tblStyle w:val="Grigliatabella"/>
        <w:tblpPr w:leftFromText="141" w:rightFromText="141" w:vertAnchor="text" w:horzAnchor="margin" w:tblpX="-719" w:tblpY="302"/>
        <w:tblW w:w="11057" w:type="dxa"/>
        <w:tblInd w:w="0" w:type="dxa"/>
        <w:tblLook w:val="04A0" w:firstRow="1" w:lastRow="0" w:firstColumn="1" w:lastColumn="0" w:noHBand="0" w:noVBand="1"/>
      </w:tblPr>
      <w:tblGrid>
        <w:gridCol w:w="2405"/>
        <w:gridCol w:w="8652"/>
      </w:tblGrid>
      <w:tr w:rsidR="00C26911" w:rsidTr="00BE2B9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911" w:rsidRPr="004C7F30" w:rsidRDefault="00C26911" w:rsidP="00BE2B9C">
            <w:pPr>
              <w:rPr>
                <w:rFonts w:ascii="Century Gothic" w:hAnsi="Century Gothic" w:cstheme="minorBidi"/>
                <w:b/>
                <w:bCs/>
                <w:sz w:val="24"/>
                <w:szCs w:val="24"/>
                <w:lang w:eastAsia="en-US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11" w:rsidRPr="004C7F30" w:rsidRDefault="00C26911" w:rsidP="00BE2B9C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</w:t>
            </w:r>
            <w:r w:rsidR="00DF413F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C26911" w:rsidTr="00BE2B9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911" w:rsidRPr="004C7F30" w:rsidRDefault="00C26911" w:rsidP="00BE2B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911" w:rsidRPr="004C7F30" w:rsidRDefault="00C26911" w:rsidP="00BE2B9C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di Benvenuto.</w:t>
            </w:r>
          </w:p>
        </w:tc>
      </w:tr>
      <w:tr w:rsidR="00C26911" w:rsidTr="00BE2B9C">
        <w:trPr>
          <w:trHeight w:val="1632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911" w:rsidRPr="004C7F30" w:rsidRDefault="00C26911" w:rsidP="00BE2B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911" w:rsidRPr="004C7F30" w:rsidRDefault="00C26911" w:rsidP="00BE2B9C">
            <w:pPr>
              <w:pStyle w:val="Paragrafoelenco"/>
              <w:numPr>
                <w:ilvl w:val="3"/>
                <w:numId w:val="2"/>
              </w:numPr>
              <w:ind w:left="739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inserisce I seguenti dati:</w:t>
            </w:r>
          </w:p>
          <w:p w:rsidR="00C26911" w:rsidRPr="004C7F30" w:rsidRDefault="00C26911" w:rsidP="00BE2B9C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C26911" w:rsidRPr="004C7F30" w:rsidRDefault="00C26911" w:rsidP="00BE2B9C">
            <w:pPr>
              <w:pStyle w:val="Paragrafoelenco"/>
              <w:numPr>
                <w:ilvl w:val="3"/>
                <w:numId w:val="2"/>
              </w:numPr>
              <w:ind w:left="739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clicca sul pulsante “Accedi”</w:t>
            </w:r>
          </w:p>
          <w:tbl>
            <w:tblPr>
              <w:tblStyle w:val="Grigliatabella"/>
              <w:tblpPr w:leftFromText="141" w:rightFromText="141" w:horzAnchor="margin" w:tblpXSpec="center" w:tblpY="448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C26911" w:rsidRPr="004C7F30" w:rsidTr="00BE2B9C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26911" w:rsidRPr="004C7F30" w:rsidRDefault="00C26911" w:rsidP="00BE2B9C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Nomeutente</w:t>
                  </w:r>
                  <w:proofErr w:type="spellEnd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26911" w:rsidRPr="004C7F30" w:rsidRDefault="00C26911" w:rsidP="00BE2B9C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marioRossi</w:t>
                  </w:r>
                  <w:proofErr w:type="spellEnd"/>
                </w:p>
              </w:tc>
            </w:tr>
            <w:tr w:rsidR="00C26911" w:rsidRPr="004C7F30" w:rsidTr="00BE2B9C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26911" w:rsidRPr="004C7F30" w:rsidRDefault="00C26911" w:rsidP="00BE2B9C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 xml:space="preserve">Password: 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26911" w:rsidRPr="004C7F30" w:rsidRDefault="00C26911" w:rsidP="00BE2B9C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PentiumD</w:t>
                  </w:r>
                  <w:proofErr w:type="spellEnd"/>
                </w:p>
              </w:tc>
            </w:tr>
          </w:tbl>
          <w:p w:rsidR="00C26911" w:rsidRPr="004C7F30" w:rsidRDefault="00C26911" w:rsidP="00BE2B9C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C26911" w:rsidTr="00BE2B9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911" w:rsidRPr="004C7F30" w:rsidRDefault="00C26911" w:rsidP="00BE2B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911" w:rsidRPr="004C7F30" w:rsidRDefault="00C26911" w:rsidP="00BE2B9C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Il login va a buon fine poiché i dati inserirti rispettano tutte le condizioni.</w:t>
            </w:r>
          </w:p>
        </w:tc>
      </w:tr>
    </w:tbl>
    <w:p w:rsidR="00C26911" w:rsidRDefault="00C26911" w:rsidP="008D1080">
      <w:pPr>
        <w:rPr>
          <w:rFonts w:ascii="Century Gothic" w:hAnsi="Century Gothic"/>
        </w:rPr>
      </w:pPr>
    </w:p>
    <w:p w:rsidR="00DF413F" w:rsidRDefault="00DF413F" w:rsidP="008D1080">
      <w:pPr>
        <w:rPr>
          <w:rFonts w:ascii="Century Gothic" w:hAnsi="Century Gothic"/>
        </w:rPr>
      </w:pPr>
    </w:p>
    <w:p w:rsidR="00DF413F" w:rsidRDefault="00DF413F" w:rsidP="008D1080">
      <w:pPr>
        <w:rPr>
          <w:rFonts w:ascii="Century Gothic" w:hAnsi="Century Gothic"/>
        </w:rPr>
      </w:pPr>
    </w:p>
    <w:p w:rsidR="00BC709A" w:rsidRDefault="00BC709A" w:rsidP="00BE2B9C">
      <w:pPr>
        <w:pStyle w:val="Titolo2"/>
        <w:rPr>
          <w:rFonts w:ascii="Century Gothic" w:hAnsi="Century Gothic"/>
          <w:i/>
          <w:iCs/>
          <w:color w:val="auto"/>
        </w:rPr>
      </w:pPr>
    </w:p>
    <w:p w:rsidR="007A3205" w:rsidRPr="00BE2B9C" w:rsidRDefault="00BE2B9C" w:rsidP="00BE2B9C">
      <w:pPr>
        <w:pStyle w:val="Titolo2"/>
        <w:rPr>
          <w:rFonts w:ascii="Century Gothic" w:hAnsi="Century Gothic"/>
          <w:i/>
          <w:iCs/>
          <w:color w:val="auto"/>
        </w:rPr>
      </w:pPr>
      <w:bookmarkStart w:id="4" w:name="_Toc29552138"/>
      <w:r w:rsidRPr="00BE2B9C">
        <w:rPr>
          <w:rFonts w:ascii="Century Gothic" w:hAnsi="Century Gothic"/>
          <w:i/>
          <w:iCs/>
          <w:color w:val="auto"/>
        </w:rPr>
        <w:t>1.2</w:t>
      </w:r>
      <w:r w:rsidR="00656400">
        <w:rPr>
          <w:rFonts w:ascii="Century Gothic" w:hAnsi="Century Gothic"/>
          <w:i/>
          <w:iCs/>
          <w:color w:val="auto"/>
        </w:rPr>
        <w:t xml:space="preserve"> Registrazione</w:t>
      </w:r>
      <w:bookmarkEnd w:id="4"/>
      <w:r w:rsidR="00656400">
        <w:rPr>
          <w:rFonts w:ascii="Century Gothic" w:hAnsi="Century Gothic"/>
          <w:i/>
          <w:iCs/>
          <w:color w:val="auto"/>
        </w:rPr>
        <w:t xml:space="preserve"> </w:t>
      </w:r>
    </w:p>
    <w:p w:rsidR="00BE2B9C" w:rsidRDefault="00BE2B9C" w:rsidP="008D1080">
      <w:pPr>
        <w:rPr>
          <w:rFonts w:ascii="Century Gothic" w:hAnsi="Century Gothic"/>
          <w:u w:val="single"/>
        </w:rPr>
      </w:pPr>
    </w:p>
    <w:tbl>
      <w:tblPr>
        <w:tblStyle w:val="Grigliatabella"/>
        <w:tblW w:w="11002" w:type="dxa"/>
        <w:tblInd w:w="-659" w:type="dxa"/>
        <w:tblLook w:val="04A0" w:firstRow="1" w:lastRow="0" w:firstColumn="1" w:lastColumn="0" w:noHBand="0" w:noVBand="1"/>
      </w:tblPr>
      <w:tblGrid>
        <w:gridCol w:w="2355"/>
        <w:gridCol w:w="8647"/>
      </w:tblGrid>
      <w:tr w:rsidR="00BE2B9C" w:rsidTr="00BE2B9C">
        <w:tc>
          <w:tcPr>
            <w:tcW w:w="2355" w:type="dxa"/>
          </w:tcPr>
          <w:p w:rsidR="00BE2B9C" w:rsidRPr="00656400" w:rsidRDefault="00BE2B9C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7" w:type="dxa"/>
          </w:tcPr>
          <w:p w:rsidR="00BE2B9C" w:rsidRPr="00656400" w:rsidRDefault="00656400" w:rsidP="008D1080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TCS</w:t>
            </w:r>
            <w:r w:rsidR="00DF413F">
              <w:rPr>
                <w:rFonts w:ascii="Century Gothic" w:hAnsi="Century Gothic"/>
              </w:rPr>
              <w:t>5</w:t>
            </w:r>
          </w:p>
        </w:tc>
      </w:tr>
      <w:tr w:rsidR="00BE2B9C" w:rsidTr="00BE2B9C">
        <w:tc>
          <w:tcPr>
            <w:tcW w:w="2355" w:type="dxa"/>
          </w:tcPr>
          <w:p w:rsidR="00BE2B9C" w:rsidRPr="00656400" w:rsidRDefault="00BE2B9C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</w:tcPr>
          <w:p w:rsidR="00BE2B9C" w:rsidRPr="00656400" w:rsidRDefault="00656400" w:rsidP="008D1080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si trova nella pagina di Benvenuto.</w:t>
            </w:r>
          </w:p>
        </w:tc>
      </w:tr>
      <w:tr w:rsidR="00BE2B9C" w:rsidTr="00656400">
        <w:trPr>
          <w:trHeight w:val="1276"/>
        </w:trPr>
        <w:tc>
          <w:tcPr>
            <w:tcW w:w="2355" w:type="dxa"/>
          </w:tcPr>
          <w:p w:rsidR="00BE2B9C" w:rsidRPr="00656400" w:rsidRDefault="00BE2B9C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</w:tcPr>
          <w:p w:rsidR="00BE2B9C" w:rsidRDefault="00656400" w:rsidP="00656400">
            <w:pPr>
              <w:pStyle w:val="Paragrafoelenco"/>
              <w:numPr>
                <w:ilvl w:val="0"/>
                <w:numId w:val="53"/>
              </w:num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1441" w:type="dxa"/>
              <w:tblLook w:val="04A0" w:firstRow="1" w:lastRow="0" w:firstColumn="1" w:lastColumn="0" w:noHBand="0" w:noVBand="1"/>
            </w:tblPr>
            <w:tblGrid>
              <w:gridCol w:w="2693"/>
              <w:gridCol w:w="2835"/>
            </w:tblGrid>
            <w:tr w:rsidR="00656400" w:rsidTr="009D74A8">
              <w:trPr>
                <w:trHeight w:val="260"/>
              </w:trPr>
              <w:tc>
                <w:tcPr>
                  <w:tcW w:w="2693" w:type="dxa"/>
                </w:tcPr>
                <w:p w:rsidR="00656400" w:rsidRDefault="00656400" w:rsidP="00656400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NomeUtente</w:t>
                  </w:r>
                  <w:proofErr w:type="spell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:rsidR="00656400" w:rsidRDefault="00656400" w:rsidP="00656400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marioRossi</w:t>
                  </w:r>
                  <w:proofErr w:type="spellEnd"/>
                </w:p>
              </w:tc>
            </w:tr>
            <w:tr w:rsidR="009D74A8" w:rsidTr="009D74A8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656400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gramStart"/>
                  <w:r>
                    <w:rPr>
                      <w:rFonts w:ascii="Century Gothic" w:hAnsi="Century Gothic"/>
                    </w:rPr>
                    <w:t>Email</w:t>
                  </w:r>
                  <w:proofErr w:type="gram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:rsidR="009D74A8" w:rsidRDefault="009D74A8" w:rsidP="00656400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9D74A8" w:rsidTr="009D74A8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656400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2835" w:type="dxa"/>
                </w:tcPr>
                <w:p w:rsidR="009D74A8" w:rsidRDefault="009D74A8" w:rsidP="00656400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9D74A8" w:rsidTr="009D74A8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656400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Conferma password:</w:t>
                  </w:r>
                </w:p>
              </w:tc>
              <w:tc>
                <w:tcPr>
                  <w:tcW w:w="2835" w:type="dxa"/>
                </w:tcPr>
                <w:p w:rsidR="009D74A8" w:rsidRDefault="009D74A8" w:rsidP="00656400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</w:tbl>
          <w:p w:rsidR="00656400" w:rsidRPr="00656400" w:rsidRDefault="009D74A8" w:rsidP="009D74A8">
            <w:pPr>
              <w:pStyle w:val="Paragrafoelenco"/>
              <w:numPr>
                <w:ilvl w:val="0"/>
                <w:numId w:val="5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clicca sul pulsante “Registrati”</w:t>
            </w:r>
          </w:p>
        </w:tc>
      </w:tr>
      <w:tr w:rsidR="00BE2B9C" w:rsidTr="00BE2B9C">
        <w:tc>
          <w:tcPr>
            <w:tcW w:w="2355" w:type="dxa"/>
          </w:tcPr>
          <w:p w:rsidR="00BE2B9C" w:rsidRPr="00656400" w:rsidRDefault="00BE2B9C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647" w:type="dxa"/>
          </w:tcPr>
          <w:p w:rsidR="00BE2B9C" w:rsidRPr="009D74A8" w:rsidRDefault="009D74A8" w:rsidP="008D1080">
            <w:pPr>
              <w:rPr>
                <w:rFonts w:ascii="Century Gothic" w:hAnsi="Century Gothic"/>
              </w:rPr>
            </w:pPr>
            <w:r w:rsidRPr="009D74A8">
              <w:rPr>
                <w:rFonts w:ascii="Century Gothic" w:hAnsi="Century Gothic"/>
              </w:rPr>
              <w:t>La registrazione non va a buon fine poiché il nome Utente è già esistente.</w:t>
            </w:r>
          </w:p>
        </w:tc>
      </w:tr>
    </w:tbl>
    <w:p w:rsidR="00BE2B9C" w:rsidRDefault="00BE2B9C" w:rsidP="008D1080">
      <w:pPr>
        <w:rPr>
          <w:rFonts w:ascii="Century Gothic" w:hAnsi="Century Gothic"/>
          <w:u w:val="single"/>
        </w:rPr>
      </w:pPr>
    </w:p>
    <w:p w:rsidR="009D74A8" w:rsidRDefault="009D74A8" w:rsidP="009D74A8">
      <w:pPr>
        <w:rPr>
          <w:rFonts w:ascii="Century Gothic" w:hAnsi="Century Gothic"/>
          <w:u w:val="single"/>
        </w:rPr>
      </w:pPr>
    </w:p>
    <w:tbl>
      <w:tblPr>
        <w:tblStyle w:val="Grigliatabella"/>
        <w:tblW w:w="11002" w:type="dxa"/>
        <w:tblInd w:w="-659" w:type="dxa"/>
        <w:tblLook w:val="04A0" w:firstRow="1" w:lastRow="0" w:firstColumn="1" w:lastColumn="0" w:noHBand="0" w:noVBand="1"/>
      </w:tblPr>
      <w:tblGrid>
        <w:gridCol w:w="2355"/>
        <w:gridCol w:w="8647"/>
      </w:tblGrid>
      <w:tr w:rsidR="009D74A8" w:rsidTr="00DF413F"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7" w:type="dxa"/>
          </w:tcPr>
          <w:p w:rsidR="009D74A8" w:rsidRPr="00656400" w:rsidRDefault="009D74A8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TCS</w:t>
            </w:r>
            <w:r w:rsidR="00DF413F">
              <w:rPr>
                <w:rFonts w:ascii="Century Gothic" w:hAnsi="Century Gothic"/>
              </w:rPr>
              <w:t>6</w:t>
            </w:r>
          </w:p>
        </w:tc>
      </w:tr>
      <w:tr w:rsidR="009D74A8" w:rsidTr="00DF413F"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</w:tcPr>
          <w:p w:rsidR="009D74A8" w:rsidRPr="00656400" w:rsidRDefault="009D74A8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si trova nella pagina di Benvenuto.</w:t>
            </w:r>
          </w:p>
        </w:tc>
      </w:tr>
      <w:tr w:rsidR="009D74A8" w:rsidTr="00DF413F">
        <w:trPr>
          <w:trHeight w:val="1276"/>
        </w:trPr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</w:tcPr>
          <w:p w:rsidR="009D74A8" w:rsidRDefault="009D74A8" w:rsidP="009D74A8">
            <w:pPr>
              <w:pStyle w:val="Paragrafoelenco"/>
              <w:numPr>
                <w:ilvl w:val="0"/>
                <w:numId w:val="54"/>
              </w:num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1441" w:type="dxa"/>
              <w:tblLook w:val="04A0" w:firstRow="1" w:lastRow="0" w:firstColumn="1" w:lastColumn="0" w:noHBand="0" w:noVBand="1"/>
            </w:tblPr>
            <w:tblGrid>
              <w:gridCol w:w="2693"/>
              <w:gridCol w:w="2835"/>
            </w:tblGrid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NomeUtente</w:t>
                  </w:r>
                  <w:proofErr w:type="spell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ma</w:t>
                  </w:r>
                </w:p>
              </w:tc>
            </w:tr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gramStart"/>
                  <w:r>
                    <w:rPr>
                      <w:rFonts w:ascii="Century Gothic" w:hAnsi="Century Gothic"/>
                    </w:rPr>
                    <w:t>Email</w:t>
                  </w:r>
                  <w:proofErr w:type="gram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Conferma password: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</w:tbl>
          <w:p w:rsidR="009D74A8" w:rsidRPr="00656400" w:rsidRDefault="009D74A8" w:rsidP="009D74A8">
            <w:pPr>
              <w:pStyle w:val="Paragrafoelenco"/>
              <w:numPr>
                <w:ilvl w:val="0"/>
                <w:numId w:val="5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clicca sul pulsante “Registrati”</w:t>
            </w:r>
          </w:p>
        </w:tc>
      </w:tr>
      <w:tr w:rsidR="009D74A8" w:rsidTr="00DF413F"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647" w:type="dxa"/>
          </w:tcPr>
          <w:p w:rsidR="009D74A8" w:rsidRPr="009D74A8" w:rsidRDefault="009D74A8" w:rsidP="00DF413F">
            <w:pPr>
              <w:rPr>
                <w:rFonts w:ascii="Century Gothic" w:hAnsi="Century Gothic"/>
              </w:rPr>
            </w:pPr>
            <w:r w:rsidRPr="009D74A8">
              <w:rPr>
                <w:rFonts w:ascii="Century Gothic" w:hAnsi="Century Gothic"/>
              </w:rPr>
              <w:t xml:space="preserve">La registrazione non va a buon fine poiché il nome Utente </w:t>
            </w:r>
            <w:r>
              <w:rPr>
                <w:rFonts w:ascii="Century Gothic" w:hAnsi="Century Gothic"/>
              </w:rPr>
              <w:t>non rispetta i vincoli di lunghezza.</w:t>
            </w:r>
          </w:p>
        </w:tc>
      </w:tr>
    </w:tbl>
    <w:p w:rsidR="009D74A8" w:rsidRDefault="009D74A8" w:rsidP="009D74A8">
      <w:pPr>
        <w:rPr>
          <w:rFonts w:ascii="Century Gothic" w:hAnsi="Century Gothic"/>
          <w:u w:val="single"/>
        </w:rPr>
      </w:pPr>
    </w:p>
    <w:p w:rsidR="009D74A8" w:rsidRDefault="009D74A8" w:rsidP="009D74A8">
      <w:pPr>
        <w:rPr>
          <w:rFonts w:ascii="Century Gothic" w:hAnsi="Century Gothic"/>
          <w:u w:val="single"/>
        </w:rPr>
      </w:pPr>
    </w:p>
    <w:tbl>
      <w:tblPr>
        <w:tblStyle w:val="Grigliatabella"/>
        <w:tblpPr w:leftFromText="141" w:rightFromText="141" w:vertAnchor="text" w:horzAnchor="margin" w:tblpXSpec="center" w:tblpY="-84"/>
        <w:tblW w:w="11002" w:type="dxa"/>
        <w:tblInd w:w="0" w:type="dxa"/>
        <w:tblLook w:val="04A0" w:firstRow="1" w:lastRow="0" w:firstColumn="1" w:lastColumn="0" w:noHBand="0" w:noVBand="1"/>
      </w:tblPr>
      <w:tblGrid>
        <w:gridCol w:w="2355"/>
        <w:gridCol w:w="8647"/>
      </w:tblGrid>
      <w:tr w:rsidR="00DF413F" w:rsidTr="00DF413F">
        <w:tc>
          <w:tcPr>
            <w:tcW w:w="2355" w:type="dxa"/>
          </w:tcPr>
          <w:p w:rsidR="00DF413F" w:rsidRPr="00656400" w:rsidRDefault="00DF413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7" w:type="dxa"/>
          </w:tcPr>
          <w:p w:rsidR="00DF413F" w:rsidRPr="00656400" w:rsidRDefault="00DF413F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TCS</w:t>
            </w:r>
            <w:r>
              <w:rPr>
                <w:rFonts w:ascii="Century Gothic" w:hAnsi="Century Gothic"/>
              </w:rPr>
              <w:t>7</w:t>
            </w:r>
          </w:p>
        </w:tc>
      </w:tr>
      <w:tr w:rsidR="00DF413F" w:rsidTr="00DF413F">
        <w:tc>
          <w:tcPr>
            <w:tcW w:w="2355" w:type="dxa"/>
          </w:tcPr>
          <w:p w:rsidR="00DF413F" w:rsidRPr="00656400" w:rsidRDefault="00DF413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</w:tcPr>
          <w:p w:rsidR="00DF413F" w:rsidRPr="00656400" w:rsidRDefault="00DF413F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si trova nella pagina di Benvenuto.</w:t>
            </w:r>
          </w:p>
        </w:tc>
      </w:tr>
      <w:tr w:rsidR="00DF413F" w:rsidTr="00DF413F">
        <w:trPr>
          <w:trHeight w:val="1276"/>
        </w:trPr>
        <w:tc>
          <w:tcPr>
            <w:tcW w:w="2355" w:type="dxa"/>
          </w:tcPr>
          <w:p w:rsidR="00DF413F" w:rsidRPr="00656400" w:rsidRDefault="00DF413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</w:tcPr>
          <w:p w:rsidR="00DF413F" w:rsidRDefault="00DF413F" w:rsidP="00DF413F">
            <w:pPr>
              <w:pStyle w:val="Paragrafoelenco"/>
              <w:numPr>
                <w:ilvl w:val="0"/>
                <w:numId w:val="55"/>
              </w:num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1441" w:type="dxa"/>
              <w:tblLook w:val="04A0" w:firstRow="1" w:lastRow="0" w:firstColumn="1" w:lastColumn="0" w:noHBand="0" w:noVBand="1"/>
            </w:tblPr>
            <w:tblGrid>
              <w:gridCol w:w="2693"/>
              <w:gridCol w:w="2835"/>
            </w:tblGrid>
            <w:tr w:rsidR="00DF413F" w:rsidTr="00DF413F">
              <w:trPr>
                <w:trHeight w:val="260"/>
              </w:trPr>
              <w:tc>
                <w:tcPr>
                  <w:tcW w:w="2693" w:type="dxa"/>
                </w:tcPr>
                <w:p w:rsidR="00DF413F" w:rsidRDefault="00DF413F" w:rsidP="003334E9">
                  <w:pPr>
                    <w:pStyle w:val="Paragrafoelenco"/>
                    <w:framePr w:hSpace="141" w:wrap="around" w:vAnchor="text" w:hAnchor="margin" w:xAlign="center" w:y="-84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NomeUtente</w:t>
                  </w:r>
                  <w:proofErr w:type="spell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:rsidR="00DF413F" w:rsidRDefault="00DF413F" w:rsidP="003334E9">
                  <w:pPr>
                    <w:pStyle w:val="Paragrafoelenco"/>
                    <w:framePr w:hSpace="141" w:wrap="around" w:vAnchor="text" w:hAnchor="margin" w:xAlign="center" w:y="-84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BianchiC</w:t>
                  </w:r>
                  <w:proofErr w:type="spellEnd"/>
                </w:p>
              </w:tc>
            </w:tr>
            <w:tr w:rsidR="00DF413F" w:rsidTr="00DF413F">
              <w:trPr>
                <w:trHeight w:val="260"/>
              </w:trPr>
              <w:tc>
                <w:tcPr>
                  <w:tcW w:w="2693" w:type="dxa"/>
                </w:tcPr>
                <w:p w:rsidR="00DF413F" w:rsidRDefault="00DF413F" w:rsidP="003334E9">
                  <w:pPr>
                    <w:pStyle w:val="Paragrafoelenco"/>
                    <w:framePr w:hSpace="141" w:wrap="around" w:vAnchor="text" w:hAnchor="margin" w:xAlign="center" w:y="-84"/>
                    <w:ind w:left="0"/>
                    <w:rPr>
                      <w:rFonts w:ascii="Century Gothic" w:hAnsi="Century Gothic"/>
                    </w:rPr>
                  </w:pPr>
                  <w:proofErr w:type="gramStart"/>
                  <w:r>
                    <w:rPr>
                      <w:rFonts w:ascii="Century Gothic" w:hAnsi="Century Gothic"/>
                    </w:rPr>
                    <w:t>Email</w:t>
                  </w:r>
                  <w:proofErr w:type="gram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:rsidR="00DF413F" w:rsidRDefault="00DF413F" w:rsidP="003334E9">
                  <w:pPr>
                    <w:pStyle w:val="Paragrafoelenco"/>
                    <w:framePr w:hSpace="141" w:wrap="around" w:vAnchor="text" w:hAnchor="margin" w:xAlign="center" w:y="-84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marioRossi@gmail.com</w:t>
                  </w:r>
                </w:p>
              </w:tc>
            </w:tr>
            <w:tr w:rsidR="00DF413F" w:rsidTr="00DF413F">
              <w:trPr>
                <w:trHeight w:val="260"/>
              </w:trPr>
              <w:tc>
                <w:tcPr>
                  <w:tcW w:w="2693" w:type="dxa"/>
                </w:tcPr>
                <w:p w:rsidR="00DF413F" w:rsidRDefault="00DF413F" w:rsidP="003334E9">
                  <w:pPr>
                    <w:pStyle w:val="Paragrafoelenco"/>
                    <w:framePr w:hSpace="141" w:wrap="around" w:vAnchor="text" w:hAnchor="margin" w:xAlign="center" w:y="-84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2835" w:type="dxa"/>
                </w:tcPr>
                <w:p w:rsidR="00DF413F" w:rsidRDefault="00DF413F" w:rsidP="003334E9">
                  <w:pPr>
                    <w:pStyle w:val="Paragrafoelenco"/>
                    <w:framePr w:hSpace="141" w:wrap="around" w:vAnchor="text" w:hAnchor="margin" w:xAlign="center" w:y="-84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DF413F" w:rsidTr="00DF413F">
              <w:trPr>
                <w:trHeight w:val="260"/>
              </w:trPr>
              <w:tc>
                <w:tcPr>
                  <w:tcW w:w="2693" w:type="dxa"/>
                </w:tcPr>
                <w:p w:rsidR="00DF413F" w:rsidRDefault="00DF413F" w:rsidP="003334E9">
                  <w:pPr>
                    <w:pStyle w:val="Paragrafoelenco"/>
                    <w:framePr w:hSpace="141" w:wrap="around" w:vAnchor="text" w:hAnchor="margin" w:xAlign="center" w:y="-84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Conferma password:</w:t>
                  </w:r>
                </w:p>
              </w:tc>
              <w:tc>
                <w:tcPr>
                  <w:tcW w:w="2835" w:type="dxa"/>
                </w:tcPr>
                <w:p w:rsidR="00DF413F" w:rsidRDefault="00DF413F" w:rsidP="003334E9">
                  <w:pPr>
                    <w:pStyle w:val="Paragrafoelenco"/>
                    <w:framePr w:hSpace="141" w:wrap="around" w:vAnchor="text" w:hAnchor="margin" w:xAlign="center" w:y="-84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</w:tbl>
          <w:p w:rsidR="00DF413F" w:rsidRPr="00656400" w:rsidRDefault="00DF413F" w:rsidP="00DF413F">
            <w:pPr>
              <w:pStyle w:val="Paragrafoelenco"/>
              <w:numPr>
                <w:ilvl w:val="0"/>
                <w:numId w:val="5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clicca sul pulsante “Registrati”</w:t>
            </w:r>
          </w:p>
        </w:tc>
      </w:tr>
      <w:tr w:rsidR="00DF413F" w:rsidTr="00DF413F">
        <w:tc>
          <w:tcPr>
            <w:tcW w:w="2355" w:type="dxa"/>
          </w:tcPr>
          <w:p w:rsidR="00DF413F" w:rsidRPr="00656400" w:rsidRDefault="00DF413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647" w:type="dxa"/>
          </w:tcPr>
          <w:p w:rsidR="00DF413F" w:rsidRPr="009D74A8" w:rsidRDefault="00DF413F" w:rsidP="00DF413F">
            <w:pPr>
              <w:rPr>
                <w:rFonts w:ascii="Century Gothic" w:hAnsi="Century Gothic"/>
              </w:rPr>
            </w:pPr>
            <w:r w:rsidRPr="009D74A8">
              <w:rPr>
                <w:rFonts w:ascii="Century Gothic" w:hAnsi="Century Gothic"/>
              </w:rPr>
              <w:t xml:space="preserve">La registrazione non va a buon fine poiché </w:t>
            </w:r>
            <w:proofErr w:type="gramStart"/>
            <w:r>
              <w:rPr>
                <w:rFonts w:ascii="Century Gothic" w:hAnsi="Century Gothic"/>
              </w:rPr>
              <w:t>l’email</w:t>
            </w:r>
            <w:proofErr w:type="gramEnd"/>
            <w:r>
              <w:rPr>
                <w:rFonts w:ascii="Century Gothic" w:hAnsi="Century Gothic"/>
              </w:rPr>
              <w:t xml:space="preserve"> è già esistente.</w:t>
            </w:r>
          </w:p>
        </w:tc>
      </w:tr>
    </w:tbl>
    <w:p w:rsidR="00DF413F" w:rsidRDefault="00DF413F" w:rsidP="009D74A8">
      <w:pPr>
        <w:rPr>
          <w:rFonts w:ascii="Century Gothic" w:hAnsi="Century Gothic"/>
          <w:u w:val="single"/>
        </w:rPr>
      </w:pPr>
    </w:p>
    <w:p w:rsidR="00DF413F" w:rsidRDefault="00DF413F" w:rsidP="009D74A8">
      <w:pPr>
        <w:rPr>
          <w:rFonts w:ascii="Century Gothic" w:hAnsi="Century Gothic"/>
          <w:u w:val="single"/>
        </w:rPr>
      </w:pPr>
    </w:p>
    <w:p w:rsidR="00DF413F" w:rsidRDefault="00DF413F" w:rsidP="009D74A8">
      <w:pPr>
        <w:rPr>
          <w:rFonts w:ascii="Century Gothic" w:hAnsi="Century Gothic"/>
          <w:u w:val="single"/>
        </w:rPr>
      </w:pPr>
    </w:p>
    <w:p w:rsidR="00DF413F" w:rsidRDefault="00DF413F" w:rsidP="009D74A8">
      <w:pPr>
        <w:rPr>
          <w:rFonts w:ascii="Century Gothic" w:hAnsi="Century Gothic"/>
          <w:u w:val="single"/>
        </w:rPr>
      </w:pPr>
    </w:p>
    <w:p w:rsidR="009D74A8" w:rsidRDefault="009D74A8" w:rsidP="009D74A8">
      <w:pPr>
        <w:rPr>
          <w:rFonts w:ascii="Century Gothic" w:hAnsi="Century Gothic"/>
          <w:u w:val="single"/>
        </w:rPr>
      </w:pPr>
    </w:p>
    <w:p w:rsidR="009D74A8" w:rsidRDefault="009D74A8" w:rsidP="008D1080">
      <w:pPr>
        <w:rPr>
          <w:rFonts w:ascii="Century Gothic" w:hAnsi="Century Gothic"/>
          <w:u w:val="single"/>
        </w:rPr>
      </w:pPr>
    </w:p>
    <w:tbl>
      <w:tblPr>
        <w:tblStyle w:val="Grigliatabella"/>
        <w:tblW w:w="11002" w:type="dxa"/>
        <w:tblInd w:w="-659" w:type="dxa"/>
        <w:tblLook w:val="04A0" w:firstRow="1" w:lastRow="0" w:firstColumn="1" w:lastColumn="0" w:noHBand="0" w:noVBand="1"/>
      </w:tblPr>
      <w:tblGrid>
        <w:gridCol w:w="2355"/>
        <w:gridCol w:w="8647"/>
      </w:tblGrid>
      <w:tr w:rsidR="009D74A8" w:rsidRPr="00656400" w:rsidTr="00DF413F"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7" w:type="dxa"/>
          </w:tcPr>
          <w:p w:rsidR="009D74A8" w:rsidRPr="00656400" w:rsidRDefault="009D74A8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TCS</w:t>
            </w:r>
            <w:r w:rsidR="00DF413F">
              <w:rPr>
                <w:rFonts w:ascii="Century Gothic" w:hAnsi="Century Gothic"/>
              </w:rPr>
              <w:t>8</w:t>
            </w:r>
          </w:p>
        </w:tc>
      </w:tr>
      <w:tr w:rsidR="009D74A8" w:rsidRPr="00656400" w:rsidTr="00DF413F"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</w:tcPr>
          <w:p w:rsidR="009D74A8" w:rsidRPr="00656400" w:rsidRDefault="009D74A8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si trova nella pagina di Benvenuto.</w:t>
            </w:r>
          </w:p>
        </w:tc>
      </w:tr>
      <w:tr w:rsidR="009D74A8" w:rsidRPr="00656400" w:rsidTr="00DF413F">
        <w:trPr>
          <w:trHeight w:val="1276"/>
        </w:trPr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</w:tcPr>
          <w:p w:rsidR="009D74A8" w:rsidRDefault="009D74A8" w:rsidP="009D74A8">
            <w:pPr>
              <w:pStyle w:val="Paragrafoelenco"/>
              <w:numPr>
                <w:ilvl w:val="0"/>
                <w:numId w:val="56"/>
              </w:num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1441" w:type="dxa"/>
              <w:tblLook w:val="04A0" w:firstRow="1" w:lastRow="0" w:firstColumn="1" w:lastColumn="0" w:noHBand="0" w:noVBand="1"/>
            </w:tblPr>
            <w:tblGrid>
              <w:gridCol w:w="2693"/>
              <w:gridCol w:w="2835"/>
            </w:tblGrid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NomeUtente</w:t>
                  </w:r>
                  <w:proofErr w:type="spell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BianchiC</w:t>
                  </w:r>
                  <w:proofErr w:type="spellEnd"/>
                </w:p>
              </w:tc>
            </w:tr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gramStart"/>
                  <w:r>
                    <w:rPr>
                      <w:rFonts w:ascii="Century Gothic" w:hAnsi="Century Gothic"/>
                    </w:rPr>
                    <w:t>Email</w:t>
                  </w:r>
                  <w:proofErr w:type="gram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bianchiC</w:t>
                  </w:r>
                  <w:proofErr w:type="spellEnd"/>
                </w:p>
              </w:tc>
            </w:tr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Conferma password: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</w:tbl>
          <w:p w:rsidR="009D74A8" w:rsidRPr="00656400" w:rsidRDefault="009D74A8" w:rsidP="009D74A8">
            <w:pPr>
              <w:pStyle w:val="Paragrafoelenco"/>
              <w:numPr>
                <w:ilvl w:val="0"/>
                <w:numId w:val="5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clicca sul pulsante “Registrati”</w:t>
            </w:r>
          </w:p>
        </w:tc>
      </w:tr>
      <w:tr w:rsidR="009D74A8" w:rsidRPr="009D74A8" w:rsidTr="00DF413F"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647" w:type="dxa"/>
          </w:tcPr>
          <w:p w:rsidR="009D74A8" w:rsidRPr="009D74A8" w:rsidRDefault="009D74A8" w:rsidP="00DF413F">
            <w:pPr>
              <w:rPr>
                <w:rFonts w:ascii="Century Gothic" w:hAnsi="Century Gothic"/>
              </w:rPr>
            </w:pPr>
            <w:r w:rsidRPr="009D74A8">
              <w:rPr>
                <w:rFonts w:ascii="Century Gothic" w:hAnsi="Century Gothic"/>
              </w:rPr>
              <w:t xml:space="preserve">La registrazione non va a buon fine poiché </w:t>
            </w:r>
            <w:proofErr w:type="gramStart"/>
            <w:r>
              <w:rPr>
                <w:rFonts w:ascii="Century Gothic" w:hAnsi="Century Gothic"/>
              </w:rPr>
              <w:t>l’email</w:t>
            </w:r>
            <w:proofErr w:type="gramEnd"/>
            <w:r>
              <w:rPr>
                <w:rFonts w:ascii="Century Gothic" w:hAnsi="Century Gothic"/>
              </w:rPr>
              <w:t xml:space="preserve"> non rispetta il vincolo di formato.</w:t>
            </w:r>
          </w:p>
        </w:tc>
      </w:tr>
    </w:tbl>
    <w:p w:rsidR="009D74A8" w:rsidRDefault="009D74A8" w:rsidP="008D1080">
      <w:pPr>
        <w:rPr>
          <w:rFonts w:ascii="Century Gothic" w:hAnsi="Century Gothic"/>
          <w:u w:val="single"/>
        </w:rPr>
      </w:pPr>
    </w:p>
    <w:tbl>
      <w:tblPr>
        <w:tblStyle w:val="Grigliatabella"/>
        <w:tblW w:w="11002" w:type="dxa"/>
        <w:tblInd w:w="-659" w:type="dxa"/>
        <w:tblLook w:val="04A0" w:firstRow="1" w:lastRow="0" w:firstColumn="1" w:lastColumn="0" w:noHBand="0" w:noVBand="1"/>
      </w:tblPr>
      <w:tblGrid>
        <w:gridCol w:w="2355"/>
        <w:gridCol w:w="8647"/>
      </w:tblGrid>
      <w:tr w:rsidR="009D74A8" w:rsidRPr="00656400" w:rsidTr="00DF413F"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7" w:type="dxa"/>
          </w:tcPr>
          <w:p w:rsidR="009D74A8" w:rsidRPr="00656400" w:rsidRDefault="009D74A8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TCS</w:t>
            </w:r>
            <w:r>
              <w:rPr>
                <w:rFonts w:ascii="Century Gothic" w:hAnsi="Century Gothic"/>
              </w:rPr>
              <w:t>9</w:t>
            </w:r>
          </w:p>
        </w:tc>
      </w:tr>
      <w:tr w:rsidR="009D74A8" w:rsidRPr="00656400" w:rsidTr="00DF413F"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</w:tcPr>
          <w:p w:rsidR="009D74A8" w:rsidRPr="00656400" w:rsidRDefault="009D74A8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si trova nella pagina di Benvenuto.</w:t>
            </w:r>
          </w:p>
        </w:tc>
      </w:tr>
      <w:tr w:rsidR="009D74A8" w:rsidRPr="00656400" w:rsidTr="00DF413F">
        <w:trPr>
          <w:trHeight w:val="1276"/>
        </w:trPr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</w:tcPr>
          <w:p w:rsidR="009D74A8" w:rsidRDefault="009D74A8" w:rsidP="009D74A8">
            <w:pPr>
              <w:pStyle w:val="Paragrafoelenco"/>
              <w:numPr>
                <w:ilvl w:val="0"/>
                <w:numId w:val="57"/>
              </w:num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1441" w:type="dxa"/>
              <w:tblLook w:val="04A0" w:firstRow="1" w:lastRow="0" w:firstColumn="1" w:lastColumn="0" w:noHBand="0" w:noVBand="1"/>
            </w:tblPr>
            <w:tblGrid>
              <w:gridCol w:w="2693"/>
              <w:gridCol w:w="2835"/>
            </w:tblGrid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NomeUtente</w:t>
                  </w:r>
                  <w:proofErr w:type="spell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BianchiC</w:t>
                  </w:r>
                  <w:proofErr w:type="spellEnd"/>
                </w:p>
              </w:tc>
            </w:tr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gramStart"/>
                  <w:r>
                    <w:rPr>
                      <w:rFonts w:ascii="Century Gothic" w:hAnsi="Century Gothic"/>
                    </w:rPr>
                    <w:t>Email</w:t>
                  </w:r>
                  <w:proofErr w:type="gram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bianchic@gmail.com</w:t>
                  </w:r>
                </w:p>
              </w:tc>
            </w:tr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a</w:t>
                  </w:r>
                </w:p>
              </w:tc>
            </w:tr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Conferma password: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</w:p>
              </w:tc>
            </w:tr>
          </w:tbl>
          <w:p w:rsidR="009D74A8" w:rsidRPr="00656400" w:rsidRDefault="009D74A8" w:rsidP="009D74A8">
            <w:pPr>
              <w:pStyle w:val="Paragrafoelenco"/>
              <w:numPr>
                <w:ilvl w:val="0"/>
                <w:numId w:val="57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clicca sul pulsante “Registrati”</w:t>
            </w:r>
          </w:p>
        </w:tc>
      </w:tr>
      <w:tr w:rsidR="009D74A8" w:rsidRPr="009D74A8" w:rsidTr="00DF413F"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647" w:type="dxa"/>
          </w:tcPr>
          <w:p w:rsidR="009D74A8" w:rsidRPr="009D74A8" w:rsidRDefault="009D74A8" w:rsidP="00DF413F">
            <w:pPr>
              <w:rPr>
                <w:rFonts w:ascii="Century Gothic" w:hAnsi="Century Gothic"/>
              </w:rPr>
            </w:pPr>
            <w:r w:rsidRPr="009D74A8">
              <w:rPr>
                <w:rFonts w:ascii="Century Gothic" w:hAnsi="Century Gothic"/>
              </w:rPr>
              <w:t xml:space="preserve">La registrazione non va a buon fine </w:t>
            </w:r>
            <w:r>
              <w:rPr>
                <w:rFonts w:ascii="Century Gothic" w:hAnsi="Century Gothic"/>
              </w:rPr>
              <w:t>poiché la password non rispetta il vincolo di lunghezza.</w:t>
            </w:r>
          </w:p>
        </w:tc>
      </w:tr>
    </w:tbl>
    <w:p w:rsidR="009D74A8" w:rsidRDefault="009D74A8" w:rsidP="008D1080">
      <w:pPr>
        <w:rPr>
          <w:rFonts w:ascii="Century Gothic" w:hAnsi="Century Gothic"/>
          <w:u w:val="single"/>
        </w:rPr>
      </w:pPr>
    </w:p>
    <w:p w:rsidR="009D74A8" w:rsidRDefault="009D74A8" w:rsidP="008D1080">
      <w:pPr>
        <w:rPr>
          <w:rFonts w:ascii="Century Gothic" w:hAnsi="Century Gothic"/>
          <w:u w:val="single"/>
        </w:rPr>
      </w:pPr>
    </w:p>
    <w:tbl>
      <w:tblPr>
        <w:tblStyle w:val="Grigliatabella"/>
        <w:tblpPr w:leftFromText="141" w:rightFromText="141" w:vertAnchor="text" w:horzAnchor="margin" w:tblpXSpec="center" w:tblpY="-34"/>
        <w:tblW w:w="11002" w:type="dxa"/>
        <w:tblInd w:w="0" w:type="dxa"/>
        <w:tblLook w:val="04A0" w:firstRow="1" w:lastRow="0" w:firstColumn="1" w:lastColumn="0" w:noHBand="0" w:noVBand="1"/>
      </w:tblPr>
      <w:tblGrid>
        <w:gridCol w:w="2355"/>
        <w:gridCol w:w="8647"/>
      </w:tblGrid>
      <w:tr w:rsidR="00DF413F" w:rsidRPr="00656400" w:rsidTr="00DF413F">
        <w:tc>
          <w:tcPr>
            <w:tcW w:w="2355" w:type="dxa"/>
          </w:tcPr>
          <w:p w:rsidR="00DF413F" w:rsidRPr="00656400" w:rsidRDefault="00DF413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647" w:type="dxa"/>
          </w:tcPr>
          <w:p w:rsidR="00DF413F" w:rsidRPr="00656400" w:rsidRDefault="00DF413F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TCS</w:t>
            </w:r>
            <w:r>
              <w:rPr>
                <w:rFonts w:ascii="Century Gothic" w:hAnsi="Century Gothic"/>
              </w:rPr>
              <w:t>10</w:t>
            </w:r>
          </w:p>
        </w:tc>
      </w:tr>
      <w:tr w:rsidR="00DF413F" w:rsidRPr="00656400" w:rsidTr="00DF413F">
        <w:tc>
          <w:tcPr>
            <w:tcW w:w="2355" w:type="dxa"/>
          </w:tcPr>
          <w:p w:rsidR="00DF413F" w:rsidRPr="00656400" w:rsidRDefault="00DF413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</w:tcPr>
          <w:p w:rsidR="00DF413F" w:rsidRPr="00656400" w:rsidRDefault="00DF413F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si trova nella pagina di Benvenuto.</w:t>
            </w:r>
          </w:p>
        </w:tc>
      </w:tr>
      <w:tr w:rsidR="00DF413F" w:rsidRPr="00656400" w:rsidTr="00DF413F">
        <w:trPr>
          <w:trHeight w:val="1276"/>
        </w:trPr>
        <w:tc>
          <w:tcPr>
            <w:tcW w:w="2355" w:type="dxa"/>
          </w:tcPr>
          <w:p w:rsidR="00DF413F" w:rsidRPr="00656400" w:rsidRDefault="00DF413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</w:tcPr>
          <w:p w:rsidR="00DF413F" w:rsidRDefault="00DF413F" w:rsidP="00DF413F">
            <w:pPr>
              <w:pStyle w:val="Paragrafoelenco"/>
              <w:numPr>
                <w:ilvl w:val="0"/>
                <w:numId w:val="58"/>
              </w:num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1441" w:type="dxa"/>
              <w:tblLook w:val="04A0" w:firstRow="1" w:lastRow="0" w:firstColumn="1" w:lastColumn="0" w:noHBand="0" w:noVBand="1"/>
            </w:tblPr>
            <w:tblGrid>
              <w:gridCol w:w="2693"/>
              <w:gridCol w:w="2835"/>
            </w:tblGrid>
            <w:tr w:rsidR="00DF413F" w:rsidTr="00DF413F">
              <w:trPr>
                <w:trHeight w:val="260"/>
              </w:trPr>
              <w:tc>
                <w:tcPr>
                  <w:tcW w:w="2693" w:type="dxa"/>
                </w:tcPr>
                <w:p w:rsidR="00DF413F" w:rsidRDefault="00DF413F" w:rsidP="003334E9">
                  <w:pPr>
                    <w:pStyle w:val="Paragrafoelenco"/>
                    <w:framePr w:hSpace="141" w:wrap="around" w:vAnchor="text" w:hAnchor="margin" w:xAlign="center" w:y="-34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NomeUtente</w:t>
                  </w:r>
                  <w:proofErr w:type="spell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:rsidR="00DF413F" w:rsidRDefault="00DF413F" w:rsidP="003334E9">
                  <w:pPr>
                    <w:pStyle w:val="Paragrafoelenco"/>
                    <w:framePr w:hSpace="141" w:wrap="around" w:vAnchor="text" w:hAnchor="margin" w:xAlign="center" w:y="-34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BianchiC</w:t>
                  </w:r>
                  <w:proofErr w:type="spellEnd"/>
                </w:p>
              </w:tc>
            </w:tr>
            <w:tr w:rsidR="00DF413F" w:rsidTr="00DF413F">
              <w:trPr>
                <w:trHeight w:val="260"/>
              </w:trPr>
              <w:tc>
                <w:tcPr>
                  <w:tcW w:w="2693" w:type="dxa"/>
                </w:tcPr>
                <w:p w:rsidR="00DF413F" w:rsidRDefault="00DF413F" w:rsidP="003334E9">
                  <w:pPr>
                    <w:pStyle w:val="Paragrafoelenco"/>
                    <w:framePr w:hSpace="141" w:wrap="around" w:vAnchor="text" w:hAnchor="margin" w:xAlign="center" w:y="-34"/>
                    <w:ind w:left="0"/>
                    <w:rPr>
                      <w:rFonts w:ascii="Century Gothic" w:hAnsi="Century Gothic"/>
                    </w:rPr>
                  </w:pPr>
                  <w:proofErr w:type="gramStart"/>
                  <w:r>
                    <w:rPr>
                      <w:rFonts w:ascii="Century Gothic" w:hAnsi="Century Gothic"/>
                    </w:rPr>
                    <w:t>Email</w:t>
                  </w:r>
                  <w:proofErr w:type="gram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:rsidR="00DF413F" w:rsidRDefault="00DF413F" w:rsidP="003334E9">
                  <w:pPr>
                    <w:pStyle w:val="Paragrafoelenco"/>
                    <w:framePr w:hSpace="141" w:wrap="around" w:vAnchor="text" w:hAnchor="margin" w:xAlign="center" w:y="-34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bianchic@gmail.com</w:t>
                  </w:r>
                </w:p>
              </w:tc>
            </w:tr>
            <w:tr w:rsidR="00DF413F" w:rsidTr="00DF413F">
              <w:trPr>
                <w:trHeight w:val="260"/>
              </w:trPr>
              <w:tc>
                <w:tcPr>
                  <w:tcW w:w="2693" w:type="dxa"/>
                </w:tcPr>
                <w:p w:rsidR="00DF413F" w:rsidRDefault="00DF413F" w:rsidP="003334E9">
                  <w:pPr>
                    <w:pStyle w:val="Paragrafoelenco"/>
                    <w:framePr w:hSpace="141" w:wrap="around" w:vAnchor="text" w:hAnchor="margin" w:xAlign="center" w:y="-34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2835" w:type="dxa"/>
                </w:tcPr>
                <w:p w:rsidR="00DF413F" w:rsidRDefault="00DF413F" w:rsidP="003334E9">
                  <w:pPr>
                    <w:pStyle w:val="Paragrafoelenco"/>
                    <w:framePr w:hSpace="141" w:wrap="around" w:vAnchor="text" w:hAnchor="margin" w:xAlign="center" w:y="-34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abc123</w:t>
                  </w:r>
                </w:p>
              </w:tc>
            </w:tr>
            <w:tr w:rsidR="00DF413F" w:rsidTr="00DF413F">
              <w:trPr>
                <w:trHeight w:val="260"/>
              </w:trPr>
              <w:tc>
                <w:tcPr>
                  <w:tcW w:w="2693" w:type="dxa"/>
                </w:tcPr>
                <w:p w:rsidR="00DF413F" w:rsidRDefault="00DF413F" w:rsidP="003334E9">
                  <w:pPr>
                    <w:pStyle w:val="Paragrafoelenco"/>
                    <w:framePr w:hSpace="141" w:wrap="around" w:vAnchor="text" w:hAnchor="margin" w:xAlign="center" w:y="-34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Conferma password:</w:t>
                  </w:r>
                </w:p>
              </w:tc>
              <w:tc>
                <w:tcPr>
                  <w:tcW w:w="2835" w:type="dxa"/>
                </w:tcPr>
                <w:p w:rsidR="00DF413F" w:rsidRDefault="00DF413F" w:rsidP="003334E9">
                  <w:pPr>
                    <w:pStyle w:val="Paragrafoelenco"/>
                    <w:framePr w:hSpace="141" w:wrap="around" w:vAnchor="text" w:hAnchor="margin" w:xAlign="center" w:y="-34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ab</w:t>
                  </w:r>
                </w:p>
              </w:tc>
            </w:tr>
          </w:tbl>
          <w:p w:rsidR="00DF413F" w:rsidRPr="00656400" w:rsidRDefault="00DF413F" w:rsidP="00DF413F">
            <w:pPr>
              <w:pStyle w:val="Paragrafoelenco"/>
              <w:numPr>
                <w:ilvl w:val="0"/>
                <w:numId w:val="58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clicca sul pulsante “Registrati”</w:t>
            </w:r>
          </w:p>
        </w:tc>
      </w:tr>
      <w:tr w:rsidR="00DF413F" w:rsidRPr="009D74A8" w:rsidTr="00DF413F">
        <w:tc>
          <w:tcPr>
            <w:tcW w:w="2355" w:type="dxa"/>
          </w:tcPr>
          <w:p w:rsidR="00DF413F" w:rsidRPr="00656400" w:rsidRDefault="00DF413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647" w:type="dxa"/>
          </w:tcPr>
          <w:p w:rsidR="00DF413F" w:rsidRPr="009D74A8" w:rsidRDefault="00DF413F" w:rsidP="00DF413F">
            <w:pPr>
              <w:rPr>
                <w:rFonts w:ascii="Century Gothic" w:hAnsi="Century Gothic"/>
              </w:rPr>
            </w:pPr>
            <w:r w:rsidRPr="009D74A8">
              <w:rPr>
                <w:rFonts w:ascii="Century Gothic" w:hAnsi="Century Gothic"/>
              </w:rPr>
              <w:t xml:space="preserve">La registrazione non va a buon fine poiché </w:t>
            </w:r>
            <w:r>
              <w:rPr>
                <w:rFonts w:ascii="Century Gothic" w:hAnsi="Century Gothic"/>
              </w:rPr>
              <w:t>le due password non coincidono.</w:t>
            </w:r>
          </w:p>
        </w:tc>
      </w:tr>
    </w:tbl>
    <w:p w:rsidR="009D74A8" w:rsidRDefault="009D74A8" w:rsidP="008D1080">
      <w:pPr>
        <w:rPr>
          <w:rFonts w:ascii="Century Gothic" w:hAnsi="Century Gothic"/>
          <w:u w:val="single"/>
        </w:rPr>
      </w:pPr>
    </w:p>
    <w:p w:rsidR="009D74A8" w:rsidRDefault="009D74A8" w:rsidP="008D1080">
      <w:pPr>
        <w:rPr>
          <w:rFonts w:ascii="Century Gothic" w:hAnsi="Century Gothic"/>
          <w:u w:val="single"/>
        </w:rPr>
      </w:pPr>
    </w:p>
    <w:p w:rsidR="009D74A8" w:rsidRDefault="009D74A8" w:rsidP="008D1080">
      <w:pPr>
        <w:rPr>
          <w:rFonts w:ascii="Century Gothic" w:hAnsi="Century Gothic"/>
          <w:u w:val="single"/>
        </w:rPr>
      </w:pPr>
    </w:p>
    <w:p w:rsidR="009D74A8" w:rsidRDefault="009D74A8" w:rsidP="008D1080">
      <w:pPr>
        <w:rPr>
          <w:rFonts w:ascii="Century Gothic" w:hAnsi="Century Gothic"/>
          <w:u w:val="single"/>
        </w:rPr>
      </w:pPr>
    </w:p>
    <w:p w:rsidR="009D74A8" w:rsidRDefault="009D74A8" w:rsidP="008D1080">
      <w:pPr>
        <w:rPr>
          <w:rFonts w:ascii="Century Gothic" w:hAnsi="Century Gothic"/>
          <w:u w:val="single"/>
        </w:rPr>
      </w:pPr>
    </w:p>
    <w:p w:rsidR="009D74A8" w:rsidRDefault="009D74A8" w:rsidP="008D1080">
      <w:pPr>
        <w:rPr>
          <w:rFonts w:ascii="Century Gothic" w:hAnsi="Century Gothic"/>
          <w:u w:val="single"/>
        </w:rPr>
      </w:pPr>
    </w:p>
    <w:p w:rsidR="009D74A8" w:rsidRDefault="009D74A8" w:rsidP="008D1080">
      <w:pPr>
        <w:rPr>
          <w:rFonts w:ascii="Century Gothic" w:hAnsi="Century Gothic"/>
          <w:u w:val="single"/>
        </w:rPr>
      </w:pPr>
    </w:p>
    <w:p w:rsidR="009D74A8" w:rsidRDefault="009D74A8" w:rsidP="008D1080">
      <w:pPr>
        <w:rPr>
          <w:rFonts w:ascii="Century Gothic" w:hAnsi="Century Gothic"/>
          <w:u w:val="single"/>
        </w:rPr>
      </w:pPr>
    </w:p>
    <w:tbl>
      <w:tblPr>
        <w:tblStyle w:val="Grigliatabella"/>
        <w:tblW w:w="11002" w:type="dxa"/>
        <w:tblInd w:w="-659" w:type="dxa"/>
        <w:tblLook w:val="04A0" w:firstRow="1" w:lastRow="0" w:firstColumn="1" w:lastColumn="0" w:noHBand="0" w:noVBand="1"/>
      </w:tblPr>
      <w:tblGrid>
        <w:gridCol w:w="2355"/>
        <w:gridCol w:w="8647"/>
      </w:tblGrid>
      <w:tr w:rsidR="009D74A8" w:rsidRPr="00656400" w:rsidTr="00DF413F"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647" w:type="dxa"/>
          </w:tcPr>
          <w:p w:rsidR="009D74A8" w:rsidRPr="00656400" w:rsidRDefault="009D74A8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TCS</w:t>
            </w:r>
            <w:r>
              <w:rPr>
                <w:rFonts w:ascii="Century Gothic" w:hAnsi="Century Gothic"/>
              </w:rPr>
              <w:t>11</w:t>
            </w:r>
          </w:p>
        </w:tc>
      </w:tr>
      <w:tr w:rsidR="009D74A8" w:rsidRPr="00656400" w:rsidTr="00DF413F"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647" w:type="dxa"/>
          </w:tcPr>
          <w:p w:rsidR="009D74A8" w:rsidRPr="00656400" w:rsidRDefault="009D74A8" w:rsidP="00DF413F">
            <w:p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si trova nella pagina di Benvenuto.</w:t>
            </w:r>
          </w:p>
        </w:tc>
      </w:tr>
      <w:tr w:rsidR="009D74A8" w:rsidRPr="00656400" w:rsidTr="00DF413F">
        <w:trPr>
          <w:trHeight w:val="1276"/>
        </w:trPr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647" w:type="dxa"/>
          </w:tcPr>
          <w:p w:rsidR="009D74A8" w:rsidRDefault="009D74A8" w:rsidP="009D74A8">
            <w:pPr>
              <w:pStyle w:val="Paragrafoelenco"/>
              <w:numPr>
                <w:ilvl w:val="0"/>
                <w:numId w:val="59"/>
              </w:numPr>
              <w:rPr>
                <w:rFonts w:ascii="Century Gothic" w:hAnsi="Century Gothic"/>
              </w:rPr>
            </w:pPr>
            <w:r w:rsidRPr="00656400">
              <w:rPr>
                <w:rFonts w:ascii="Century Gothic" w:hAnsi="Century Gothic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1441" w:type="dxa"/>
              <w:tblLook w:val="04A0" w:firstRow="1" w:lastRow="0" w:firstColumn="1" w:lastColumn="0" w:noHBand="0" w:noVBand="1"/>
            </w:tblPr>
            <w:tblGrid>
              <w:gridCol w:w="2693"/>
              <w:gridCol w:w="2835"/>
            </w:tblGrid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NomeUtente</w:t>
                  </w:r>
                  <w:proofErr w:type="spell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BianchiC</w:t>
                  </w:r>
                  <w:proofErr w:type="spellEnd"/>
                </w:p>
              </w:tc>
            </w:tr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proofErr w:type="gramStart"/>
                  <w:r>
                    <w:rPr>
                      <w:rFonts w:ascii="Century Gothic" w:hAnsi="Century Gothic"/>
                    </w:rPr>
                    <w:t>Email</w:t>
                  </w:r>
                  <w:proofErr w:type="gramEnd"/>
                  <w:r>
                    <w:rPr>
                      <w:rFonts w:ascii="Century Gothic" w:hAnsi="Century Gothic"/>
                    </w:rPr>
                    <w:t>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bianchic@gmail.com</w:t>
                  </w:r>
                </w:p>
              </w:tc>
            </w:tr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Password: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abc123</w:t>
                  </w:r>
                </w:p>
              </w:tc>
            </w:tr>
            <w:tr w:rsidR="009D74A8" w:rsidTr="00DF413F">
              <w:trPr>
                <w:trHeight w:val="260"/>
              </w:trPr>
              <w:tc>
                <w:tcPr>
                  <w:tcW w:w="2693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Conferma password:</w:t>
                  </w:r>
                </w:p>
              </w:tc>
              <w:tc>
                <w:tcPr>
                  <w:tcW w:w="2835" w:type="dxa"/>
                </w:tcPr>
                <w:p w:rsidR="009D74A8" w:rsidRDefault="009D74A8" w:rsidP="00DF413F">
                  <w:pPr>
                    <w:pStyle w:val="Paragrafoelenco"/>
                    <w:ind w:left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abc123</w:t>
                  </w:r>
                </w:p>
              </w:tc>
            </w:tr>
          </w:tbl>
          <w:p w:rsidR="009D74A8" w:rsidRPr="00656400" w:rsidRDefault="009D74A8" w:rsidP="009D74A8">
            <w:pPr>
              <w:pStyle w:val="Paragrafoelenco"/>
              <w:numPr>
                <w:ilvl w:val="0"/>
                <w:numId w:val="59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clicca sul pulsante “Registrati”</w:t>
            </w:r>
          </w:p>
        </w:tc>
      </w:tr>
      <w:tr w:rsidR="009D74A8" w:rsidRPr="009D74A8" w:rsidTr="00DF413F">
        <w:tc>
          <w:tcPr>
            <w:tcW w:w="2355" w:type="dxa"/>
          </w:tcPr>
          <w:p w:rsidR="009D74A8" w:rsidRPr="00656400" w:rsidRDefault="009D74A8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6400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647" w:type="dxa"/>
          </w:tcPr>
          <w:p w:rsidR="009D74A8" w:rsidRPr="009D74A8" w:rsidRDefault="009D74A8" w:rsidP="00DF413F">
            <w:pPr>
              <w:rPr>
                <w:rFonts w:ascii="Century Gothic" w:hAnsi="Century Gothic"/>
              </w:rPr>
            </w:pPr>
            <w:r w:rsidRPr="009D74A8">
              <w:rPr>
                <w:rFonts w:ascii="Century Gothic" w:hAnsi="Century Gothic"/>
              </w:rPr>
              <w:t xml:space="preserve">La registrazione </w:t>
            </w:r>
            <w:r>
              <w:rPr>
                <w:rFonts w:ascii="Century Gothic" w:hAnsi="Century Gothic"/>
              </w:rPr>
              <w:t>va a buon fine dato che tutti i vincoli sono stati rispettati.</w:t>
            </w:r>
          </w:p>
        </w:tc>
      </w:tr>
    </w:tbl>
    <w:p w:rsidR="009D74A8" w:rsidRPr="00C26911" w:rsidRDefault="009D74A8" w:rsidP="008D1080">
      <w:pPr>
        <w:rPr>
          <w:rFonts w:ascii="Century Gothic" w:hAnsi="Century Gothic"/>
          <w:u w:val="single"/>
        </w:rPr>
      </w:pPr>
    </w:p>
    <w:p w:rsidR="008D1080" w:rsidRPr="00736971" w:rsidRDefault="005F59A7" w:rsidP="005F59A7">
      <w:pPr>
        <w:pStyle w:val="Titolo2"/>
        <w:rPr>
          <w:rFonts w:ascii="Century Gothic" w:hAnsi="Century Gothic"/>
          <w:i/>
          <w:iCs/>
        </w:rPr>
      </w:pPr>
      <w:bookmarkStart w:id="5" w:name="_Toc29552139"/>
      <w:r w:rsidRPr="00736971">
        <w:rPr>
          <w:rFonts w:ascii="Century Gothic" w:hAnsi="Century Gothic"/>
          <w:i/>
          <w:iCs/>
          <w:color w:val="000000" w:themeColor="text1"/>
        </w:rPr>
        <w:t>1.</w:t>
      </w:r>
      <w:r w:rsidR="00BE2B9C">
        <w:rPr>
          <w:rFonts w:ascii="Century Gothic" w:hAnsi="Century Gothic"/>
          <w:i/>
          <w:iCs/>
          <w:color w:val="000000" w:themeColor="text1"/>
        </w:rPr>
        <w:t>3</w:t>
      </w:r>
      <w:r w:rsidRPr="00736971">
        <w:rPr>
          <w:rFonts w:ascii="Century Gothic" w:hAnsi="Century Gothic"/>
          <w:i/>
          <w:iCs/>
          <w:color w:val="000000" w:themeColor="text1"/>
        </w:rPr>
        <w:t xml:space="preserve"> </w:t>
      </w:r>
      <w:r w:rsidR="008D1080" w:rsidRPr="00736971">
        <w:rPr>
          <w:rFonts w:ascii="Century Gothic" w:hAnsi="Century Gothic"/>
          <w:i/>
          <w:iCs/>
          <w:color w:val="000000" w:themeColor="text1"/>
        </w:rPr>
        <w:t>Cambio E-mail</w:t>
      </w:r>
      <w:bookmarkEnd w:id="5"/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736971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</w:t>
            </w:r>
            <w:r w:rsidR="009D74A8">
              <w:rPr>
                <w:rFonts w:ascii="Century Gothic" w:hAnsi="Century Gothic"/>
                <w:sz w:val="24"/>
                <w:szCs w:val="24"/>
              </w:rPr>
              <w:t>12</w:t>
            </w:r>
          </w:p>
        </w:tc>
      </w:tr>
      <w:tr w:rsidR="008D108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del suo profilo.</w:t>
            </w:r>
          </w:p>
        </w:tc>
      </w:tr>
      <w:tr w:rsidR="008D1080" w:rsidTr="00155200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Modifica E-mail: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</w:t>
                  </w:r>
                </w:p>
              </w:tc>
            </w:tr>
          </w:tbl>
          <w:p w:rsidR="008D1080" w:rsidRPr="004C7F30" w:rsidRDefault="008D1080" w:rsidP="008D1080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155200" w:rsidRDefault="00155200" w:rsidP="0015520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155200" w:rsidRPr="00155200" w:rsidRDefault="00155200" w:rsidP="00155200">
            <w:pPr>
              <w:pStyle w:val="Paragrafoelenco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155200" w:rsidRDefault="008D1080" w:rsidP="00155200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8D108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bookmarkStart w:id="6" w:name="_Hlk29996679"/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La modifica non va a buon fine perché la e-mail non rispetta il formato.</w:t>
            </w:r>
          </w:p>
        </w:tc>
      </w:tr>
      <w:bookmarkEnd w:id="6"/>
    </w:tbl>
    <w:p w:rsidR="00FA41A8" w:rsidRDefault="00FA41A8" w:rsidP="008D1080">
      <w:pPr>
        <w:rPr>
          <w:rFonts w:ascii="Century Gothic" w:hAnsi="Century Gothic" w:cstheme="minorBidi"/>
          <w:lang w:eastAsia="en-US"/>
        </w:rPr>
      </w:pPr>
    </w:p>
    <w:p w:rsidR="009D74A8" w:rsidRDefault="009D74A8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14537F" w:rsidRPr="004C7F30" w:rsidRDefault="0014537F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4C7F3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736971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1</w:t>
            </w:r>
            <w:r w:rsidR="00DF413F"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</w:tr>
      <w:tr w:rsidR="008D1080" w:rsidRPr="004C7F3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del suo profilo.</w:t>
            </w:r>
          </w:p>
        </w:tc>
      </w:tr>
      <w:tr w:rsidR="008D1080" w:rsidRPr="004C7F30" w:rsidTr="00155200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Modifica E-mail: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mariorossi@mail.it</w:t>
                  </w:r>
                </w:p>
              </w:tc>
            </w:tr>
          </w:tbl>
          <w:p w:rsidR="008D1080" w:rsidRPr="004C7F30" w:rsidRDefault="008D1080" w:rsidP="008D1080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155200" w:rsidRDefault="00155200" w:rsidP="0015520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155200" w:rsidRDefault="008D1080" w:rsidP="00155200">
            <w:pPr>
              <w:pStyle w:val="Paragrafoelenco"/>
              <w:numPr>
                <w:ilvl w:val="0"/>
                <w:numId w:val="7"/>
              </w:numPr>
              <w:rPr>
                <w:rFonts w:ascii="Century Gothic" w:hAnsi="Century Gothic"/>
                <w:sz w:val="24"/>
                <w:szCs w:val="24"/>
              </w:rPr>
            </w:pPr>
            <w:r w:rsidRPr="00155200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8D1080" w:rsidRPr="004C7F30" w:rsidTr="0015520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La modifica non va a buon fine perché la e-mail è già presente nel database di sistema.</w:t>
            </w:r>
          </w:p>
        </w:tc>
      </w:tr>
    </w:tbl>
    <w:p w:rsidR="00C26911" w:rsidRPr="004C7F30" w:rsidRDefault="00C26911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4C7F30" w:rsidTr="004C7F3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736971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1</w:t>
            </w:r>
            <w:r w:rsidR="00DF413F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8D1080" w:rsidRPr="004C7F30" w:rsidTr="004C7F3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del suo profilo.</w:t>
            </w:r>
          </w:p>
        </w:tc>
      </w:tr>
      <w:tr w:rsidR="008D1080" w:rsidRPr="004C7F30" w:rsidTr="004C7F30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55"/>
              <w:gridCol w:w="2855"/>
            </w:tblGrid>
            <w:tr w:rsidR="008D1080" w:rsidRPr="004C7F30"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Modifica E-mail:</w:t>
                  </w:r>
                </w:p>
              </w:tc>
              <w:tc>
                <w:tcPr>
                  <w:tcW w:w="2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mariorossi@gmail.com</w:t>
                  </w:r>
                </w:p>
              </w:tc>
            </w:tr>
          </w:tbl>
          <w:p w:rsidR="008D1080" w:rsidRPr="004C7F30" w:rsidRDefault="008D1080" w:rsidP="008D1080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155200" w:rsidRDefault="00155200" w:rsidP="0015520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155200" w:rsidRPr="00155200" w:rsidRDefault="00155200" w:rsidP="0015520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155200" w:rsidRDefault="008D1080" w:rsidP="00155200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8D1080" w:rsidRPr="004C7F30" w:rsidTr="004C7F3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La modifica va a buon fine poiché vengono rispettate tutte le condizioni.</w:t>
            </w:r>
          </w:p>
        </w:tc>
      </w:tr>
    </w:tbl>
    <w:p w:rsidR="004C7F30" w:rsidRDefault="004C7F30" w:rsidP="00736971">
      <w:pPr>
        <w:rPr>
          <w:sz w:val="24"/>
          <w:szCs w:val="24"/>
        </w:rPr>
      </w:pPr>
    </w:p>
    <w:p w:rsidR="00DF413F" w:rsidRPr="004C7F30" w:rsidRDefault="00DF413F" w:rsidP="00736971">
      <w:pPr>
        <w:rPr>
          <w:sz w:val="24"/>
          <w:szCs w:val="24"/>
        </w:rPr>
      </w:pPr>
    </w:p>
    <w:p w:rsidR="008D1080" w:rsidRPr="004C7F30" w:rsidRDefault="004C7F30" w:rsidP="00736971">
      <w:pPr>
        <w:pStyle w:val="Titolo2"/>
        <w:rPr>
          <w:rFonts w:ascii="Century Gothic" w:hAnsi="Century Gothic"/>
          <w:i/>
          <w:iCs/>
          <w:color w:val="000000" w:themeColor="text1"/>
          <w:sz w:val="24"/>
          <w:szCs w:val="24"/>
        </w:rPr>
      </w:pPr>
      <w:r w:rsidRPr="004C7F30">
        <w:rPr>
          <w:rFonts w:ascii="Century Gothic" w:hAnsi="Century Gothic"/>
          <w:i/>
          <w:iCs/>
          <w:color w:val="000000" w:themeColor="text1"/>
          <w:sz w:val="24"/>
          <w:szCs w:val="24"/>
        </w:rPr>
        <w:lastRenderedPageBreak/>
        <w:t xml:space="preserve">      </w:t>
      </w:r>
      <w:bookmarkStart w:id="7" w:name="_Toc29552140"/>
      <w:r w:rsidR="00736971" w:rsidRPr="004C7F30">
        <w:rPr>
          <w:rFonts w:ascii="Century Gothic" w:hAnsi="Century Gothic"/>
          <w:i/>
          <w:iCs/>
          <w:color w:val="000000" w:themeColor="text1"/>
          <w:sz w:val="24"/>
          <w:szCs w:val="24"/>
        </w:rPr>
        <w:t>1.</w:t>
      </w:r>
      <w:r w:rsidR="00BE2B9C">
        <w:rPr>
          <w:rFonts w:ascii="Century Gothic" w:hAnsi="Century Gothic"/>
          <w:i/>
          <w:iCs/>
          <w:color w:val="000000" w:themeColor="text1"/>
          <w:sz w:val="24"/>
          <w:szCs w:val="24"/>
        </w:rPr>
        <w:t xml:space="preserve">4 </w:t>
      </w:r>
      <w:bookmarkStart w:id="8" w:name="_Hlk30000343"/>
      <w:r w:rsidR="008D1080" w:rsidRPr="004C7F30">
        <w:rPr>
          <w:rFonts w:ascii="Century Gothic" w:hAnsi="Century Gothic"/>
          <w:i/>
          <w:iCs/>
          <w:color w:val="000000" w:themeColor="text1"/>
          <w:sz w:val="24"/>
          <w:szCs w:val="24"/>
        </w:rPr>
        <w:t>Cambio password</w:t>
      </w:r>
      <w:bookmarkEnd w:id="7"/>
      <w:r w:rsidR="008D1080" w:rsidRPr="004C7F30">
        <w:rPr>
          <w:rFonts w:ascii="Century Gothic" w:hAnsi="Century Gothic"/>
          <w:i/>
          <w:iCs/>
          <w:color w:val="000000" w:themeColor="text1"/>
          <w:sz w:val="24"/>
          <w:szCs w:val="24"/>
        </w:rPr>
        <w:t xml:space="preserve"> </w:t>
      </w:r>
      <w:bookmarkEnd w:id="8"/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4C7F30" w:rsidTr="00FA41A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736971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TCS1</w:t>
            </w:r>
            <w:r w:rsidR="00DF413F"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</w:tr>
      <w:tr w:rsidR="008D1080" w:rsidRPr="004C7F30" w:rsidTr="00FA41A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del suo profilo.</w:t>
            </w:r>
          </w:p>
        </w:tc>
      </w:tr>
      <w:tr w:rsidR="008D1080" w:rsidRPr="004C7F30" w:rsidTr="00DF413F">
        <w:trPr>
          <w:trHeight w:val="207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“Account”</w:t>
            </w:r>
          </w:p>
          <w:p w:rsidR="008D1080" w:rsidRPr="00DF413F" w:rsidRDefault="008D1080" w:rsidP="00DF413F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4C7F30" w:rsidRDefault="008D1080" w:rsidP="008D1080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  <w:tbl>
            <w:tblPr>
              <w:tblStyle w:val="Grigliatabella"/>
              <w:tblpPr w:leftFromText="141" w:rightFromText="141" w:vertAnchor="page" w:horzAnchor="margin" w:tblpXSpec="center" w:tblpY="972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DF413F" w:rsidRPr="004C7F30" w:rsidTr="00DF413F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13F" w:rsidRPr="004C7F30" w:rsidRDefault="00DF413F" w:rsidP="00DF413F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Modifica password: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13F" w:rsidRPr="004C7F30" w:rsidRDefault="00DF413F" w:rsidP="00DF413F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</w:t>
                  </w:r>
                </w:p>
              </w:tc>
            </w:tr>
            <w:tr w:rsidR="00DF413F" w:rsidRPr="004C7F30" w:rsidTr="00DF413F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413F" w:rsidRPr="004C7F30" w:rsidRDefault="00DF413F" w:rsidP="00DF413F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Conferma nuova password: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413F" w:rsidRPr="004C7F30" w:rsidRDefault="00DF413F" w:rsidP="00DF413F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8D1080" w:rsidRPr="004C7F30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RPr="004C7F30" w:rsidTr="00FA41A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bookmarkStart w:id="9" w:name="_Hlk29997732"/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La modifica non va a buon fine poiché i campi non sono uguali. </w:t>
            </w:r>
          </w:p>
        </w:tc>
      </w:tr>
      <w:bookmarkEnd w:id="9"/>
    </w:tbl>
    <w:p w:rsidR="00BC709A" w:rsidRDefault="00BC709A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BC709A" w:rsidRPr="004C7F30" w:rsidRDefault="00BC709A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4C7F30" w:rsidTr="004C7F3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736971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TCS1</w:t>
            </w:r>
            <w:r w:rsidR="00DF413F"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</w:tr>
      <w:tr w:rsidR="008D1080" w:rsidRPr="004C7F30" w:rsidTr="004C7F3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del suo profilo.</w:t>
            </w:r>
          </w:p>
        </w:tc>
      </w:tr>
      <w:tr w:rsidR="008D1080" w:rsidRPr="004C7F30" w:rsidTr="004C7F30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4C7F30" w:rsidRDefault="008D1080" w:rsidP="008D1080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8D1080" w:rsidRPr="004C7F30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Modifica password: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</w:t>
                  </w:r>
                </w:p>
              </w:tc>
            </w:tr>
            <w:tr w:rsidR="008D1080" w:rsidRPr="004C7F30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Conferma nuova password: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4C7F30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</w:t>
                  </w:r>
                </w:p>
              </w:tc>
            </w:tr>
          </w:tbl>
          <w:p w:rsidR="008D1080" w:rsidRPr="004C7F30" w:rsidRDefault="008D1080" w:rsidP="008D1080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4C7F30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4C7F30" w:rsidRDefault="004C7F30" w:rsidP="004C7F3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4C7F30" w:rsidRDefault="004C7F30" w:rsidP="004C7F3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C7F30" w:rsidRPr="004C7F30" w:rsidRDefault="004C7F30" w:rsidP="004C7F3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4C7F30" w:rsidRDefault="008D1080" w:rsidP="004C7F30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8D1080" w:rsidRPr="004C7F30" w:rsidTr="004C7F30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4C7F30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La modifica non va a buon fine poiché i campi non rispettano la lunghezza della password. </w:t>
            </w:r>
          </w:p>
        </w:tc>
      </w:tr>
    </w:tbl>
    <w:p w:rsidR="0014537F" w:rsidRDefault="0014537F" w:rsidP="008D1080">
      <w:pPr>
        <w:rPr>
          <w:rFonts w:ascii="Century Gothic" w:hAnsi="Century Gothic"/>
          <w:sz w:val="24"/>
          <w:szCs w:val="24"/>
        </w:rPr>
      </w:pPr>
    </w:p>
    <w:p w:rsidR="0014537F" w:rsidRPr="004C7F30" w:rsidRDefault="0014537F" w:rsidP="008D1080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="-714" w:tblpY="3"/>
        <w:tblW w:w="11052" w:type="dxa"/>
        <w:tblInd w:w="0" w:type="dxa"/>
        <w:tblLook w:val="04A0" w:firstRow="1" w:lastRow="0" w:firstColumn="1" w:lastColumn="0" w:noHBand="0" w:noVBand="1"/>
      </w:tblPr>
      <w:tblGrid>
        <w:gridCol w:w="2263"/>
        <w:gridCol w:w="8789"/>
      </w:tblGrid>
      <w:tr w:rsidR="00736971" w:rsidRPr="004C7F30" w:rsidTr="004C7F3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971" w:rsidRPr="004C7F30" w:rsidRDefault="00736971" w:rsidP="004C7F3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71" w:rsidRPr="004C7F30" w:rsidRDefault="00736971" w:rsidP="004C7F3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TCS1</w:t>
            </w:r>
            <w:r w:rsidR="00DF413F"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</w:tr>
      <w:tr w:rsidR="00736971" w:rsidRPr="004C7F30" w:rsidTr="004C7F3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971" w:rsidRPr="004C7F30" w:rsidRDefault="00736971" w:rsidP="004C7F3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971" w:rsidRPr="004C7F30" w:rsidRDefault="00736971" w:rsidP="004C7F30">
            <w:pPr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L’utente si trova nella pagina del suo profilo.</w:t>
            </w:r>
          </w:p>
        </w:tc>
      </w:tr>
      <w:tr w:rsidR="00736971" w:rsidRPr="004C7F30" w:rsidTr="004C7F30">
        <w:trPr>
          <w:trHeight w:val="163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971" w:rsidRPr="004C7F30" w:rsidRDefault="00736971" w:rsidP="004C7F3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71" w:rsidRPr="004C7F30" w:rsidRDefault="00736971" w:rsidP="004C7F30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“Account”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736971" w:rsidRPr="004C7F30" w:rsidTr="004C7F30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971" w:rsidRPr="004C7F30" w:rsidRDefault="00736971" w:rsidP="004C7F3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Modifica password: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971" w:rsidRPr="004C7F30" w:rsidRDefault="00736971" w:rsidP="004C7F3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PentiumD</w:t>
                  </w:r>
                  <w:proofErr w:type="spellEnd"/>
                </w:p>
              </w:tc>
            </w:tr>
            <w:tr w:rsidR="00736971" w:rsidRPr="004C7F30" w:rsidTr="004C7F30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971" w:rsidRPr="004C7F30" w:rsidRDefault="00736971" w:rsidP="004C7F3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Conferma nuova password: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36971" w:rsidRPr="004C7F30" w:rsidRDefault="00736971" w:rsidP="004C7F3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C7F30">
                    <w:rPr>
                      <w:rFonts w:ascii="Century Gothic" w:hAnsi="Century Gothic"/>
                      <w:sz w:val="24"/>
                      <w:szCs w:val="24"/>
                    </w:rPr>
                    <w:t>PentiumD</w:t>
                  </w:r>
                  <w:proofErr w:type="spellEnd"/>
                </w:p>
              </w:tc>
            </w:tr>
          </w:tbl>
          <w:p w:rsidR="00736971" w:rsidRPr="004C7F30" w:rsidRDefault="00736971" w:rsidP="004C7F30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736971" w:rsidRPr="004C7F30" w:rsidRDefault="00736971" w:rsidP="004C7F3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4C7F30" w:rsidRDefault="004C7F30" w:rsidP="004C7F3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4C7F30" w:rsidRPr="004C7F30" w:rsidRDefault="004C7F30" w:rsidP="004C7F30">
            <w:pPr>
              <w:pStyle w:val="Paragrafoelenco"/>
              <w:rPr>
                <w:rFonts w:ascii="Century Gothic" w:hAnsi="Century Gothic"/>
                <w:sz w:val="24"/>
                <w:szCs w:val="24"/>
              </w:rPr>
            </w:pPr>
          </w:p>
          <w:p w:rsidR="004C7F30" w:rsidRPr="004C7F30" w:rsidRDefault="004C7F30" w:rsidP="004C7F3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Pr="004C7F30" w:rsidRDefault="00736971" w:rsidP="004C7F30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4C7F30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736971" w:rsidRPr="004C7F30" w:rsidTr="004C7F3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971" w:rsidRPr="004C7F30" w:rsidRDefault="00736971" w:rsidP="004C7F3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C7F30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971" w:rsidRPr="004C7F30" w:rsidRDefault="00736971" w:rsidP="004C7F30">
            <w:pPr>
              <w:rPr>
                <w:rFonts w:ascii="Century Gothic" w:hAnsi="Century Gothic"/>
                <w:sz w:val="24"/>
                <w:szCs w:val="24"/>
              </w:rPr>
            </w:pPr>
            <w:bookmarkStart w:id="10" w:name="_Hlk29997939"/>
            <w:r w:rsidRPr="004C7F30">
              <w:rPr>
                <w:rFonts w:ascii="Century Gothic" w:hAnsi="Century Gothic"/>
                <w:sz w:val="24"/>
                <w:szCs w:val="24"/>
              </w:rPr>
              <w:t xml:space="preserve">La modifica va a buon fine poiché tutte le condizioni sono verificate. </w:t>
            </w:r>
            <w:bookmarkEnd w:id="10"/>
          </w:p>
        </w:tc>
      </w:tr>
    </w:tbl>
    <w:p w:rsidR="001710CD" w:rsidRDefault="001710CD" w:rsidP="001710CD"/>
    <w:p w:rsidR="001710CD" w:rsidRDefault="001710CD" w:rsidP="001710CD"/>
    <w:p w:rsidR="001710CD" w:rsidRDefault="001710CD" w:rsidP="001710CD"/>
    <w:p w:rsidR="001710CD" w:rsidRDefault="001710CD" w:rsidP="001710CD"/>
    <w:p w:rsidR="001710CD" w:rsidRDefault="001710CD" w:rsidP="001710CD"/>
    <w:p w:rsidR="001710CD" w:rsidRDefault="001710CD" w:rsidP="001710CD"/>
    <w:p w:rsidR="001710CD" w:rsidRDefault="001710CD" w:rsidP="001710CD"/>
    <w:p w:rsidR="001710CD" w:rsidRDefault="001710CD" w:rsidP="001710CD"/>
    <w:p w:rsidR="001710CD" w:rsidRDefault="001710CD" w:rsidP="001710CD"/>
    <w:p w:rsidR="001710CD" w:rsidRDefault="001710CD" w:rsidP="001710CD"/>
    <w:p w:rsidR="001710CD" w:rsidRDefault="001710CD" w:rsidP="001710CD"/>
    <w:p w:rsidR="001710CD" w:rsidRDefault="001710CD" w:rsidP="001710CD"/>
    <w:p w:rsidR="001710CD" w:rsidRDefault="001710CD" w:rsidP="001710CD"/>
    <w:p w:rsidR="001710CD" w:rsidRDefault="001710CD" w:rsidP="001710CD"/>
    <w:p w:rsidR="008D1080" w:rsidRPr="001710CD" w:rsidRDefault="00736971" w:rsidP="001710CD">
      <w:pPr>
        <w:pStyle w:val="Titolo1"/>
        <w:rPr>
          <w:rFonts w:ascii="Century Gothic" w:hAnsi="Century Gothic"/>
          <w:b/>
          <w:bCs/>
          <w:color w:val="auto"/>
          <w:sz w:val="28"/>
          <w:szCs w:val="28"/>
        </w:rPr>
      </w:pPr>
      <w:bookmarkStart w:id="11" w:name="_Toc29552141"/>
      <w:r w:rsidRPr="001710CD">
        <w:rPr>
          <w:rFonts w:ascii="Century Gothic" w:hAnsi="Century Gothic"/>
          <w:b/>
          <w:bCs/>
          <w:color w:val="auto"/>
          <w:sz w:val="28"/>
          <w:szCs w:val="28"/>
        </w:rPr>
        <w:lastRenderedPageBreak/>
        <w:t>2.</w:t>
      </w:r>
      <w:r w:rsidR="008A5D86" w:rsidRPr="001710CD">
        <w:rPr>
          <w:rFonts w:ascii="Century Gothic" w:hAnsi="Century Gothic"/>
          <w:b/>
          <w:bCs/>
          <w:color w:val="auto"/>
          <w:sz w:val="28"/>
          <w:szCs w:val="28"/>
        </w:rPr>
        <w:t xml:space="preserve">   </w:t>
      </w:r>
      <w:r w:rsidR="008D1080" w:rsidRPr="001710CD">
        <w:rPr>
          <w:rFonts w:ascii="Century Gothic" w:hAnsi="Century Gothic"/>
          <w:b/>
          <w:bCs/>
          <w:color w:val="auto"/>
          <w:sz w:val="28"/>
          <w:szCs w:val="28"/>
        </w:rPr>
        <w:t>Gestione pacchetto</w:t>
      </w:r>
      <w:bookmarkEnd w:id="11"/>
    </w:p>
    <w:p w:rsidR="008D1080" w:rsidRDefault="00736971" w:rsidP="00736971">
      <w:pPr>
        <w:pStyle w:val="Titolo2"/>
        <w:rPr>
          <w:rFonts w:ascii="Century Gothic" w:hAnsi="Century Gothic"/>
          <w:i/>
          <w:iCs/>
          <w:color w:val="000000" w:themeColor="text1"/>
        </w:rPr>
      </w:pPr>
      <w:bookmarkStart w:id="12" w:name="_Toc29552142"/>
      <w:r>
        <w:rPr>
          <w:rFonts w:ascii="Century Gothic" w:hAnsi="Century Gothic"/>
          <w:i/>
          <w:iCs/>
          <w:color w:val="000000" w:themeColor="text1"/>
        </w:rPr>
        <w:t xml:space="preserve">2.1 </w:t>
      </w:r>
      <w:r w:rsidR="008D1080" w:rsidRPr="00736971">
        <w:rPr>
          <w:rFonts w:ascii="Century Gothic" w:hAnsi="Century Gothic"/>
          <w:i/>
          <w:iCs/>
          <w:color w:val="000000" w:themeColor="text1"/>
        </w:rPr>
        <w:t>Crea pacchetto</w:t>
      </w:r>
      <w:bookmarkEnd w:id="12"/>
    </w:p>
    <w:p w:rsidR="00DF413F" w:rsidRDefault="00DF413F" w:rsidP="00DF413F"/>
    <w:p w:rsidR="00DF413F" w:rsidRPr="00DF413F" w:rsidRDefault="00DF413F" w:rsidP="00DF413F"/>
    <w:tbl>
      <w:tblPr>
        <w:tblStyle w:val="Grigliatabella"/>
        <w:tblW w:w="11026" w:type="dxa"/>
        <w:jc w:val="center"/>
        <w:tblInd w:w="0" w:type="dxa"/>
        <w:tblLook w:val="04A0" w:firstRow="1" w:lastRow="0" w:firstColumn="1" w:lastColumn="0" w:noHBand="0" w:noVBand="1"/>
      </w:tblPr>
      <w:tblGrid>
        <w:gridCol w:w="2262"/>
        <w:gridCol w:w="8764"/>
      </w:tblGrid>
      <w:tr w:rsidR="008D1080" w:rsidTr="0014537F">
        <w:trPr>
          <w:trHeight w:val="283"/>
          <w:jc w:val="center"/>
        </w:trPr>
        <w:tc>
          <w:tcPr>
            <w:tcW w:w="2262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64" w:type="dxa"/>
          </w:tcPr>
          <w:p w:rsidR="008D1080" w:rsidRPr="00736971" w:rsidRDefault="00736971" w:rsidP="008D1080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TCS1</w:t>
            </w:r>
            <w:r w:rsidR="00DF413F">
              <w:rPr>
                <w:rFonts w:ascii="Century Gothic" w:hAnsi="Century Gothic"/>
                <w:sz w:val="24"/>
                <w:szCs w:val="24"/>
              </w:rPr>
              <w:t>8</w:t>
            </w:r>
          </w:p>
        </w:tc>
      </w:tr>
      <w:tr w:rsidR="008D1080" w:rsidTr="0014537F">
        <w:trPr>
          <w:trHeight w:val="582"/>
          <w:jc w:val="center"/>
        </w:trPr>
        <w:tc>
          <w:tcPr>
            <w:tcW w:w="2262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64" w:type="dxa"/>
          </w:tcPr>
          <w:p w:rsidR="008D1080" w:rsidRPr="001E23A3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8D1080" w:rsidTr="0014537F">
        <w:trPr>
          <w:trHeight w:val="4458"/>
          <w:jc w:val="center"/>
        </w:trPr>
        <w:tc>
          <w:tcPr>
            <w:tcW w:w="2262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64" w:type="dxa"/>
          </w:tcPr>
          <w:p w:rsidR="008D1080" w:rsidRDefault="008D1080" w:rsidP="008D1080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47"/>
              <w:gridCol w:w="2948"/>
            </w:tblGrid>
            <w:tr w:rsidR="008D1080" w:rsidTr="0014537F">
              <w:trPr>
                <w:trHeight w:val="555"/>
              </w:trPr>
              <w:tc>
                <w:tcPr>
                  <w:tcW w:w="324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48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PAC01</w:t>
                  </w:r>
                </w:p>
              </w:tc>
            </w:tr>
            <w:tr w:rsidR="008D1080" w:rsidTr="0014537F">
              <w:trPr>
                <w:trHeight w:val="548"/>
              </w:trPr>
              <w:tc>
                <w:tcPr>
                  <w:tcW w:w="324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48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:rsidTr="0014537F">
              <w:trPr>
                <w:trHeight w:val="540"/>
              </w:trPr>
              <w:tc>
                <w:tcPr>
                  <w:tcW w:w="324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48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:rsidTr="0014537F">
              <w:trPr>
                <w:trHeight w:val="528"/>
              </w:trPr>
              <w:tc>
                <w:tcPr>
                  <w:tcW w:w="324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48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:rsidTr="0014537F">
              <w:trPr>
                <w:trHeight w:val="504"/>
              </w:trPr>
              <w:tc>
                <w:tcPr>
                  <w:tcW w:w="324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48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:rsidTr="0014537F">
              <w:trPr>
                <w:trHeight w:val="494"/>
              </w:trPr>
              <w:tc>
                <w:tcPr>
                  <w:tcW w:w="324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48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8D1080" w:rsidRPr="001E23A3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8B3B9F" w:rsidRDefault="008D1080" w:rsidP="008D1080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8D1080" w:rsidTr="0014537F">
        <w:trPr>
          <w:trHeight w:val="567"/>
          <w:jc w:val="center"/>
        </w:trPr>
        <w:tc>
          <w:tcPr>
            <w:tcW w:w="2262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64" w:type="dxa"/>
          </w:tcPr>
          <w:p w:rsidR="00155200" w:rsidRPr="008B3B9F" w:rsidRDefault="008D1080" w:rsidP="0015520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L’insegnante non può proseguire con la creazione 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>
              <w:rPr>
                <w:rFonts w:ascii="Century Gothic" w:hAnsi="Century Gothic"/>
                <w:sz w:val="24"/>
                <w:szCs w:val="24"/>
              </w:rPr>
              <w:t>il codice del pacchetto è già esistente.</w:t>
            </w:r>
          </w:p>
        </w:tc>
      </w:tr>
    </w:tbl>
    <w:p w:rsidR="00155200" w:rsidRDefault="00155200" w:rsidP="00155200">
      <w:pPr>
        <w:widowControl/>
        <w:autoSpaceDE/>
        <w:autoSpaceDN/>
        <w:spacing w:after="160" w:line="259" w:lineRule="auto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55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Tr="008D1080">
        <w:tc>
          <w:tcPr>
            <w:tcW w:w="2269" w:type="dxa"/>
          </w:tcPr>
          <w:p w:rsidR="008D1080" w:rsidRPr="00736971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36971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8D1080" w:rsidRPr="00736971" w:rsidRDefault="00736971" w:rsidP="00BC709A">
            <w:pPr>
              <w:tabs>
                <w:tab w:val="left" w:pos="3750"/>
              </w:tabs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2</w:t>
            </w:r>
            <w:r w:rsidR="001710CD">
              <w:rPr>
                <w:rFonts w:ascii="Century Gothic" w:hAnsi="Century Gothic"/>
                <w:sz w:val="24"/>
                <w:szCs w:val="24"/>
              </w:rPr>
              <w:t>0</w:t>
            </w:r>
          </w:p>
        </w:tc>
      </w:tr>
      <w:tr w:rsidR="008D1080" w:rsidRPr="001E23A3" w:rsidTr="008D1080">
        <w:tc>
          <w:tcPr>
            <w:tcW w:w="2269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8D1080" w:rsidRPr="001E23A3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8D1080" w:rsidRPr="008B3B9F" w:rsidTr="008D1080">
        <w:trPr>
          <w:trHeight w:val="4481"/>
        </w:trPr>
        <w:tc>
          <w:tcPr>
            <w:tcW w:w="2269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8D1080" w:rsidRDefault="008D1080" w:rsidP="008D1080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p w:rsidR="008D1080" w:rsidRPr="008B3B9F" w:rsidRDefault="008D1080" w:rsidP="008D1080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8D1080" w:rsidTr="008D1080">
              <w:trPr>
                <w:trHeight w:val="558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8D1080" w:rsidTr="008D1080">
              <w:trPr>
                <w:trHeight w:val="551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8D1080" w:rsidTr="008D1080">
              <w:trPr>
                <w:trHeight w:val="543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8D1080" w:rsidTr="008D1080">
              <w:trPr>
                <w:trHeight w:val="531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:rsidTr="008D1080">
              <w:trPr>
                <w:trHeight w:val="507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1080" w:rsidTr="008D1080">
              <w:trPr>
                <w:trHeight w:val="497"/>
              </w:trPr>
              <w:tc>
                <w:tcPr>
                  <w:tcW w:w="3256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8D1080" w:rsidRDefault="008D1080" w:rsidP="008D10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8D1080" w:rsidRPr="001E23A3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8B3B9F" w:rsidRDefault="008D1080" w:rsidP="008D1080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8D1080" w:rsidRPr="008B3B9F" w:rsidTr="008D1080">
        <w:tc>
          <w:tcPr>
            <w:tcW w:w="2269" w:type="dxa"/>
          </w:tcPr>
          <w:p w:rsidR="008D1080" w:rsidRDefault="008D1080" w:rsidP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8D1080" w:rsidRPr="008B3B9F" w:rsidRDefault="008D1080" w:rsidP="008D108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L’insegnante non può proseguire con la creazione 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>
              <w:rPr>
                <w:rFonts w:ascii="Century Gothic" w:hAnsi="Century Gothic"/>
                <w:sz w:val="24"/>
                <w:szCs w:val="24"/>
              </w:rPr>
              <w:t>non rispetta i criteri di lunghezza per il titolo.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-556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14537F" w:rsidRPr="00736971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="001710CD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14537F" w:rsidRPr="001E23A3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RPr="008B3B9F" w:rsidTr="0014537F">
        <w:trPr>
          <w:trHeight w:val="4481"/>
        </w:trPr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4537F" w:rsidRDefault="0014537F" w:rsidP="0014537F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4537F" w:rsidTr="00DF413F">
              <w:trPr>
                <w:trHeight w:val="558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14537F" w:rsidTr="00DF413F">
              <w:trPr>
                <w:trHeight w:val="551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14537F" w:rsidTr="00DF413F">
              <w:trPr>
                <w:trHeight w:val="543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 – Le basi.</w:t>
                  </w:r>
                </w:p>
              </w:tc>
            </w:tr>
            <w:tr w:rsidR="0014537F" w:rsidTr="00DF413F">
              <w:trPr>
                <w:trHeight w:val="531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foto.png</w:t>
                  </w:r>
                </w:p>
              </w:tc>
            </w:tr>
            <w:tr w:rsidR="0014537F" w:rsidTr="00DF413F">
              <w:trPr>
                <w:trHeight w:val="507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AA</w:t>
                  </w:r>
                </w:p>
              </w:tc>
            </w:tr>
            <w:tr w:rsidR="0014537F" w:rsidTr="00DF413F">
              <w:trPr>
                <w:trHeight w:val="497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8B3B9F" w:rsidRDefault="0014537F" w:rsidP="0014537F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14537F" w:rsidRPr="008B3B9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14537F" w:rsidRPr="008B3B9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 perché </w:t>
            </w:r>
            <w:r>
              <w:rPr>
                <w:rFonts w:ascii="Century Gothic" w:hAnsi="Century Gothic"/>
                <w:sz w:val="24"/>
                <w:szCs w:val="24"/>
              </w:rPr>
              <w:t>il pacchetto con il titolo “Imparare il violino – Le basi.” è già esistente.</w:t>
            </w:r>
          </w:p>
        </w:tc>
      </w:tr>
    </w:tbl>
    <w:p w:rsidR="00FA41A8" w:rsidRDefault="00FA41A8" w:rsidP="008D1080">
      <w:pPr>
        <w:rPr>
          <w:rFonts w:ascii="Century Gothic" w:hAnsi="Century Gothic"/>
          <w:sz w:val="24"/>
          <w:szCs w:val="24"/>
        </w:rPr>
      </w:pPr>
    </w:p>
    <w:p w:rsidR="008D1080" w:rsidRDefault="008D1080" w:rsidP="008D1080">
      <w:pPr>
        <w:rPr>
          <w:rFonts w:ascii="Century Gothic" w:hAnsi="Century Gothic"/>
          <w:sz w:val="24"/>
          <w:szCs w:val="24"/>
        </w:rPr>
      </w:pPr>
    </w:p>
    <w:p w:rsidR="0014537F" w:rsidRDefault="0014537F" w:rsidP="008D1080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311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736971" w:rsidTr="009F6C9C">
        <w:tc>
          <w:tcPr>
            <w:tcW w:w="2269" w:type="dxa"/>
          </w:tcPr>
          <w:p w:rsidR="00736971" w:rsidRDefault="00736971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736971" w:rsidRPr="00736971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2</w:t>
            </w:r>
            <w:r w:rsidR="001710CD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</w:tr>
      <w:tr w:rsidR="00736971" w:rsidRPr="001E23A3" w:rsidTr="009F6C9C">
        <w:tc>
          <w:tcPr>
            <w:tcW w:w="2269" w:type="dxa"/>
          </w:tcPr>
          <w:p w:rsidR="00736971" w:rsidRDefault="00736971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736971" w:rsidRPr="001E23A3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736971" w:rsidRPr="008B3B9F" w:rsidTr="009F6C9C">
        <w:trPr>
          <w:trHeight w:val="4481"/>
        </w:trPr>
        <w:tc>
          <w:tcPr>
            <w:tcW w:w="2269" w:type="dxa"/>
          </w:tcPr>
          <w:p w:rsidR="00736971" w:rsidRDefault="00736971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736971" w:rsidRDefault="00736971" w:rsidP="009F6C9C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736971" w:rsidRPr="008B3B9F" w:rsidRDefault="00736971" w:rsidP="009F6C9C"/>
          <w:p w:rsidR="00736971" w:rsidRPr="008B3B9F" w:rsidRDefault="00736971" w:rsidP="009F6C9C"/>
          <w:p w:rsidR="00736971" w:rsidRPr="008B3B9F" w:rsidRDefault="00736971" w:rsidP="009F6C9C"/>
          <w:p w:rsidR="00736971" w:rsidRPr="008B3B9F" w:rsidRDefault="00736971" w:rsidP="009F6C9C"/>
          <w:p w:rsidR="00736971" w:rsidRPr="008B3B9F" w:rsidRDefault="00736971" w:rsidP="009F6C9C"/>
          <w:p w:rsidR="00736971" w:rsidRPr="008B3B9F" w:rsidRDefault="00736971" w:rsidP="009F6C9C"/>
          <w:p w:rsidR="00736971" w:rsidRPr="008B3B9F" w:rsidRDefault="00736971" w:rsidP="009F6C9C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736971" w:rsidTr="004C7F30">
              <w:trPr>
                <w:trHeight w:val="558"/>
              </w:trPr>
              <w:tc>
                <w:tcPr>
                  <w:tcW w:w="3256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736971" w:rsidTr="004C7F30">
              <w:trPr>
                <w:trHeight w:val="551"/>
              </w:trPr>
              <w:tc>
                <w:tcPr>
                  <w:tcW w:w="3256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736971" w:rsidTr="004C7F30">
              <w:trPr>
                <w:trHeight w:val="543"/>
              </w:trPr>
              <w:tc>
                <w:tcPr>
                  <w:tcW w:w="3256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</w:t>
                  </w:r>
                </w:p>
              </w:tc>
            </w:tr>
            <w:tr w:rsidR="00736971" w:rsidTr="004C7F30">
              <w:trPr>
                <w:trHeight w:val="531"/>
              </w:trPr>
              <w:tc>
                <w:tcPr>
                  <w:tcW w:w="3256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foto.png</w:t>
                  </w:r>
                </w:p>
              </w:tc>
            </w:tr>
            <w:tr w:rsidR="00736971" w:rsidTr="004C7F30">
              <w:trPr>
                <w:trHeight w:val="507"/>
              </w:trPr>
              <w:tc>
                <w:tcPr>
                  <w:tcW w:w="3256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AA</w:t>
                  </w:r>
                </w:p>
              </w:tc>
            </w:tr>
            <w:tr w:rsidR="00736971" w:rsidTr="004C7F30">
              <w:trPr>
                <w:trHeight w:val="497"/>
              </w:trPr>
              <w:tc>
                <w:tcPr>
                  <w:tcW w:w="3256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736971" w:rsidRDefault="00736971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736971" w:rsidRPr="001E23A3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36971" w:rsidRPr="008B3B9F" w:rsidRDefault="00736971" w:rsidP="009F6C9C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736971" w:rsidRPr="008B3B9F" w:rsidTr="009F6C9C">
        <w:tc>
          <w:tcPr>
            <w:tcW w:w="2269" w:type="dxa"/>
          </w:tcPr>
          <w:p w:rsidR="00736971" w:rsidRDefault="00736971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736971" w:rsidRPr="008B3B9F" w:rsidRDefault="00736971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 perché </w:t>
            </w:r>
            <w:r>
              <w:rPr>
                <w:rFonts w:ascii="Century Gothic" w:hAnsi="Century Gothic"/>
                <w:sz w:val="24"/>
                <w:szCs w:val="24"/>
              </w:rPr>
              <w:t>il Prezzo non rispetta i criteri di formato.</w:t>
            </w:r>
          </w:p>
        </w:tc>
      </w:tr>
    </w:tbl>
    <w:p w:rsidR="00BC709A" w:rsidRDefault="00BC709A" w:rsidP="008D1080">
      <w:pPr>
        <w:rPr>
          <w:rFonts w:ascii="Century Gothic" w:hAnsi="Century Gothic"/>
          <w:sz w:val="24"/>
          <w:szCs w:val="24"/>
        </w:rPr>
      </w:pPr>
    </w:p>
    <w:p w:rsidR="008D1080" w:rsidRDefault="008D1080" w:rsidP="008D1080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6659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14537F" w:rsidRPr="00736971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="001710CD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14537F" w:rsidRPr="001E23A3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RPr="008B3B9F" w:rsidTr="0014537F">
        <w:trPr>
          <w:trHeight w:val="4481"/>
        </w:trPr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4537F" w:rsidRDefault="0014537F" w:rsidP="0014537F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4537F" w:rsidTr="00DF413F">
              <w:trPr>
                <w:trHeight w:val="558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14537F" w:rsidTr="00DF413F">
              <w:trPr>
                <w:trHeight w:val="551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14537F" w:rsidTr="00DF413F">
              <w:trPr>
                <w:trHeight w:val="543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 – Le basi.</w:t>
                  </w:r>
                </w:p>
              </w:tc>
            </w:tr>
            <w:tr w:rsidR="0014537F" w:rsidTr="00DF413F">
              <w:trPr>
                <w:trHeight w:val="531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foto.png</w:t>
                  </w:r>
                </w:p>
              </w:tc>
            </w:tr>
            <w:tr w:rsidR="0014537F" w:rsidTr="00DF413F">
              <w:trPr>
                <w:trHeight w:val="507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12.5</w:t>
                  </w:r>
                </w:p>
              </w:tc>
            </w:tr>
            <w:tr w:rsidR="0014537F" w:rsidTr="00DF413F">
              <w:trPr>
                <w:trHeight w:val="497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8B3B9F" w:rsidRDefault="0014537F" w:rsidP="0014537F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14537F" w:rsidRPr="008B3B9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14537F" w:rsidRPr="008B3B9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L’insegnante non può proseguire con la creazione 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perché </w:t>
            </w:r>
            <w:r>
              <w:rPr>
                <w:rFonts w:ascii="Century Gothic" w:hAnsi="Century Gothic"/>
                <w:sz w:val="24"/>
                <w:szCs w:val="24"/>
              </w:rPr>
              <w:t>la Descrizione non rispetta i criteri di lunghezza.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82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Tr="00DF413F">
        <w:tc>
          <w:tcPr>
            <w:tcW w:w="2269" w:type="dxa"/>
          </w:tcPr>
          <w:p w:rsidR="0014537F" w:rsidRDefault="0014537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14537F" w:rsidRPr="00736971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="001710CD"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</w:tr>
      <w:tr w:rsidR="0014537F" w:rsidRPr="001E23A3" w:rsidTr="00DF413F">
        <w:tc>
          <w:tcPr>
            <w:tcW w:w="2269" w:type="dxa"/>
          </w:tcPr>
          <w:p w:rsidR="0014537F" w:rsidRDefault="0014537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14537F" w:rsidRPr="001E23A3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RPr="008B3B9F" w:rsidTr="00DF413F">
        <w:trPr>
          <w:trHeight w:val="4481"/>
        </w:trPr>
        <w:tc>
          <w:tcPr>
            <w:tcW w:w="2269" w:type="dxa"/>
          </w:tcPr>
          <w:p w:rsidR="0014537F" w:rsidRDefault="0014537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4537F" w:rsidRDefault="0014537F" w:rsidP="00DF413F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14537F" w:rsidRPr="008B3B9F" w:rsidRDefault="0014537F" w:rsidP="00DF413F"/>
          <w:p w:rsidR="0014537F" w:rsidRPr="008B3B9F" w:rsidRDefault="0014537F" w:rsidP="00DF413F"/>
          <w:p w:rsidR="0014537F" w:rsidRPr="008B3B9F" w:rsidRDefault="0014537F" w:rsidP="00DF413F"/>
          <w:p w:rsidR="0014537F" w:rsidRPr="008B3B9F" w:rsidRDefault="0014537F" w:rsidP="00DF413F"/>
          <w:p w:rsidR="0014537F" w:rsidRPr="008B3B9F" w:rsidRDefault="0014537F" w:rsidP="00DF413F"/>
          <w:p w:rsidR="0014537F" w:rsidRPr="008B3B9F" w:rsidRDefault="0014537F" w:rsidP="00DF413F"/>
          <w:p w:rsidR="0014537F" w:rsidRPr="008B3B9F" w:rsidRDefault="0014537F" w:rsidP="00DF413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4537F" w:rsidTr="00DF413F">
              <w:trPr>
                <w:trHeight w:val="558"/>
              </w:trPr>
              <w:tc>
                <w:tcPr>
                  <w:tcW w:w="3256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14537F" w:rsidTr="00DF413F">
              <w:trPr>
                <w:trHeight w:val="551"/>
              </w:trPr>
              <w:tc>
                <w:tcPr>
                  <w:tcW w:w="3256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14537F" w:rsidTr="00DF413F">
              <w:trPr>
                <w:trHeight w:val="543"/>
              </w:trPr>
              <w:tc>
                <w:tcPr>
                  <w:tcW w:w="3256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 – Le basi.</w:t>
                  </w:r>
                </w:p>
              </w:tc>
            </w:tr>
            <w:tr w:rsidR="0014537F" w:rsidTr="00DF413F">
              <w:trPr>
                <w:trHeight w:val="531"/>
              </w:trPr>
              <w:tc>
                <w:tcPr>
                  <w:tcW w:w="3256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foto.png</w:t>
                  </w:r>
                </w:p>
              </w:tc>
            </w:tr>
            <w:tr w:rsidR="0014537F" w:rsidTr="00DF413F">
              <w:trPr>
                <w:trHeight w:val="507"/>
              </w:trPr>
              <w:tc>
                <w:tcPr>
                  <w:tcW w:w="3256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12.5</w:t>
                  </w:r>
                </w:p>
              </w:tc>
            </w:tr>
            <w:tr w:rsidR="0014537F" w:rsidTr="00DF413F">
              <w:trPr>
                <w:trHeight w:val="497"/>
              </w:trPr>
              <w:tc>
                <w:tcPr>
                  <w:tcW w:w="3256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14537F" w:rsidRPr="001E23A3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8B3B9F" w:rsidRDefault="0014537F" w:rsidP="00DF413F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14537F" w:rsidRPr="008B3B9F" w:rsidTr="00DF413F">
        <w:tc>
          <w:tcPr>
            <w:tcW w:w="2269" w:type="dxa"/>
          </w:tcPr>
          <w:p w:rsidR="0014537F" w:rsidRDefault="0014537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14537F" w:rsidRPr="008B3B9F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</w:t>
            </w:r>
            <w:r w:rsidRPr="008B3B9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>perché non è stato compilato il campo di Descrizione.</w:t>
            </w:r>
          </w:p>
        </w:tc>
      </w:tr>
    </w:tbl>
    <w:p w:rsidR="008D1080" w:rsidRDefault="008D1080" w:rsidP="008D1080">
      <w:pPr>
        <w:rPr>
          <w:rFonts w:ascii="Century Gothic" w:hAnsi="Century Gothic"/>
          <w:sz w:val="24"/>
          <w:szCs w:val="24"/>
        </w:rPr>
      </w:pPr>
    </w:p>
    <w:p w:rsidR="0014537F" w:rsidRDefault="0014537F" w:rsidP="008D1080">
      <w:pPr>
        <w:rPr>
          <w:rFonts w:ascii="Century Gothic" w:hAnsi="Century Gothic"/>
          <w:sz w:val="24"/>
          <w:szCs w:val="24"/>
        </w:rPr>
      </w:pPr>
    </w:p>
    <w:p w:rsidR="0014537F" w:rsidRDefault="0014537F">
      <w:pPr>
        <w:widowControl/>
        <w:autoSpaceDE/>
        <w:autoSpaceDN/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tbl>
      <w:tblPr>
        <w:tblStyle w:val="Grigliatabella"/>
        <w:tblpPr w:leftFromText="141" w:rightFromText="141" w:vertAnchor="text" w:horzAnchor="margin" w:tblpXSpec="center" w:tblpY="-436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14537F" w:rsidRPr="00736971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TCS2</w:t>
            </w:r>
            <w:r w:rsidR="001710CD"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</w:tr>
      <w:tr w:rsidR="0014537F" w:rsidRPr="001E23A3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RPr="008B3B9F" w:rsidTr="0014537F">
        <w:trPr>
          <w:trHeight w:val="5169"/>
        </w:trPr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4537F" w:rsidRDefault="0014537F" w:rsidP="0014537F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4537F" w:rsidTr="00DF413F">
              <w:trPr>
                <w:trHeight w:val="558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PAC02</w:t>
                  </w:r>
                </w:p>
              </w:tc>
            </w:tr>
            <w:tr w:rsidR="0014537F" w:rsidTr="00DF413F">
              <w:trPr>
                <w:trHeight w:val="551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Sottocategoria: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Violino</w:t>
                  </w:r>
                </w:p>
              </w:tc>
            </w:tr>
            <w:tr w:rsidR="0014537F" w:rsidTr="00DF413F">
              <w:trPr>
                <w:trHeight w:val="543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 – Le basi.</w:t>
                  </w:r>
                </w:p>
              </w:tc>
            </w:tr>
            <w:tr w:rsidR="0014537F" w:rsidTr="00DF413F">
              <w:trPr>
                <w:trHeight w:val="531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 copertina: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foto.png</w:t>
                  </w:r>
                </w:p>
              </w:tc>
            </w:tr>
            <w:tr w:rsidR="0014537F" w:rsidTr="00DF413F">
              <w:trPr>
                <w:trHeight w:val="507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12.5</w:t>
                  </w:r>
                </w:p>
              </w:tc>
            </w:tr>
            <w:tr w:rsidR="0014537F" w:rsidTr="00DF413F">
              <w:trPr>
                <w:trHeight w:val="497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Corso per imparare a suonare il violino dalle basi.</w:t>
                  </w:r>
                </w:p>
              </w:tc>
            </w:tr>
          </w:tbl>
          <w:p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8B3B9F" w:rsidRDefault="0014537F" w:rsidP="0014537F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“Prosegui”</w:t>
            </w:r>
          </w:p>
        </w:tc>
      </w:tr>
      <w:tr w:rsidR="0014537F" w:rsidRPr="008B3B9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14537F" w:rsidRPr="008B3B9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può proseguire con la creazione poiché tutti i campi sono stati compilati correttamente.</w:t>
            </w:r>
          </w:p>
        </w:tc>
      </w:tr>
    </w:tbl>
    <w:p w:rsidR="0014537F" w:rsidRDefault="0014537F" w:rsidP="008D1080">
      <w:pPr>
        <w:rPr>
          <w:rFonts w:ascii="Century Gothic" w:hAnsi="Century Gothic"/>
          <w:sz w:val="24"/>
          <w:szCs w:val="24"/>
        </w:rPr>
      </w:pPr>
    </w:p>
    <w:p w:rsidR="0014537F" w:rsidRDefault="0014537F" w:rsidP="008D1080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71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14537F" w:rsidRPr="00736971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TCS2</w:t>
            </w:r>
            <w:r w:rsidR="001710CD"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</w:tr>
      <w:tr w:rsidR="0014537F" w:rsidRPr="001E23A3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RPr="008B3B9F" w:rsidTr="0014537F">
        <w:trPr>
          <w:trHeight w:val="96"/>
        </w:trPr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4537F" w:rsidRDefault="0014537F" w:rsidP="0014537F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p w:rsidR="0014537F" w:rsidRPr="008B3B9F" w:rsidRDefault="0014537F" w:rsidP="0014537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4537F" w:rsidTr="00DF413F">
              <w:trPr>
                <w:trHeight w:val="558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AAA</w:t>
                  </w:r>
                </w:p>
              </w:tc>
            </w:tr>
            <w:tr w:rsidR="0014537F" w:rsidTr="00DF413F">
              <w:trPr>
                <w:trHeight w:val="551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14537F" w:rsidTr="00DF413F">
              <w:trPr>
                <w:trHeight w:val="543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8B3B9F" w:rsidRDefault="0014537F" w:rsidP="0014537F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14537F" w:rsidRPr="008B3B9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14537F" w:rsidRPr="008B3B9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 poiché l’URL non rispetta i criteri di formato.</w:t>
            </w:r>
          </w:p>
        </w:tc>
      </w:tr>
    </w:tbl>
    <w:p w:rsidR="0014537F" w:rsidRDefault="0014537F" w:rsidP="008D1080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68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14537F" w:rsidRPr="00736971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TCS2</w:t>
            </w:r>
            <w:r w:rsidR="001710CD"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</w:tr>
      <w:tr w:rsidR="0014537F" w:rsidRPr="001E23A3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RPr="008B3B9F" w:rsidTr="0014537F">
        <w:trPr>
          <w:trHeight w:val="96"/>
        </w:trPr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4537F" w:rsidRDefault="0014537F" w:rsidP="0014537F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14537F" w:rsidRPr="008B3B9F" w:rsidRDefault="0014537F" w:rsidP="0014537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06"/>
              <w:gridCol w:w="5356"/>
            </w:tblGrid>
            <w:tr w:rsidR="0014537F" w:rsidTr="00DF413F">
              <w:trPr>
                <w:trHeight w:val="558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14537F" w:rsidTr="00DF413F">
              <w:trPr>
                <w:trHeight w:val="551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14537F" w:rsidTr="00DF413F">
              <w:trPr>
                <w:trHeight w:val="543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8B3B9F" w:rsidRDefault="0014537F" w:rsidP="0014537F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14537F" w:rsidRPr="008B3B9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14537F" w:rsidRPr="008B3B9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 poiché l’URL della lezione è già presente nel DB.</w:t>
            </w:r>
          </w:p>
        </w:tc>
      </w:tr>
    </w:tbl>
    <w:p w:rsidR="00BC709A" w:rsidRDefault="00BC709A" w:rsidP="008D1080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22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FA41A8" w:rsidTr="00FA41A8">
        <w:tc>
          <w:tcPr>
            <w:tcW w:w="2269" w:type="dxa"/>
          </w:tcPr>
          <w:p w:rsidR="00FA41A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FA41A8" w:rsidRPr="00736971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  <w:r w:rsidRPr="00736971">
              <w:rPr>
                <w:rFonts w:ascii="Century Gothic" w:hAnsi="Century Gothic"/>
                <w:sz w:val="24"/>
                <w:szCs w:val="24"/>
              </w:rPr>
              <w:t>TCS2</w:t>
            </w:r>
            <w:r w:rsidR="001710CD">
              <w:rPr>
                <w:rFonts w:ascii="Century Gothic" w:hAnsi="Century Gothic"/>
                <w:sz w:val="24"/>
                <w:szCs w:val="24"/>
              </w:rPr>
              <w:t>8</w:t>
            </w:r>
          </w:p>
        </w:tc>
      </w:tr>
      <w:tr w:rsidR="00FA41A8" w:rsidRPr="001E23A3" w:rsidTr="00FA41A8">
        <w:tc>
          <w:tcPr>
            <w:tcW w:w="2269" w:type="dxa"/>
          </w:tcPr>
          <w:p w:rsidR="00FA41A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FA41A8" w:rsidRPr="001E23A3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FA41A8" w:rsidRPr="008B3B9F" w:rsidTr="00FA41A8">
        <w:trPr>
          <w:trHeight w:val="96"/>
        </w:trPr>
        <w:tc>
          <w:tcPr>
            <w:tcW w:w="2269" w:type="dxa"/>
          </w:tcPr>
          <w:p w:rsidR="00FA41A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FA41A8" w:rsidRDefault="00FA41A8" w:rsidP="00FA41A8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FA41A8" w:rsidRPr="008B3B9F" w:rsidRDefault="00FA41A8" w:rsidP="00FA41A8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276"/>
            </w:tblGrid>
            <w:tr w:rsidR="00FA41A8" w:rsidTr="00DF413F">
              <w:trPr>
                <w:trHeight w:val="558"/>
              </w:trPr>
              <w:tc>
                <w:tcPr>
                  <w:tcW w:w="3256" w:type="dxa"/>
                </w:tcPr>
                <w:p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</w:t>
                  </w:r>
                </w:p>
              </w:tc>
            </w:tr>
            <w:tr w:rsidR="00FA41A8" w:rsidTr="00DF413F">
              <w:trPr>
                <w:trHeight w:val="551"/>
              </w:trPr>
              <w:tc>
                <w:tcPr>
                  <w:tcW w:w="3256" w:type="dxa"/>
                </w:tcPr>
                <w:p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AA</w:t>
                  </w:r>
                </w:p>
              </w:tc>
            </w:tr>
            <w:tr w:rsidR="00FA41A8" w:rsidTr="00DF413F">
              <w:trPr>
                <w:trHeight w:val="543"/>
              </w:trPr>
              <w:tc>
                <w:tcPr>
                  <w:tcW w:w="3256" w:type="dxa"/>
                </w:tcPr>
                <w:p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FA41A8" w:rsidRDefault="00FA41A8" w:rsidP="00FA41A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FA41A8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A41A8" w:rsidRPr="008B3B9F" w:rsidRDefault="00FA41A8" w:rsidP="00FA41A8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FA41A8" w:rsidRPr="008B3B9F" w:rsidTr="00FA41A8">
        <w:tc>
          <w:tcPr>
            <w:tcW w:w="2269" w:type="dxa"/>
          </w:tcPr>
          <w:p w:rsidR="00FA41A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FA41A8" w:rsidRPr="008B3B9F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 poiché il Titolo non rispetta i criteri di lunghezza.</w:t>
            </w:r>
          </w:p>
        </w:tc>
      </w:tr>
    </w:tbl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556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14537F" w:rsidRPr="00AA06C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 w:rsidR="001710CD">
              <w:rPr>
                <w:rFonts w:ascii="Century Gothic" w:hAnsi="Century Gothic"/>
                <w:sz w:val="24"/>
                <w:szCs w:val="24"/>
              </w:rPr>
              <w:t>29</w:t>
            </w:r>
          </w:p>
        </w:tc>
      </w:tr>
      <w:tr w:rsidR="0014537F" w:rsidRPr="001E23A3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14537F" w:rsidRPr="001E23A3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RPr="008B3B9F" w:rsidTr="0014537F">
        <w:trPr>
          <w:trHeight w:val="96"/>
        </w:trPr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4537F" w:rsidRDefault="0014537F" w:rsidP="0014537F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14537F" w:rsidRPr="008B3B9F" w:rsidRDefault="0014537F" w:rsidP="0014537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276"/>
            </w:tblGrid>
            <w:tr w:rsidR="0014537F" w:rsidTr="00DF413F">
              <w:trPr>
                <w:trHeight w:val="558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</w:t>
                  </w:r>
                </w:p>
              </w:tc>
            </w:tr>
            <w:tr w:rsidR="0014537F" w:rsidTr="00DF413F">
              <w:trPr>
                <w:trHeight w:val="551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1 - Violino</w:t>
                  </w:r>
                </w:p>
              </w:tc>
            </w:tr>
            <w:tr w:rsidR="0014537F" w:rsidTr="00DF413F">
              <w:trPr>
                <w:trHeight w:val="543"/>
              </w:trPr>
              <w:tc>
                <w:tcPr>
                  <w:tcW w:w="3256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14537F" w:rsidRDefault="0014537F" w:rsidP="0014537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14537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8B3B9F" w:rsidRDefault="0014537F" w:rsidP="0014537F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14537F" w:rsidRPr="008B3B9F" w:rsidTr="0014537F">
        <w:tc>
          <w:tcPr>
            <w:tcW w:w="2269" w:type="dxa"/>
          </w:tcPr>
          <w:p w:rsidR="0014537F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14537F" w:rsidRPr="008B3B9F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 poiché esiste già una lezione con il titolo “Lezione 1 – Violino”.</w:t>
            </w:r>
          </w:p>
        </w:tc>
      </w:tr>
    </w:tbl>
    <w:p w:rsidR="00BC709A" w:rsidRDefault="00BC709A" w:rsidP="0011376A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42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Tr="00DF413F">
        <w:tc>
          <w:tcPr>
            <w:tcW w:w="2269" w:type="dxa"/>
          </w:tcPr>
          <w:p w:rsidR="0014537F" w:rsidRDefault="0014537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14537F" w:rsidRPr="00AA06C8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>
              <w:rPr>
                <w:rFonts w:ascii="Century Gothic" w:hAnsi="Century Gothic"/>
                <w:sz w:val="24"/>
                <w:szCs w:val="24"/>
              </w:rPr>
              <w:t>3</w:t>
            </w:r>
            <w:r w:rsidR="001710CD">
              <w:rPr>
                <w:rFonts w:ascii="Century Gothic" w:hAnsi="Century Gothic"/>
                <w:sz w:val="24"/>
                <w:szCs w:val="24"/>
              </w:rPr>
              <w:t>0</w:t>
            </w:r>
          </w:p>
        </w:tc>
      </w:tr>
      <w:tr w:rsidR="0014537F" w:rsidRPr="001E23A3" w:rsidTr="00DF413F">
        <w:tc>
          <w:tcPr>
            <w:tcW w:w="2269" w:type="dxa"/>
          </w:tcPr>
          <w:p w:rsidR="0014537F" w:rsidRDefault="0014537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14537F" w:rsidRPr="001E23A3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RPr="008B3B9F" w:rsidTr="00DF413F">
        <w:trPr>
          <w:trHeight w:val="96"/>
        </w:trPr>
        <w:tc>
          <w:tcPr>
            <w:tcW w:w="2269" w:type="dxa"/>
          </w:tcPr>
          <w:p w:rsidR="0014537F" w:rsidRDefault="0014537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4537F" w:rsidRDefault="0014537F" w:rsidP="00DF413F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14537F" w:rsidRPr="008B3B9F" w:rsidRDefault="0014537F" w:rsidP="00DF413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06"/>
              <w:gridCol w:w="5356"/>
            </w:tblGrid>
            <w:tr w:rsidR="0014537F" w:rsidTr="00DF413F">
              <w:trPr>
                <w:trHeight w:val="558"/>
              </w:trPr>
              <w:tc>
                <w:tcPr>
                  <w:tcW w:w="3256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14537F" w:rsidTr="00DF413F">
              <w:trPr>
                <w:trHeight w:val="551"/>
              </w:trPr>
              <w:tc>
                <w:tcPr>
                  <w:tcW w:w="3256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– La basi del violino</w:t>
                  </w:r>
                </w:p>
              </w:tc>
            </w:tr>
            <w:tr w:rsidR="0014537F" w:rsidTr="00DF413F">
              <w:trPr>
                <w:trHeight w:val="543"/>
              </w:trPr>
              <w:tc>
                <w:tcPr>
                  <w:tcW w:w="3256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14537F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8B3B9F" w:rsidRDefault="0014537F" w:rsidP="00DF413F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14537F" w:rsidRPr="008B3B9F" w:rsidTr="00DF413F">
        <w:tc>
          <w:tcPr>
            <w:tcW w:w="2269" w:type="dxa"/>
          </w:tcPr>
          <w:p w:rsidR="0014537F" w:rsidRDefault="0014537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14537F" w:rsidRPr="008B3B9F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non può proseguire con la creazione poiché non tutti i campi sono stati compilati.</w:t>
            </w:r>
          </w:p>
        </w:tc>
      </w:tr>
    </w:tbl>
    <w:p w:rsidR="008D1080" w:rsidRDefault="008D1080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BC709A" w:rsidRPr="00BC709A" w:rsidRDefault="00BC709A" w:rsidP="00BC709A">
      <w:pPr>
        <w:tabs>
          <w:tab w:val="left" w:pos="2985"/>
        </w:tabs>
        <w:rPr>
          <w:rFonts w:ascii="Century Gothic" w:hAnsi="Century Gothic"/>
          <w:sz w:val="24"/>
          <w:szCs w:val="24"/>
        </w:rPr>
      </w:pPr>
    </w:p>
    <w:p w:rsidR="00656400" w:rsidRDefault="00656400" w:rsidP="0011376A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78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Tr="00DF413F">
        <w:tc>
          <w:tcPr>
            <w:tcW w:w="2269" w:type="dxa"/>
          </w:tcPr>
          <w:p w:rsidR="0014537F" w:rsidRDefault="0014537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14537F" w:rsidRPr="00AA06C8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>
              <w:rPr>
                <w:rFonts w:ascii="Century Gothic" w:hAnsi="Century Gothic"/>
                <w:sz w:val="24"/>
                <w:szCs w:val="24"/>
              </w:rPr>
              <w:t>3</w:t>
            </w:r>
            <w:r w:rsidR="001710CD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</w:tr>
      <w:tr w:rsidR="0014537F" w:rsidRPr="001E23A3" w:rsidTr="00DF413F">
        <w:tc>
          <w:tcPr>
            <w:tcW w:w="2269" w:type="dxa"/>
          </w:tcPr>
          <w:p w:rsidR="0014537F" w:rsidRDefault="0014537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14537F" w:rsidRPr="001E23A3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personale e alla voce di inserimento pacchetto.</w:t>
            </w:r>
          </w:p>
        </w:tc>
      </w:tr>
      <w:tr w:rsidR="0014537F" w:rsidRPr="008B3B9F" w:rsidTr="00DF413F">
        <w:trPr>
          <w:trHeight w:val="96"/>
        </w:trPr>
        <w:tc>
          <w:tcPr>
            <w:tcW w:w="2269" w:type="dxa"/>
          </w:tcPr>
          <w:p w:rsidR="0014537F" w:rsidRDefault="0014537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4537F" w:rsidRDefault="0014537F" w:rsidP="00DF413F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1E23A3">
              <w:rPr>
                <w:rFonts w:ascii="Century Gothic" w:hAnsi="Century Gothic"/>
                <w:sz w:val="24"/>
                <w:szCs w:val="24"/>
              </w:rPr>
              <w:t>Compila i campi</w:t>
            </w:r>
          </w:p>
          <w:p w:rsidR="0014537F" w:rsidRPr="008B3B9F" w:rsidRDefault="0014537F" w:rsidP="00DF413F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06"/>
              <w:gridCol w:w="5356"/>
            </w:tblGrid>
            <w:tr w:rsidR="0014537F" w:rsidTr="00DF413F">
              <w:trPr>
                <w:trHeight w:val="558"/>
              </w:trPr>
              <w:tc>
                <w:tcPr>
                  <w:tcW w:w="3256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14537F" w:rsidTr="00DF413F">
              <w:trPr>
                <w:trHeight w:val="551"/>
              </w:trPr>
              <w:tc>
                <w:tcPr>
                  <w:tcW w:w="3256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1 -Violino</w:t>
                  </w:r>
                </w:p>
              </w:tc>
            </w:tr>
            <w:tr w:rsidR="0014537F" w:rsidTr="00DF413F">
              <w:trPr>
                <w:trHeight w:val="543"/>
              </w:trPr>
              <w:tc>
                <w:tcPr>
                  <w:tcW w:w="3256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14537F" w:rsidRDefault="0014537F" w:rsidP="00DF413F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22:00</w:t>
                  </w:r>
                </w:p>
              </w:tc>
            </w:tr>
          </w:tbl>
          <w:p w:rsidR="0014537F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8B3B9F" w:rsidRDefault="0014537F" w:rsidP="00DF413F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14537F" w:rsidRPr="008B3B9F" w:rsidTr="00DF413F">
        <w:tc>
          <w:tcPr>
            <w:tcW w:w="2269" w:type="dxa"/>
          </w:tcPr>
          <w:p w:rsidR="0014537F" w:rsidRDefault="0014537F" w:rsidP="00DF413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14537F" w:rsidRPr="008B3B9F" w:rsidRDefault="0014537F" w:rsidP="00DF413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L’insegnante può proseguire con la creazione poiché tutti i campi sono stati compilati correttamente.</w:t>
            </w:r>
          </w:p>
        </w:tc>
      </w:tr>
    </w:tbl>
    <w:p w:rsidR="008D1080" w:rsidRDefault="008D1080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BC3643">
      <w:pPr>
        <w:pStyle w:val="Titolo2"/>
        <w:numPr>
          <w:ilvl w:val="1"/>
          <w:numId w:val="29"/>
        </w:numPr>
        <w:tabs>
          <w:tab w:val="left" w:pos="284"/>
        </w:tabs>
        <w:ind w:left="425" w:hanging="425"/>
        <w:rPr>
          <w:rFonts w:ascii="Century Gothic" w:hAnsi="Century Gothic"/>
          <w:i/>
          <w:iCs/>
          <w:color w:val="000000" w:themeColor="text1"/>
        </w:rPr>
      </w:pPr>
      <w:bookmarkStart w:id="13" w:name="_Toc29552143"/>
      <w:r w:rsidRPr="00AA06C8">
        <w:rPr>
          <w:rFonts w:ascii="Century Gothic" w:hAnsi="Century Gothic"/>
          <w:i/>
          <w:iCs/>
          <w:color w:val="000000" w:themeColor="text1"/>
        </w:rPr>
        <w:t>Modifica pacchetto</w:t>
      </w:r>
      <w:bookmarkEnd w:id="13"/>
    </w:p>
    <w:p w:rsidR="00297DDC" w:rsidRDefault="00297DDC" w:rsidP="00297DDC"/>
    <w:tbl>
      <w:tblPr>
        <w:tblStyle w:val="Grigliatabella"/>
        <w:tblpPr w:leftFromText="141" w:rightFromText="141" w:vertAnchor="text" w:horzAnchor="margin" w:tblpXSpec="center" w:tblpY="193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297DDC" w:rsidTr="00B364D7">
        <w:tc>
          <w:tcPr>
            <w:tcW w:w="2269" w:type="dxa"/>
          </w:tcPr>
          <w:p w:rsidR="00297DDC" w:rsidRDefault="00297DDC" w:rsidP="00B364D7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297DDC" w:rsidRPr="00AA06C8" w:rsidRDefault="00297DDC" w:rsidP="00B364D7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>
              <w:rPr>
                <w:rFonts w:ascii="Century Gothic" w:hAnsi="Century Gothic"/>
                <w:sz w:val="24"/>
                <w:szCs w:val="24"/>
              </w:rPr>
              <w:t>33</w:t>
            </w:r>
          </w:p>
        </w:tc>
      </w:tr>
      <w:tr w:rsidR="00297DDC" w:rsidRPr="001E23A3" w:rsidTr="00B364D7">
        <w:trPr>
          <w:trHeight w:val="379"/>
        </w:trPr>
        <w:tc>
          <w:tcPr>
            <w:tcW w:w="2269" w:type="dxa"/>
          </w:tcPr>
          <w:p w:rsidR="00297DDC" w:rsidRDefault="00297DDC" w:rsidP="00B364D7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297DDC" w:rsidRPr="001E23A3" w:rsidRDefault="00297DDC" w:rsidP="00B364D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297DDC" w:rsidRPr="008B3B9F" w:rsidTr="00B364D7">
        <w:trPr>
          <w:trHeight w:val="1823"/>
        </w:trPr>
        <w:tc>
          <w:tcPr>
            <w:tcW w:w="2269" w:type="dxa"/>
          </w:tcPr>
          <w:p w:rsidR="00297DDC" w:rsidRDefault="00297DDC" w:rsidP="00B364D7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297DDC" w:rsidRDefault="00297DDC" w:rsidP="00297DDC">
            <w:pPr>
              <w:pStyle w:val="Paragrafoelenco"/>
              <w:numPr>
                <w:ilvl w:val="0"/>
                <w:numId w:val="6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:rsidR="00297DDC" w:rsidRPr="008B3B9F" w:rsidRDefault="00297DDC" w:rsidP="00B364D7"/>
          <w:p w:rsidR="00297DDC" w:rsidRPr="008B3B9F" w:rsidRDefault="00297DDC" w:rsidP="00B364D7"/>
          <w:p w:rsidR="00297DDC" w:rsidRPr="008B3B9F" w:rsidRDefault="00297DDC" w:rsidP="00B364D7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297DDC" w:rsidTr="00B364D7">
              <w:trPr>
                <w:trHeight w:val="558"/>
              </w:trPr>
              <w:tc>
                <w:tcPr>
                  <w:tcW w:w="3256" w:type="dxa"/>
                </w:tcPr>
                <w:p w:rsidR="00297DDC" w:rsidRDefault="00297DDC" w:rsidP="00B364D7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297DDC" w:rsidRDefault="00297DDC" w:rsidP="00B364D7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PAC01</w:t>
                  </w:r>
                </w:p>
              </w:tc>
            </w:tr>
          </w:tbl>
          <w:p w:rsidR="00297DDC" w:rsidRDefault="00297DDC" w:rsidP="00B364D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297DDC" w:rsidRPr="008B3B9F" w:rsidRDefault="00297DDC" w:rsidP="00297DDC">
            <w:pPr>
              <w:pStyle w:val="Paragrafoelenco"/>
              <w:numPr>
                <w:ilvl w:val="0"/>
                <w:numId w:val="6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</w:tc>
      </w:tr>
      <w:tr w:rsidR="00297DDC" w:rsidRPr="008B3B9F" w:rsidTr="00B364D7">
        <w:tc>
          <w:tcPr>
            <w:tcW w:w="2269" w:type="dxa"/>
          </w:tcPr>
          <w:p w:rsidR="00297DDC" w:rsidRDefault="00297DDC" w:rsidP="00B364D7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297DDC" w:rsidRPr="008B3B9F" w:rsidRDefault="00297DDC" w:rsidP="00B364D7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non va a buon fine poiché il Codice Pacchetto è già esistente.</w:t>
            </w:r>
          </w:p>
        </w:tc>
      </w:tr>
    </w:tbl>
    <w:p w:rsidR="00297DDC" w:rsidRPr="00297DDC" w:rsidRDefault="00297DDC" w:rsidP="00297DDC"/>
    <w:tbl>
      <w:tblPr>
        <w:tblStyle w:val="Grigliatabella"/>
        <w:tblpPr w:leftFromText="141" w:rightFromText="141" w:vertAnchor="text" w:horzAnchor="margin" w:tblpXSpec="center" w:tblpY="44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BC3643" w:rsidTr="00BC3643">
        <w:tc>
          <w:tcPr>
            <w:tcW w:w="2269" w:type="dxa"/>
          </w:tcPr>
          <w:p w:rsidR="00BC3643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BC3643" w:rsidRPr="00AA06C8" w:rsidRDefault="00BC3643" w:rsidP="00BC3643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3</w:t>
            </w:r>
            <w:r w:rsidR="001710CD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BC3643" w:rsidRPr="001E23A3" w:rsidTr="00BC3643">
        <w:trPr>
          <w:trHeight w:val="379"/>
        </w:trPr>
        <w:tc>
          <w:tcPr>
            <w:tcW w:w="2269" w:type="dxa"/>
          </w:tcPr>
          <w:p w:rsidR="00BC3643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</w:p>
        </w:tc>
        <w:tc>
          <w:tcPr>
            <w:tcW w:w="8788" w:type="dxa"/>
          </w:tcPr>
          <w:p w:rsidR="00BC3643" w:rsidRPr="001E23A3" w:rsidRDefault="00BC3643" w:rsidP="00BC364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BC3643" w:rsidRPr="008B3B9F" w:rsidTr="00BC3643">
        <w:trPr>
          <w:trHeight w:val="1531"/>
        </w:trPr>
        <w:tc>
          <w:tcPr>
            <w:tcW w:w="2269" w:type="dxa"/>
          </w:tcPr>
          <w:p w:rsidR="00BC3643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BC3643" w:rsidRDefault="00BC3643" w:rsidP="00BC3643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:rsidR="00BC3643" w:rsidRPr="008B3B9F" w:rsidRDefault="00BC3643" w:rsidP="00BC3643"/>
          <w:p w:rsidR="00BC3643" w:rsidRPr="008B3B9F" w:rsidRDefault="00BC3643" w:rsidP="00BC3643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BC3643" w:rsidTr="004C7F30">
              <w:trPr>
                <w:trHeight w:val="543"/>
              </w:trPr>
              <w:tc>
                <w:tcPr>
                  <w:tcW w:w="3256" w:type="dxa"/>
                </w:tcPr>
                <w:p w:rsidR="00BC3643" w:rsidRDefault="00BC3643" w:rsidP="00BC364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BC3643" w:rsidRDefault="00BC3643" w:rsidP="00BC364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:rsidR="00BC3643" w:rsidRDefault="00BC3643" w:rsidP="00BC3643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C3643" w:rsidRPr="008B3B9F" w:rsidRDefault="00BC3643" w:rsidP="00BC3643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</w:tc>
      </w:tr>
      <w:tr w:rsidR="00BC3643" w:rsidRPr="008B3B9F" w:rsidTr="00BC3643">
        <w:tc>
          <w:tcPr>
            <w:tcW w:w="2269" w:type="dxa"/>
          </w:tcPr>
          <w:p w:rsidR="00BC3643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BC3643" w:rsidRPr="008B3B9F" w:rsidRDefault="00BC3643" w:rsidP="00BC3643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non va a buon fine poiché il Titolo non rispetta i criteri di lunghezza.</w:t>
            </w:r>
          </w:p>
        </w:tc>
      </w:tr>
    </w:tbl>
    <w:p w:rsidR="0011376A" w:rsidRDefault="0011376A" w:rsidP="00CA7680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CA7680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CA7680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CA7680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CA7680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CA7680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CA7680">
      <w:pPr>
        <w:rPr>
          <w:rFonts w:ascii="Century Gothic" w:hAnsi="Century Gothic"/>
          <w:b/>
          <w:bCs/>
          <w:sz w:val="24"/>
          <w:szCs w:val="24"/>
        </w:rPr>
      </w:pPr>
    </w:p>
    <w:p w:rsidR="0014537F" w:rsidRDefault="0014537F" w:rsidP="00CA7680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98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9F6C9C" w:rsidRPr="00AA06C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TCS3</w:t>
            </w:r>
            <w:r w:rsidR="001710CD"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</w:tr>
      <w:tr w:rsidR="009F6C9C" w:rsidRPr="001E23A3" w:rsidTr="009F6C9C">
        <w:trPr>
          <w:trHeight w:val="379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9F6C9C" w:rsidRPr="008B3B9F" w:rsidTr="009F6C9C">
        <w:trPr>
          <w:trHeight w:val="2103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9F6C9C" w:rsidRDefault="009F6C9C" w:rsidP="000B09A0">
            <w:pPr>
              <w:pStyle w:val="Paragrafoelenco"/>
              <w:numPr>
                <w:ilvl w:val="0"/>
                <w:numId w:val="4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:rsidR="009F6C9C" w:rsidRPr="008B3B9F" w:rsidRDefault="009F6C9C" w:rsidP="009F6C9C"/>
          <w:p w:rsidR="009F6C9C" w:rsidRPr="008B3B9F" w:rsidRDefault="009F6C9C" w:rsidP="009F6C9C"/>
          <w:p w:rsidR="009F6C9C" w:rsidRPr="008B3B9F" w:rsidRDefault="009F6C9C" w:rsidP="009F6C9C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9F6C9C" w:rsidTr="007A3205">
              <w:trPr>
                <w:trHeight w:val="543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Imparare il violino</w:t>
                  </w:r>
                </w:p>
              </w:tc>
            </w:tr>
          </w:tbl>
          <w:p w:rsidR="009F6C9C" w:rsidRPr="00FB098F" w:rsidRDefault="009F6C9C" w:rsidP="000B09A0">
            <w:pPr>
              <w:pStyle w:val="Paragrafoelenco"/>
              <w:numPr>
                <w:ilvl w:val="0"/>
                <w:numId w:val="4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FB098F"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</w:tc>
      </w:tr>
      <w:tr w:rsidR="009F6C9C" w:rsidRPr="008B3B9F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8B3B9F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non va a buon fine poiché il Titolo è già assegnato ad un altro pacchetto.</w:t>
            </w:r>
          </w:p>
        </w:tc>
      </w:tr>
    </w:tbl>
    <w:p w:rsidR="008D1080" w:rsidRDefault="008D1080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D336C9" w:rsidRDefault="00D336C9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D336C9" w:rsidRDefault="00D336C9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D336C9" w:rsidRDefault="00D336C9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D336C9" w:rsidRDefault="00D336C9" w:rsidP="0011376A">
      <w:pPr>
        <w:rPr>
          <w:rFonts w:ascii="Century Gothic" w:hAnsi="Century Gothic"/>
          <w:b/>
          <w:bCs/>
          <w:sz w:val="24"/>
          <w:szCs w:val="24"/>
        </w:rPr>
      </w:pPr>
      <w:bookmarkStart w:id="14" w:name="_GoBack"/>
      <w:bookmarkEnd w:id="14"/>
    </w:p>
    <w:tbl>
      <w:tblPr>
        <w:tblStyle w:val="Grigliatabella"/>
        <w:tblpPr w:leftFromText="141" w:rightFromText="141" w:vertAnchor="text" w:horzAnchor="margin" w:tblpXSpec="center" w:tblpY="-13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1376A" w:rsidTr="0011376A"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11376A" w:rsidRPr="00AA06C8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TCS3</w:t>
            </w:r>
            <w:r w:rsidR="001710CD"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</w:tr>
      <w:tr w:rsidR="0011376A" w:rsidRPr="001E23A3" w:rsidTr="0011376A">
        <w:trPr>
          <w:trHeight w:val="379"/>
        </w:trPr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11376A" w:rsidRPr="001E23A3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11376A" w:rsidRPr="008B3B9F" w:rsidTr="0011376A">
        <w:trPr>
          <w:trHeight w:val="1540"/>
        </w:trPr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1376A" w:rsidRDefault="0011376A" w:rsidP="0011376A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:rsidR="0011376A" w:rsidRPr="008B3B9F" w:rsidRDefault="0011376A" w:rsidP="0011376A"/>
          <w:p w:rsidR="0011376A" w:rsidRPr="008B3B9F" w:rsidRDefault="0011376A" w:rsidP="0011376A"/>
          <w:p w:rsidR="0011376A" w:rsidRPr="008B3B9F" w:rsidRDefault="0011376A" w:rsidP="0011376A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1376A" w:rsidTr="00BE2B9C">
              <w:trPr>
                <w:trHeight w:val="507"/>
              </w:trPr>
              <w:tc>
                <w:tcPr>
                  <w:tcW w:w="3256" w:type="dxa"/>
                </w:tcPr>
                <w:p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Prezzo:</w:t>
                  </w:r>
                </w:p>
              </w:tc>
              <w:tc>
                <w:tcPr>
                  <w:tcW w:w="2957" w:type="dxa"/>
                </w:tcPr>
                <w:p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:rsidR="0011376A" w:rsidRPr="00FB098F" w:rsidRDefault="0011376A" w:rsidP="0011376A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FB098F"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  <w:p w:rsidR="0011376A" w:rsidRPr="00265C97" w:rsidRDefault="0011376A" w:rsidP="0011376A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11376A" w:rsidRPr="008B3B9F" w:rsidTr="0011376A"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11376A" w:rsidRPr="008B3B9F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non va a buon fine poiché il Prezzo non rispetta i criteri di formato.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53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1376A" w:rsidTr="0011376A"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11376A" w:rsidRPr="00AA06C8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TCS3</w:t>
            </w:r>
            <w:r w:rsidR="001710CD"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</w:tr>
      <w:tr w:rsidR="0011376A" w:rsidRPr="001E23A3" w:rsidTr="0011376A">
        <w:trPr>
          <w:trHeight w:val="379"/>
        </w:trPr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11376A" w:rsidRPr="001E23A3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11376A" w:rsidRPr="008B3B9F" w:rsidTr="0011376A">
        <w:trPr>
          <w:trHeight w:val="1537"/>
        </w:trPr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1376A" w:rsidRDefault="0011376A" w:rsidP="0011376A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:rsidR="0011376A" w:rsidRPr="008B3B9F" w:rsidRDefault="0011376A" w:rsidP="0011376A"/>
          <w:p w:rsidR="0011376A" w:rsidRPr="008B3B9F" w:rsidRDefault="0011376A" w:rsidP="0011376A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1376A" w:rsidTr="00BE2B9C">
              <w:trPr>
                <w:trHeight w:val="497"/>
              </w:trPr>
              <w:tc>
                <w:tcPr>
                  <w:tcW w:w="3256" w:type="dxa"/>
                </w:tcPr>
                <w:p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Descrizione:</w:t>
                  </w:r>
                </w:p>
              </w:tc>
              <w:tc>
                <w:tcPr>
                  <w:tcW w:w="2957" w:type="dxa"/>
                </w:tcPr>
                <w:p w:rsidR="0011376A" w:rsidRDefault="0011376A" w:rsidP="0011376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</w:tbl>
          <w:p w:rsidR="0011376A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1376A" w:rsidRPr="008B3B9F" w:rsidRDefault="0011376A" w:rsidP="0011376A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</w:tc>
      </w:tr>
      <w:tr w:rsidR="0011376A" w:rsidRPr="008B3B9F" w:rsidTr="0011376A">
        <w:tc>
          <w:tcPr>
            <w:tcW w:w="2269" w:type="dxa"/>
          </w:tcPr>
          <w:p w:rsidR="0011376A" w:rsidRDefault="0011376A" w:rsidP="0011376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11376A" w:rsidRPr="008B3B9F" w:rsidRDefault="0011376A" w:rsidP="0011376A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non va a buon fine poiché la Descrizione non rispetta i criteri di lunghezza.</w:t>
            </w:r>
          </w:p>
        </w:tc>
      </w:tr>
    </w:tbl>
    <w:p w:rsidR="008D1080" w:rsidRDefault="008D1080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BC709A" w:rsidRDefault="00BC709A" w:rsidP="0011376A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97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710CD" w:rsidTr="001710CD">
        <w:tc>
          <w:tcPr>
            <w:tcW w:w="2269" w:type="dxa"/>
          </w:tcPr>
          <w:p w:rsidR="001710CD" w:rsidRDefault="001710CD" w:rsidP="001710CD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1710CD" w:rsidRPr="00AA06C8" w:rsidRDefault="001710CD" w:rsidP="001710CD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TCS3</w:t>
            </w:r>
            <w:r>
              <w:rPr>
                <w:rFonts w:ascii="Century Gothic" w:hAnsi="Century Gothic"/>
                <w:sz w:val="24"/>
                <w:szCs w:val="24"/>
              </w:rPr>
              <w:t>8</w:t>
            </w:r>
          </w:p>
        </w:tc>
      </w:tr>
      <w:tr w:rsidR="001710CD" w:rsidRPr="001E23A3" w:rsidTr="001710CD">
        <w:trPr>
          <w:trHeight w:val="379"/>
        </w:trPr>
        <w:tc>
          <w:tcPr>
            <w:tcW w:w="2269" w:type="dxa"/>
          </w:tcPr>
          <w:p w:rsidR="001710CD" w:rsidRDefault="001710CD" w:rsidP="001710CD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</w:tcPr>
          <w:p w:rsidR="001710CD" w:rsidRPr="001E23A3" w:rsidRDefault="001710CD" w:rsidP="001710CD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 catalogo e alla voce di modifica pacchetto</w:t>
            </w:r>
          </w:p>
        </w:tc>
      </w:tr>
      <w:tr w:rsidR="001710CD" w:rsidRPr="008B3B9F" w:rsidTr="001710CD">
        <w:trPr>
          <w:trHeight w:val="1678"/>
        </w:trPr>
        <w:tc>
          <w:tcPr>
            <w:tcW w:w="2269" w:type="dxa"/>
          </w:tcPr>
          <w:p w:rsidR="001710CD" w:rsidRDefault="001710CD" w:rsidP="001710CD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1710CD" w:rsidRDefault="001710CD" w:rsidP="001710CD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Visualizza le informazioni del pacchetto ed effettua le modifiche:</w:t>
            </w:r>
          </w:p>
          <w:p w:rsidR="001710CD" w:rsidRPr="008B3B9F" w:rsidRDefault="001710CD" w:rsidP="001710CD"/>
          <w:p w:rsidR="001710CD" w:rsidRPr="008B3B9F" w:rsidRDefault="001710CD" w:rsidP="001710CD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1710CD" w:rsidTr="00C87081">
              <w:trPr>
                <w:trHeight w:val="558"/>
              </w:trPr>
              <w:tc>
                <w:tcPr>
                  <w:tcW w:w="3256" w:type="dxa"/>
                </w:tcPr>
                <w:p w:rsidR="001710CD" w:rsidRDefault="003334E9" w:rsidP="001710CD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  <w:r w:rsidR="001710CD">
                    <w:rPr>
                      <w:rFonts w:ascii="Century Gothic" w:hAnsi="Century Gothic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957" w:type="dxa"/>
                </w:tcPr>
                <w:p w:rsidR="001710CD" w:rsidRDefault="003334E9" w:rsidP="001710CD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“Shell </w:t>
                  </w: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linux</w:t>
                  </w:r>
                  <w:proofErr w:type="spellEnd"/>
                  <w:r>
                    <w:rPr>
                      <w:rFonts w:ascii="Century Gothic" w:hAnsi="Century Gothic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1710CD" w:rsidRDefault="001710CD" w:rsidP="001710CD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710CD" w:rsidRPr="008B3B9F" w:rsidRDefault="001710CD" w:rsidP="001710CD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“Conferma”</w:t>
            </w:r>
          </w:p>
        </w:tc>
      </w:tr>
      <w:tr w:rsidR="001710CD" w:rsidRPr="008B3B9F" w:rsidTr="001710CD">
        <w:tc>
          <w:tcPr>
            <w:tcW w:w="2269" w:type="dxa"/>
          </w:tcPr>
          <w:p w:rsidR="001710CD" w:rsidRDefault="001710CD" w:rsidP="001710CD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  <w:tc>
          <w:tcPr>
            <w:tcW w:w="8788" w:type="dxa"/>
          </w:tcPr>
          <w:p w:rsidR="001710CD" w:rsidRPr="008B3B9F" w:rsidRDefault="001710CD" w:rsidP="001710CD">
            <w:pPr>
              <w:rPr>
                <w:rFonts w:ascii="Century Gothic" w:hAnsi="Century Gothic"/>
                <w:sz w:val="24"/>
                <w:szCs w:val="24"/>
              </w:rPr>
            </w:pPr>
            <w:r w:rsidRPr="008B3B9F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sz w:val="24"/>
                <w:szCs w:val="24"/>
              </w:rPr>
              <w:t>modifica va a buon fine in quanto il campo è stato inserito correttamente.</w:t>
            </w:r>
          </w:p>
        </w:tc>
      </w:tr>
    </w:tbl>
    <w:p w:rsidR="009F6C9C" w:rsidRDefault="009F6C9C" w:rsidP="0011376A">
      <w:pPr>
        <w:rPr>
          <w:rFonts w:ascii="Century Gothic" w:hAnsi="Century Gothic"/>
          <w:b/>
          <w:bCs/>
          <w:sz w:val="24"/>
          <w:szCs w:val="24"/>
        </w:rPr>
      </w:pPr>
    </w:p>
    <w:p w:rsidR="00AA06C8" w:rsidRDefault="008D1080" w:rsidP="008A5D86">
      <w:pPr>
        <w:pStyle w:val="Titolo1"/>
        <w:numPr>
          <w:ilvl w:val="0"/>
          <w:numId w:val="33"/>
        </w:numPr>
        <w:ind w:left="0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bookmarkStart w:id="15" w:name="_Toc29552144"/>
      <w:r w:rsidRPr="00AA06C8">
        <w:rPr>
          <w:rFonts w:ascii="Century Gothic" w:hAnsi="Century Gothic"/>
          <w:b/>
          <w:bCs/>
          <w:color w:val="000000" w:themeColor="text1"/>
          <w:sz w:val="28"/>
          <w:szCs w:val="28"/>
        </w:rPr>
        <w:t>Gestione lezione</w:t>
      </w:r>
      <w:bookmarkEnd w:id="15"/>
    </w:p>
    <w:p w:rsidR="00AA06C8" w:rsidRPr="00AA06C8" w:rsidRDefault="00AA06C8" w:rsidP="000B09A0">
      <w:pPr>
        <w:pStyle w:val="Titolo2"/>
        <w:numPr>
          <w:ilvl w:val="1"/>
          <w:numId w:val="48"/>
        </w:numPr>
        <w:ind w:left="426" w:hanging="426"/>
        <w:rPr>
          <w:rFonts w:ascii="Century Gothic" w:hAnsi="Century Gothic"/>
          <w:i/>
          <w:iCs/>
          <w:color w:val="000000" w:themeColor="text1"/>
        </w:rPr>
      </w:pPr>
      <w:bookmarkStart w:id="16" w:name="_Toc29552145"/>
      <w:r w:rsidRPr="00AA06C8">
        <w:rPr>
          <w:rFonts w:ascii="Century Gothic" w:hAnsi="Century Gothic"/>
          <w:i/>
          <w:iCs/>
          <w:color w:val="000000" w:themeColor="text1"/>
        </w:rPr>
        <w:t>Inserimento lezione</w:t>
      </w:r>
      <w:bookmarkEnd w:id="16"/>
    </w:p>
    <w:tbl>
      <w:tblPr>
        <w:tblStyle w:val="Grigliatabella"/>
        <w:tblpPr w:leftFromText="141" w:rightFromText="141" w:vertAnchor="text" w:horzAnchor="margin" w:tblpXSpec="center" w:tblpY="122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A5D86" w:rsidTr="008A5D86"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8A5D86" w:rsidRPr="00AA06C8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 w:rsidR="001710CD">
              <w:rPr>
                <w:rFonts w:ascii="Century Gothic" w:hAnsi="Century Gothic"/>
                <w:sz w:val="24"/>
                <w:szCs w:val="24"/>
              </w:rPr>
              <w:t>39</w:t>
            </w:r>
          </w:p>
        </w:tc>
      </w:tr>
      <w:tr w:rsidR="008A5D86" w:rsidRPr="001E23A3" w:rsidTr="008A5D86">
        <w:trPr>
          <w:trHeight w:val="379"/>
        </w:trPr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8A5D86" w:rsidRPr="001E23A3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8A5D86" w:rsidRPr="008B3B9F" w:rsidTr="008A5D86">
        <w:trPr>
          <w:trHeight w:val="3318"/>
        </w:trPr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Flusso di eventi</w:t>
            </w:r>
          </w:p>
        </w:tc>
        <w:tc>
          <w:tcPr>
            <w:tcW w:w="8788" w:type="dxa"/>
          </w:tcPr>
          <w:p w:rsidR="008A5D86" w:rsidRDefault="008A5D86" w:rsidP="000B09A0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p w:rsidR="008A5D86" w:rsidRPr="008B3B9F" w:rsidRDefault="008A5D86" w:rsidP="008A5D86"/>
          <w:p w:rsidR="008A5D86" w:rsidRPr="008B3B9F" w:rsidRDefault="008A5D86" w:rsidP="008A5D86"/>
          <w:p w:rsidR="008A5D86" w:rsidRPr="008B3B9F" w:rsidRDefault="008A5D86" w:rsidP="008A5D86"/>
          <w:p w:rsidR="008A5D86" w:rsidRPr="008B3B9F" w:rsidRDefault="008A5D86" w:rsidP="008A5D86"/>
          <w:p w:rsidR="008A5D86" w:rsidRPr="008B3B9F" w:rsidRDefault="008A5D86" w:rsidP="008A5D86"/>
          <w:p w:rsidR="008A5D86" w:rsidRPr="008B3B9F" w:rsidRDefault="008A5D86" w:rsidP="008A5D86"/>
          <w:p w:rsidR="008A5D86" w:rsidRPr="008B3B9F" w:rsidRDefault="008A5D86" w:rsidP="008A5D86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957"/>
            </w:tblGrid>
            <w:tr w:rsidR="008A5D86" w:rsidTr="004C7F30">
              <w:trPr>
                <w:trHeight w:val="558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8A5D86" w:rsidTr="004C7F30">
              <w:trPr>
                <w:trHeight w:val="543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8A5D86" w:rsidTr="004C7F30">
              <w:trPr>
                <w:trHeight w:val="507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A5D86" w:rsidTr="004C7F30">
              <w:trPr>
                <w:trHeight w:val="507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8A5D86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A5D86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A5D86" w:rsidRPr="008B3B9F" w:rsidRDefault="008A5D86" w:rsidP="000B09A0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8A5D86" w:rsidRPr="008B3B9F" w:rsidTr="008A5D86"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8A5D86" w:rsidRPr="008B3B9F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l’URL non rispetta il criterio di formato.</w:t>
            </w:r>
          </w:p>
        </w:tc>
      </w:tr>
    </w:tbl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8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9F6C9C" w:rsidRPr="00AA06C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4</w:t>
            </w:r>
            <w:r w:rsidR="001710CD">
              <w:rPr>
                <w:rFonts w:ascii="Century Gothic" w:hAnsi="Century Gothic"/>
                <w:sz w:val="24"/>
                <w:szCs w:val="24"/>
              </w:rPr>
              <w:t>0</w:t>
            </w:r>
          </w:p>
        </w:tc>
      </w:tr>
      <w:tr w:rsidR="009F6C9C" w:rsidRPr="001E23A3" w:rsidTr="009F6C9C">
        <w:trPr>
          <w:trHeight w:val="379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9F6C9C" w:rsidRPr="008B3B9F" w:rsidTr="009F6C9C">
        <w:trPr>
          <w:trHeight w:val="3318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9F6C9C" w:rsidRPr="00FB098F" w:rsidRDefault="009F6C9C" w:rsidP="000B09A0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072"/>
            </w:tblGrid>
            <w:tr w:rsidR="009F6C9C" w:rsidTr="007A3205">
              <w:trPr>
                <w:trHeight w:val="558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9F6C9C" w:rsidTr="007A3205">
              <w:trPr>
                <w:trHeight w:val="563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9F6C9C" w:rsidRPr="000B1B98" w:rsidRDefault="009F6C9C" w:rsidP="009F6C9C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9F6C9C" w:rsidTr="007A3205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9F6C9C" w:rsidTr="007A3205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Pr="008B3B9F" w:rsidRDefault="009F6C9C" w:rsidP="000B09A0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9F6C9C" w:rsidRPr="008B3B9F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8B3B9F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la lezione con il seguente URL è già presente nel pacchetto.</w:t>
            </w:r>
          </w:p>
        </w:tc>
      </w:tr>
    </w:tbl>
    <w:p w:rsidR="008A5D86" w:rsidRDefault="008A5D86" w:rsidP="00CA7680">
      <w:pPr>
        <w:rPr>
          <w:rFonts w:ascii="Century Gothic" w:hAnsi="Century Gothic"/>
          <w:b/>
          <w:bCs/>
          <w:sz w:val="24"/>
          <w:szCs w:val="24"/>
        </w:rPr>
      </w:pPr>
    </w:p>
    <w:p w:rsidR="008A5D86" w:rsidRDefault="008A5D86" w:rsidP="00CA7680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613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9F6C9C" w:rsidRPr="00AA06C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4</w:t>
            </w:r>
            <w:r w:rsidR="001710CD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9F6C9C" w:rsidRPr="001E23A3" w:rsidTr="009F6C9C">
        <w:trPr>
          <w:trHeight w:val="379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9F6C9C" w:rsidRPr="008B3B9F" w:rsidTr="009F6C9C">
        <w:trPr>
          <w:trHeight w:val="3318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9F6C9C" w:rsidRPr="008A5D86" w:rsidRDefault="009F6C9C" w:rsidP="000B09A0">
            <w:pPr>
              <w:pStyle w:val="Paragrafoelenco"/>
              <w:numPr>
                <w:ilvl w:val="0"/>
                <w:numId w:val="49"/>
              </w:numPr>
              <w:rPr>
                <w:rFonts w:ascii="Century Gothic" w:hAnsi="Century Gothic"/>
                <w:sz w:val="24"/>
                <w:szCs w:val="24"/>
              </w:rPr>
            </w:pPr>
            <w:r w:rsidRPr="008A5D86"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4992"/>
            </w:tblGrid>
            <w:tr w:rsidR="009F6C9C" w:rsidTr="007A3205">
              <w:trPr>
                <w:trHeight w:val="558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9F6C9C" w:rsidTr="007A3205">
              <w:trPr>
                <w:trHeight w:val="563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9F6C9C" w:rsidRPr="000B1B98" w:rsidRDefault="009F6C9C" w:rsidP="009F6C9C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</w:t>
                  </w:r>
                </w:p>
              </w:tc>
            </w:tr>
            <w:tr w:rsidR="009F6C9C" w:rsidTr="007A3205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9F6C9C" w:rsidTr="007A3205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Pr="008B3B9F" w:rsidRDefault="009F6C9C" w:rsidP="000B09A0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9F6C9C" w:rsidRPr="008B3B9F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8B3B9F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il Titolo non rispetta i criteri di lunghezza.</w:t>
            </w:r>
          </w:p>
        </w:tc>
      </w:tr>
    </w:tbl>
    <w:p w:rsidR="008A5D86" w:rsidRDefault="008A5D86" w:rsidP="00CA7680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56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9F6C9C" w:rsidRPr="00AA06C8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4</w:t>
            </w:r>
            <w:r w:rsidR="001710CD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</w:tr>
      <w:tr w:rsidR="009F6C9C" w:rsidRPr="001E23A3" w:rsidTr="009F6C9C">
        <w:trPr>
          <w:trHeight w:val="379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1E23A3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9F6C9C" w:rsidRPr="008B3B9F" w:rsidTr="009F6C9C">
        <w:trPr>
          <w:trHeight w:val="3748"/>
        </w:trPr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9F6C9C" w:rsidRDefault="009F6C9C" w:rsidP="000B09A0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p w:rsidR="009F6C9C" w:rsidRPr="008B3B9F" w:rsidRDefault="009F6C9C" w:rsidP="009F6C9C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072"/>
            </w:tblGrid>
            <w:tr w:rsidR="009F6C9C" w:rsidTr="007A3205">
              <w:trPr>
                <w:trHeight w:val="558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9F6C9C" w:rsidTr="007A3205">
              <w:trPr>
                <w:trHeight w:val="563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9F6C9C" w:rsidRPr="000B1B98" w:rsidRDefault="009F6C9C" w:rsidP="009F6C9C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9F6C9C" w:rsidTr="007A3205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1 -  Le basi del violino</w:t>
                  </w:r>
                </w:p>
              </w:tc>
            </w:tr>
            <w:tr w:rsidR="009F6C9C" w:rsidTr="007A3205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9F6C9C" w:rsidRDefault="009F6C9C" w:rsidP="009F6C9C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9F6C9C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Pr="008B3B9F" w:rsidRDefault="009F6C9C" w:rsidP="000B09A0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9F6C9C" w:rsidRPr="008B3B9F" w:rsidTr="009F6C9C">
        <w:tc>
          <w:tcPr>
            <w:tcW w:w="2269" w:type="dxa"/>
          </w:tcPr>
          <w:p w:rsidR="009F6C9C" w:rsidRDefault="009F6C9C" w:rsidP="009F6C9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8B3B9F" w:rsidRDefault="009F6C9C" w:rsidP="009F6C9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non sono stati compilati tutti i campi.</w:t>
            </w:r>
          </w:p>
        </w:tc>
      </w:tr>
    </w:tbl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A5D86" w:rsidRDefault="008A5D86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8D1080" w:rsidRDefault="008D1080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1710CD" w:rsidRDefault="001710CD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1710CD" w:rsidRDefault="001710CD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1710CD" w:rsidRDefault="001710CD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1710CD" w:rsidRDefault="001710CD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p w:rsidR="001710CD" w:rsidRDefault="001710CD" w:rsidP="008D1080">
      <w:pPr>
        <w:ind w:left="-284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-938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9F6C9C" w:rsidTr="00CA7680">
        <w:trPr>
          <w:trHeight w:val="132"/>
        </w:trPr>
        <w:tc>
          <w:tcPr>
            <w:tcW w:w="2269" w:type="dxa"/>
          </w:tcPr>
          <w:p w:rsidR="009F6C9C" w:rsidRDefault="009F6C9C" w:rsidP="00CA76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788" w:type="dxa"/>
          </w:tcPr>
          <w:p w:rsidR="009F6C9C" w:rsidRPr="00AA06C8" w:rsidRDefault="009F6C9C" w:rsidP="00CA7680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4</w:t>
            </w:r>
            <w:r w:rsidR="001710CD"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</w:tr>
      <w:tr w:rsidR="009F6C9C" w:rsidRPr="001E23A3" w:rsidTr="00CA7680">
        <w:trPr>
          <w:trHeight w:val="379"/>
        </w:trPr>
        <w:tc>
          <w:tcPr>
            <w:tcW w:w="2269" w:type="dxa"/>
          </w:tcPr>
          <w:p w:rsidR="009F6C9C" w:rsidRDefault="009F6C9C" w:rsidP="00CA76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1E23A3" w:rsidRDefault="009F6C9C" w:rsidP="00CA768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9F6C9C" w:rsidRPr="008B3B9F" w:rsidTr="00CA7680">
        <w:trPr>
          <w:trHeight w:val="3748"/>
        </w:trPr>
        <w:tc>
          <w:tcPr>
            <w:tcW w:w="2269" w:type="dxa"/>
          </w:tcPr>
          <w:p w:rsidR="009F6C9C" w:rsidRDefault="009F6C9C" w:rsidP="00CA76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9F6C9C" w:rsidRDefault="009F6C9C" w:rsidP="00CA7680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p w:rsidR="009F6C9C" w:rsidRPr="008B3B9F" w:rsidRDefault="009F6C9C" w:rsidP="00CA7680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072"/>
            </w:tblGrid>
            <w:tr w:rsidR="009F6C9C" w:rsidTr="007A3205">
              <w:trPr>
                <w:trHeight w:val="558"/>
              </w:trPr>
              <w:tc>
                <w:tcPr>
                  <w:tcW w:w="3256" w:type="dxa"/>
                </w:tcPr>
                <w:p w:rsidR="009F6C9C" w:rsidRDefault="009F6C9C" w:rsidP="00CA76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9F6C9C" w:rsidRDefault="009F6C9C" w:rsidP="00CA76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9F6C9C" w:rsidTr="007A3205">
              <w:trPr>
                <w:trHeight w:val="563"/>
              </w:trPr>
              <w:tc>
                <w:tcPr>
                  <w:tcW w:w="3256" w:type="dxa"/>
                </w:tcPr>
                <w:p w:rsidR="009F6C9C" w:rsidRDefault="009F6C9C" w:rsidP="00CA76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9F6C9C" w:rsidRPr="000B1B98" w:rsidRDefault="009F6C9C" w:rsidP="00CA7680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9F6C9C" w:rsidTr="007A3205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CA76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9F6C9C" w:rsidRDefault="009F6C9C" w:rsidP="00CA76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Lezione 1 - Violino</w:t>
                  </w:r>
                </w:p>
              </w:tc>
            </w:tr>
            <w:tr w:rsidR="009F6C9C" w:rsidTr="007A3205">
              <w:trPr>
                <w:trHeight w:val="507"/>
              </w:trPr>
              <w:tc>
                <w:tcPr>
                  <w:tcW w:w="3256" w:type="dxa"/>
                </w:tcPr>
                <w:p w:rsidR="009F6C9C" w:rsidRDefault="009F6C9C" w:rsidP="00CA76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9F6C9C" w:rsidRDefault="009F6C9C" w:rsidP="00CA7680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9F6C9C" w:rsidRDefault="009F6C9C" w:rsidP="00CA768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F6C9C" w:rsidRPr="008B3B9F" w:rsidRDefault="009F6C9C" w:rsidP="00CA7680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9F6C9C" w:rsidRPr="008B3B9F" w:rsidTr="00CA7680">
        <w:tc>
          <w:tcPr>
            <w:tcW w:w="2269" w:type="dxa"/>
          </w:tcPr>
          <w:p w:rsidR="009F6C9C" w:rsidRDefault="009F6C9C" w:rsidP="00CA76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9F6C9C" w:rsidRPr="008B3B9F" w:rsidRDefault="009F6C9C" w:rsidP="00CA7680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non va a buon fine in quanto nel pacchetto è già presente una lezione con il titolo “Lezione 1 – Violino”.</w:t>
            </w:r>
          </w:p>
        </w:tc>
      </w:tr>
    </w:tbl>
    <w:p w:rsidR="008D1080" w:rsidRDefault="008D1080" w:rsidP="00FA41A8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79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A5D86" w:rsidTr="008A5D86"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</w:tcPr>
          <w:p w:rsidR="008A5D86" w:rsidRPr="00AA06C8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 w:rsidRPr="00AA06C8">
              <w:rPr>
                <w:rFonts w:ascii="Century Gothic" w:hAnsi="Century Gothic"/>
                <w:sz w:val="24"/>
                <w:szCs w:val="24"/>
              </w:rPr>
              <w:t>TCS4</w:t>
            </w:r>
            <w:r w:rsidR="001710CD"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</w:tr>
      <w:tr w:rsidR="008A5D86" w:rsidRPr="001E23A3" w:rsidTr="008A5D86">
        <w:trPr>
          <w:trHeight w:val="379"/>
        </w:trPr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Precondizione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8A5D86" w:rsidRPr="001E23A3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Insegnante ha accesso alla pagina del pacchetto e alla voce “Aggiungi lezione”</w:t>
            </w:r>
          </w:p>
        </w:tc>
      </w:tr>
      <w:tr w:rsidR="008A5D86" w:rsidRPr="008B3B9F" w:rsidTr="008A5D86">
        <w:trPr>
          <w:trHeight w:val="3318"/>
        </w:trPr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</w:tcPr>
          <w:p w:rsidR="008A5D86" w:rsidRDefault="008A5D86" w:rsidP="000B09A0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Compila i campi:</w:t>
            </w:r>
          </w:p>
          <w:p w:rsidR="008A5D86" w:rsidRPr="008B3B9F" w:rsidRDefault="008A5D86" w:rsidP="008A5D86"/>
          <w:tbl>
            <w:tblPr>
              <w:tblStyle w:val="Grigliatabella"/>
              <w:tblpPr w:leftFromText="141" w:rightFromText="141" w:vertAnchor="page" w:horzAnchor="margin" w:tblpXSpec="center" w:tblpY="45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5072"/>
            </w:tblGrid>
            <w:tr w:rsidR="008A5D86" w:rsidTr="004C7F30">
              <w:trPr>
                <w:trHeight w:val="558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Codice pacchetto:</w:t>
                  </w:r>
                </w:p>
              </w:tc>
              <w:tc>
                <w:tcPr>
                  <w:tcW w:w="2957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******</w:t>
                  </w:r>
                </w:p>
              </w:tc>
            </w:tr>
            <w:tr w:rsidR="008A5D86" w:rsidTr="004C7F30">
              <w:trPr>
                <w:trHeight w:val="563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URL:</w:t>
                  </w:r>
                </w:p>
              </w:tc>
              <w:tc>
                <w:tcPr>
                  <w:tcW w:w="2957" w:type="dxa"/>
                </w:tcPr>
                <w:p w:rsidR="008A5D86" w:rsidRPr="000B1B98" w:rsidRDefault="008A5D86" w:rsidP="008A5D86">
                  <w:pPr>
                    <w:ind w:left="-284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B1B98">
                    <w:rPr>
                      <w:rFonts w:ascii="Century Gothic" w:hAnsi="Century Gothic"/>
                      <w:sz w:val="24"/>
                      <w:szCs w:val="24"/>
                    </w:rPr>
                    <w:t>https://www.youtube.com/embed/ajLqny2-R-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E</w:t>
                  </w:r>
                </w:p>
              </w:tc>
            </w:tr>
            <w:tr w:rsidR="008A5D86" w:rsidTr="004C7F30">
              <w:trPr>
                <w:trHeight w:val="507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Titolo:</w:t>
                  </w:r>
                </w:p>
              </w:tc>
              <w:tc>
                <w:tcPr>
                  <w:tcW w:w="2957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8A5D86" w:rsidTr="004C7F30">
              <w:trPr>
                <w:trHeight w:val="507"/>
              </w:trPr>
              <w:tc>
                <w:tcPr>
                  <w:tcW w:w="3256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Durata:</w:t>
                  </w:r>
                </w:p>
              </w:tc>
              <w:tc>
                <w:tcPr>
                  <w:tcW w:w="2957" w:type="dxa"/>
                </w:tcPr>
                <w:p w:rsidR="008A5D86" w:rsidRDefault="008A5D86" w:rsidP="008A5D8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22:00</w:t>
                  </w:r>
                </w:p>
              </w:tc>
            </w:tr>
          </w:tbl>
          <w:p w:rsidR="008A5D86" w:rsidRPr="000B1B98" w:rsidRDefault="008A5D86" w:rsidP="000B09A0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0B1B98">
              <w:rPr>
                <w:rFonts w:ascii="Century Gothic" w:hAnsi="Century Gothic"/>
                <w:sz w:val="24"/>
                <w:szCs w:val="24"/>
              </w:rPr>
              <w:t>Clicca su “Inserisci lezione”</w:t>
            </w:r>
          </w:p>
        </w:tc>
      </w:tr>
      <w:tr w:rsidR="008A5D86" w:rsidRPr="008B3B9F" w:rsidTr="008A5D86">
        <w:tc>
          <w:tcPr>
            <w:tcW w:w="2269" w:type="dxa"/>
          </w:tcPr>
          <w:p w:rsidR="008A5D86" w:rsidRDefault="008A5D86" w:rsidP="008A5D8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</w:t>
            </w:r>
            <w:r w:rsidR="008547A9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788" w:type="dxa"/>
          </w:tcPr>
          <w:p w:rsidR="008A5D86" w:rsidRPr="008B3B9F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L’inserimento va a buon fine poiché tutti i campi sono stati inseriti correttamente.</w:t>
            </w:r>
          </w:p>
        </w:tc>
      </w:tr>
    </w:tbl>
    <w:p w:rsidR="008D1080" w:rsidRDefault="008D1080" w:rsidP="008D1080">
      <w:pPr>
        <w:rPr>
          <w:rFonts w:ascii="Century Gothic" w:hAnsi="Century Gothic"/>
          <w:b/>
          <w:bCs/>
        </w:rPr>
      </w:pPr>
    </w:p>
    <w:p w:rsidR="008D1080" w:rsidRPr="00AA06C8" w:rsidRDefault="008D1080" w:rsidP="000B09A0">
      <w:pPr>
        <w:pStyle w:val="Titolo2"/>
        <w:numPr>
          <w:ilvl w:val="1"/>
          <w:numId w:val="48"/>
        </w:numPr>
        <w:ind w:left="425" w:hanging="425"/>
        <w:rPr>
          <w:rFonts w:ascii="Century Gothic" w:hAnsi="Century Gothic"/>
          <w:i/>
          <w:iCs/>
          <w:color w:val="000000" w:themeColor="text1"/>
        </w:rPr>
      </w:pPr>
      <w:bookmarkStart w:id="17" w:name="_Toc29552146"/>
      <w:r w:rsidRPr="00AA06C8">
        <w:rPr>
          <w:rFonts w:ascii="Century Gothic" w:hAnsi="Century Gothic"/>
          <w:i/>
          <w:iCs/>
          <w:color w:val="000000" w:themeColor="text1"/>
        </w:rPr>
        <w:t>Modifica lezione</w:t>
      </w:r>
      <w:bookmarkEnd w:id="17"/>
    </w:p>
    <w:tbl>
      <w:tblPr>
        <w:tblStyle w:val="Grigliatabella"/>
        <w:tblW w:w="11013" w:type="dxa"/>
        <w:tblInd w:w="-670" w:type="dxa"/>
        <w:tblLook w:val="04A0" w:firstRow="1" w:lastRow="0" w:firstColumn="1" w:lastColumn="0" w:noHBand="0" w:noVBand="1"/>
      </w:tblPr>
      <w:tblGrid>
        <w:gridCol w:w="2225"/>
        <w:gridCol w:w="8788"/>
      </w:tblGrid>
      <w:tr w:rsidR="008D1080" w:rsidTr="00D16178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 w:rsidP="00AA06C8">
            <w:pPr>
              <w:tabs>
                <w:tab w:val="left" w:pos="2194"/>
              </w:tabs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AA06C8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TCS4</w:t>
            </w:r>
            <w:r w:rsidR="001710CD"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</w:tr>
      <w:tr w:rsidR="008D1080" w:rsidTr="00D16178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L’insegnante si trova nella sua pagina del pacchetto.</w:t>
            </w:r>
          </w:p>
        </w:tc>
      </w:tr>
      <w:tr w:rsidR="008D1080" w:rsidTr="00D16178">
        <w:trPr>
          <w:trHeight w:val="1632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D1080" w:rsidP="008D1080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8D1080" w:rsidRPr="00D16178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Nuovo nome: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Cors</w:t>
                  </w:r>
                </w:p>
              </w:tc>
            </w:tr>
          </w:tbl>
          <w:p w:rsidR="008D1080" w:rsidRPr="00D16178" w:rsidRDefault="008D1080" w:rsidP="008D1080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D16178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A5D86" w:rsidRPr="008A5D86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D16178" w:rsidRDefault="008D1080" w:rsidP="008D1080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  <w:p w:rsidR="008D1080" w:rsidRPr="00D16178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Tr="00D16178"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La modifica non va a buon fine poiché il campo non rispetta la lunghezza del nome. </w:t>
            </w:r>
          </w:p>
        </w:tc>
      </w:tr>
    </w:tbl>
    <w:p w:rsidR="008D1080" w:rsidRDefault="008D1080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W w:w="11057" w:type="dxa"/>
        <w:tblInd w:w="-712" w:type="dxa"/>
        <w:tblLook w:val="04A0" w:firstRow="1" w:lastRow="0" w:firstColumn="1" w:lastColumn="0" w:noHBand="0" w:noVBand="1"/>
      </w:tblPr>
      <w:tblGrid>
        <w:gridCol w:w="2267"/>
        <w:gridCol w:w="8790"/>
      </w:tblGrid>
      <w:tr w:rsidR="008D1080" w:rsidTr="00D1617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D16178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TCS4</w:t>
            </w:r>
            <w:r w:rsidR="001710CD"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</w:tr>
      <w:tr w:rsidR="008D1080" w:rsidTr="00D1617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L’insegnante si trova nella sua pagina del pacchetto.</w:t>
            </w:r>
          </w:p>
        </w:tc>
      </w:tr>
      <w:tr w:rsidR="008D1080" w:rsidTr="00D16178">
        <w:trPr>
          <w:trHeight w:val="1632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Flusso di eventi</w:t>
            </w:r>
          </w:p>
        </w:tc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D1080" w:rsidP="008D1080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8D1080" w:rsidRPr="00D16178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Nuovo nome: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Corso Programmazione Java</w:t>
                  </w:r>
                </w:p>
              </w:tc>
            </w:tr>
          </w:tbl>
          <w:p w:rsidR="008D1080" w:rsidRPr="00D16178" w:rsidRDefault="008D1080" w:rsidP="008D1080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D16178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A5D86" w:rsidRDefault="008A5D86" w:rsidP="008A5D86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8A5D86" w:rsidRPr="008A5D86" w:rsidRDefault="008A5D86" w:rsidP="008A5D86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A5D86" w:rsidRDefault="008A5D86" w:rsidP="008A5D86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8A5D86" w:rsidRDefault="008D1080" w:rsidP="008A5D86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8D1080" w:rsidTr="00D1617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modifica va a buon fine poiché tutte le condizioni sono verificate.</w:t>
            </w:r>
          </w:p>
        </w:tc>
      </w:tr>
    </w:tbl>
    <w:p w:rsidR="008D1080" w:rsidRDefault="008D1080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pPr w:leftFromText="141" w:rightFromText="141" w:vertAnchor="text" w:horzAnchor="margin" w:tblpXSpec="center" w:tblpY="-79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FA41A8" w:rsidRPr="00D16178" w:rsidTr="00FA41A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1A8" w:rsidRPr="00D1617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1A8" w:rsidRPr="00D16178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TCS4</w:t>
            </w:r>
            <w:r w:rsidR="001710CD">
              <w:rPr>
                <w:rFonts w:ascii="Century Gothic" w:hAnsi="Century Gothic"/>
                <w:sz w:val="24"/>
                <w:szCs w:val="24"/>
              </w:rPr>
              <w:t>8</w:t>
            </w:r>
          </w:p>
        </w:tc>
      </w:tr>
      <w:tr w:rsidR="00FA41A8" w:rsidRPr="00D16178" w:rsidTr="00FA41A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1A8" w:rsidRPr="00D1617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1A8" w:rsidRPr="00D16178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L’insegnante si trova nella sua pagina del pacchetto.</w:t>
            </w:r>
          </w:p>
        </w:tc>
      </w:tr>
      <w:tr w:rsidR="00FA41A8" w:rsidRPr="00D16178" w:rsidTr="00FA41A8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1A8" w:rsidRPr="00D1617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1A8" w:rsidRPr="00D16178" w:rsidRDefault="00FA41A8" w:rsidP="00FA41A8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56"/>
              <w:gridCol w:w="2743"/>
            </w:tblGrid>
            <w:tr w:rsidR="00FA41A8" w:rsidRPr="00D16178" w:rsidTr="00DF413F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A41A8" w:rsidRPr="00D16178" w:rsidRDefault="00FA41A8" w:rsidP="00FA41A8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Nuovo URL:</w:t>
                  </w:r>
                </w:p>
              </w:tc>
              <w:tc>
                <w:tcPr>
                  <w:tcW w:w="2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A41A8" w:rsidRPr="00D16178" w:rsidRDefault="00FA41A8" w:rsidP="00FA41A8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https://youtu</w:t>
                  </w:r>
                </w:p>
              </w:tc>
            </w:tr>
          </w:tbl>
          <w:p w:rsidR="00FA41A8" w:rsidRPr="00D16178" w:rsidRDefault="00FA41A8" w:rsidP="00FA41A8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FA41A8" w:rsidRPr="00D16178" w:rsidRDefault="00FA41A8" w:rsidP="00FA41A8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FA41A8" w:rsidRPr="008A5D86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A41A8" w:rsidRPr="008A5D86" w:rsidRDefault="00FA41A8" w:rsidP="00FA41A8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</w:tc>
      </w:tr>
      <w:tr w:rsidR="00FA41A8" w:rsidRPr="00D16178" w:rsidTr="00FA41A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1A8" w:rsidRPr="00D16178" w:rsidRDefault="00FA41A8" w:rsidP="00FA41A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1A8" w:rsidRPr="00D16178" w:rsidRDefault="00FA41A8" w:rsidP="00FA41A8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La modifica non va a buon fine poiché il campo non rispetta le condizioni dell’URL. </w:t>
            </w:r>
          </w:p>
        </w:tc>
      </w:tr>
    </w:tbl>
    <w:p w:rsidR="009F6C9C" w:rsidRDefault="009F6C9C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pPr w:leftFromText="141" w:rightFromText="141" w:vertAnchor="text" w:horzAnchor="margin" w:tblpXSpec="center" w:tblpY="174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RPr="00D16178" w:rsidTr="001453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7F" w:rsidRPr="00D1617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TCS</w:t>
            </w:r>
            <w:r w:rsidR="001710CD">
              <w:rPr>
                <w:rFonts w:ascii="Century Gothic" w:hAnsi="Century Gothic"/>
                <w:sz w:val="24"/>
                <w:szCs w:val="24"/>
              </w:rPr>
              <w:t>49</w:t>
            </w:r>
          </w:p>
        </w:tc>
      </w:tr>
      <w:tr w:rsidR="0014537F" w:rsidRPr="00D16178" w:rsidTr="001453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L’insegnante si trova nella sua pagina del pacchetto.</w:t>
            </w:r>
          </w:p>
        </w:tc>
      </w:tr>
      <w:tr w:rsidR="0014537F" w:rsidRPr="00D16178" w:rsidTr="0014537F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7F" w:rsidRPr="00D16178" w:rsidRDefault="0014537F" w:rsidP="0014537F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14537F" w:rsidRPr="00D16178" w:rsidTr="00DF413F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4537F" w:rsidRPr="00D16178" w:rsidRDefault="0014537F" w:rsidP="0014537F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Nuovo URL: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4537F" w:rsidRPr="00D16178" w:rsidRDefault="0014537F" w:rsidP="0014537F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https://youtu.be/7PGPLqFpDMc</w:t>
                  </w:r>
                </w:p>
              </w:tc>
            </w:tr>
          </w:tbl>
          <w:p w:rsidR="0014537F" w:rsidRPr="00D16178" w:rsidRDefault="0014537F" w:rsidP="0014537F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14537F" w:rsidRPr="00D16178" w:rsidRDefault="0014537F" w:rsidP="0014537F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D16178" w:rsidRDefault="0014537F" w:rsidP="0014537F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  <w:p w:rsidR="0014537F" w:rsidRPr="00D16178" w:rsidRDefault="0014537F" w:rsidP="0014537F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14537F" w:rsidRPr="00D16178" w:rsidTr="001453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modifica va a buon fine poiché tutte le condizioni sono verificate.</w:t>
            </w:r>
          </w:p>
        </w:tc>
      </w:tr>
    </w:tbl>
    <w:p w:rsidR="009F6C9C" w:rsidRDefault="009F6C9C" w:rsidP="008D1080">
      <w:pPr>
        <w:rPr>
          <w:rFonts w:ascii="Century Gothic" w:hAnsi="Century Gothic" w:cstheme="minorBidi"/>
          <w:lang w:eastAsia="en-US"/>
        </w:rPr>
      </w:pPr>
    </w:p>
    <w:tbl>
      <w:tblPr>
        <w:tblStyle w:val="Grigliatabella"/>
        <w:tblpPr w:leftFromText="141" w:rightFromText="141" w:vertAnchor="text" w:horzAnchor="margin" w:tblpXSpec="center" w:tblpY="119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14537F" w:rsidRPr="00D16178" w:rsidTr="001453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7F" w:rsidRPr="00D1617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TCS</w:t>
            </w:r>
            <w:r>
              <w:rPr>
                <w:rFonts w:ascii="Century Gothic" w:hAnsi="Century Gothic"/>
                <w:sz w:val="24"/>
                <w:szCs w:val="24"/>
              </w:rPr>
              <w:t>5</w:t>
            </w:r>
            <w:r w:rsidR="001710CD">
              <w:rPr>
                <w:rFonts w:ascii="Century Gothic" w:hAnsi="Century Gothic"/>
                <w:sz w:val="24"/>
                <w:szCs w:val="24"/>
              </w:rPr>
              <w:t>0</w:t>
            </w:r>
          </w:p>
        </w:tc>
      </w:tr>
      <w:tr w:rsidR="0014537F" w:rsidRPr="00D16178" w:rsidTr="001453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L’insegnante si trova nella sua pagina del pacchetto.</w:t>
            </w:r>
          </w:p>
        </w:tc>
      </w:tr>
      <w:tr w:rsidR="0014537F" w:rsidRPr="00D16178" w:rsidTr="0014537F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37F" w:rsidRPr="00D16178" w:rsidRDefault="0014537F" w:rsidP="0014537F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“Modifica Lezione”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14537F" w:rsidRPr="00D16178" w:rsidTr="00DF413F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4537F" w:rsidRPr="00D16178" w:rsidRDefault="0014537F" w:rsidP="0014537F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Nuovo URL: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4537F" w:rsidRPr="00D16178" w:rsidRDefault="0014537F" w:rsidP="0014537F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https://youtu.be/7PGPLqFpDMc</w:t>
                  </w:r>
                </w:p>
              </w:tc>
            </w:tr>
          </w:tbl>
          <w:p w:rsidR="0014537F" w:rsidRPr="00D16178" w:rsidRDefault="0014537F" w:rsidP="0014537F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14537F" w:rsidRPr="00D16178" w:rsidRDefault="0014537F" w:rsidP="0014537F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14537F" w:rsidRPr="00D16178" w:rsidRDefault="0014537F" w:rsidP="0014537F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“Invio”</w:t>
            </w:r>
          </w:p>
          <w:p w:rsidR="0014537F" w:rsidRPr="00D16178" w:rsidRDefault="0014537F" w:rsidP="0014537F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14537F" w:rsidRPr="00D16178" w:rsidTr="0014537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1617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37F" w:rsidRPr="00D16178" w:rsidRDefault="0014537F" w:rsidP="0014537F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modifica non va a buon fine poiché l’URL è già presente nel database.</w:t>
            </w:r>
          </w:p>
        </w:tc>
      </w:tr>
    </w:tbl>
    <w:p w:rsidR="0011376A" w:rsidRDefault="0011376A" w:rsidP="008D1080">
      <w:pPr>
        <w:rPr>
          <w:rFonts w:ascii="Century Gothic" w:hAnsi="Century Gothic" w:cstheme="minorBidi"/>
          <w:lang w:eastAsia="en-US"/>
        </w:rPr>
      </w:pPr>
    </w:p>
    <w:p w:rsidR="0011376A" w:rsidRDefault="0011376A" w:rsidP="008D1080">
      <w:pPr>
        <w:rPr>
          <w:rFonts w:ascii="Century Gothic" w:hAnsi="Century Gothic" w:cstheme="minorBidi"/>
          <w:lang w:eastAsia="en-US"/>
        </w:rPr>
      </w:pPr>
    </w:p>
    <w:p w:rsidR="0011376A" w:rsidRDefault="0011376A" w:rsidP="008D1080">
      <w:pPr>
        <w:rPr>
          <w:rFonts w:ascii="Century Gothic" w:hAnsi="Century Gothic" w:cstheme="minorBidi"/>
          <w:lang w:eastAsia="en-US"/>
        </w:rPr>
      </w:pPr>
    </w:p>
    <w:p w:rsidR="009F6C9C" w:rsidRDefault="009F6C9C" w:rsidP="008D1080">
      <w:pPr>
        <w:rPr>
          <w:rFonts w:ascii="Century Gothic" w:hAnsi="Century Gothic" w:cstheme="minorBidi"/>
          <w:lang w:eastAsia="en-US"/>
        </w:rPr>
      </w:pPr>
    </w:p>
    <w:p w:rsidR="008D1080" w:rsidRDefault="008D1080" w:rsidP="008D1080">
      <w:pPr>
        <w:rPr>
          <w:rFonts w:ascii="Century Gothic" w:hAnsi="Century Gothic"/>
        </w:rPr>
      </w:pPr>
    </w:p>
    <w:p w:rsidR="008D1080" w:rsidRDefault="008D1080" w:rsidP="008D1080">
      <w:pPr>
        <w:rPr>
          <w:rFonts w:ascii="Century Gothic" w:hAnsi="Century Gothic"/>
        </w:rPr>
      </w:pPr>
    </w:p>
    <w:p w:rsidR="008D1080" w:rsidRDefault="008D1080" w:rsidP="008D1080">
      <w:pPr>
        <w:rPr>
          <w:rFonts w:ascii="Century Gothic" w:hAnsi="Century Gothic"/>
        </w:rPr>
      </w:pPr>
    </w:p>
    <w:p w:rsidR="00FA41A8" w:rsidRDefault="00FA41A8" w:rsidP="008D1080">
      <w:pPr>
        <w:rPr>
          <w:rFonts w:ascii="Century Gothic" w:hAnsi="Century Gothic"/>
        </w:rPr>
      </w:pPr>
    </w:p>
    <w:p w:rsidR="00FA41A8" w:rsidRDefault="00FA41A8" w:rsidP="008D1080">
      <w:pPr>
        <w:rPr>
          <w:rFonts w:ascii="Century Gothic" w:hAnsi="Century Gothic"/>
        </w:rPr>
      </w:pPr>
    </w:p>
    <w:p w:rsidR="00FA41A8" w:rsidRDefault="00FA41A8" w:rsidP="008D1080">
      <w:pPr>
        <w:rPr>
          <w:rFonts w:ascii="Century Gothic" w:hAnsi="Century Gothic"/>
        </w:rPr>
      </w:pPr>
    </w:p>
    <w:p w:rsidR="008D1080" w:rsidRDefault="008D1080" w:rsidP="008D1080">
      <w:pPr>
        <w:rPr>
          <w:rFonts w:ascii="Century Gothic" w:hAnsi="Century Gothic"/>
        </w:rPr>
      </w:pPr>
    </w:p>
    <w:p w:rsidR="00FA41A8" w:rsidRPr="00D16178" w:rsidRDefault="00FA41A8" w:rsidP="008D1080">
      <w:pPr>
        <w:rPr>
          <w:rFonts w:ascii="Century Gothic" w:hAnsi="Century Gothic"/>
          <w:sz w:val="24"/>
          <w:szCs w:val="24"/>
        </w:rPr>
      </w:pPr>
    </w:p>
    <w:p w:rsidR="008D1080" w:rsidRPr="008A5D86" w:rsidRDefault="008D1080" w:rsidP="000B09A0">
      <w:pPr>
        <w:pStyle w:val="Titolo2"/>
        <w:numPr>
          <w:ilvl w:val="1"/>
          <w:numId w:val="48"/>
        </w:numPr>
        <w:ind w:left="720"/>
        <w:rPr>
          <w:rFonts w:ascii="Century Gothic" w:hAnsi="Century Gothic" w:cstheme="minorBidi"/>
          <w:i/>
          <w:iCs/>
          <w:color w:val="000000" w:themeColor="text1"/>
          <w:lang w:eastAsia="en-US"/>
        </w:rPr>
      </w:pPr>
      <w:bookmarkStart w:id="18" w:name="_Toc29552147"/>
      <w:r w:rsidRPr="008A5D86">
        <w:rPr>
          <w:rFonts w:ascii="Century Gothic" w:hAnsi="Century Gothic"/>
          <w:i/>
          <w:iCs/>
          <w:color w:val="000000" w:themeColor="text1"/>
        </w:rPr>
        <w:t>Inserimento recensione</w:t>
      </w:r>
      <w:bookmarkEnd w:id="18"/>
      <w:r w:rsidRPr="008A5D86">
        <w:rPr>
          <w:rFonts w:ascii="Century Gothic" w:hAnsi="Century Gothic"/>
          <w:i/>
          <w:iCs/>
          <w:color w:val="000000" w:themeColor="text1"/>
        </w:rPr>
        <w:t xml:space="preserve"> </w:t>
      </w: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A5D8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5</w:t>
            </w:r>
            <w:r w:rsidR="001710CD"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</w:tr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L’acquirente va nella sua libreria, apre un pacchetto.</w:t>
            </w:r>
          </w:p>
        </w:tc>
      </w:tr>
      <w:tr w:rsidR="008D1080" w:rsidRPr="00D16178" w:rsidTr="008A5D86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D1080" w:rsidP="008D1080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 Recensione”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8D1080" w:rsidRPr="00D16178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Vio</w:t>
                  </w:r>
                  <w:proofErr w:type="spellEnd"/>
                </w:p>
              </w:tc>
            </w:tr>
            <w:tr w:rsidR="008D1080" w:rsidRPr="00D16178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Commento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8D1080" w:rsidRPr="00D16178" w:rsidRDefault="008D1080" w:rsidP="008D1080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D16178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D16178" w:rsidRDefault="008D1080" w:rsidP="008D1080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“Aggiungi”</w:t>
            </w:r>
          </w:p>
          <w:p w:rsidR="008D1080" w:rsidRPr="00D16178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creazione della recensione non va a buon fine poiché il testo del titolo non spetta i criteri di lunghezza.</w:t>
            </w:r>
          </w:p>
        </w:tc>
      </w:tr>
    </w:tbl>
    <w:p w:rsidR="008D1080" w:rsidRPr="00D16178" w:rsidRDefault="008D1080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A5D86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TCS</w:t>
            </w:r>
            <w:r w:rsidR="00BC709A">
              <w:rPr>
                <w:rFonts w:ascii="Century Gothic" w:hAnsi="Century Gothic"/>
                <w:sz w:val="24"/>
                <w:szCs w:val="24"/>
              </w:rPr>
              <w:t>5</w:t>
            </w:r>
            <w:r w:rsidR="001710CD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L’acquirente va nella sua libreria, apre un pacchetto.</w:t>
            </w:r>
          </w:p>
        </w:tc>
      </w:tr>
      <w:tr w:rsidR="008D1080" w:rsidRPr="00D16178" w:rsidTr="008A5D86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D1080" w:rsidP="008D1080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 Recensione”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8D1080" w:rsidRPr="00D16178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 xml:space="preserve">Violino </w:t>
                  </w:r>
                </w:p>
              </w:tc>
            </w:tr>
            <w:tr w:rsidR="008D1080" w:rsidRPr="00D16178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Commento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Corso</w:t>
                  </w:r>
                </w:p>
              </w:tc>
            </w:tr>
          </w:tbl>
          <w:p w:rsidR="008D1080" w:rsidRPr="00D16178" w:rsidRDefault="008D1080" w:rsidP="008D1080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D16178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D16178" w:rsidRDefault="008D1080" w:rsidP="008D1080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“Aggiungi”</w:t>
            </w:r>
          </w:p>
          <w:p w:rsidR="008D1080" w:rsidRPr="00D16178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creazione della recensione non va a buon fine poiché il campo del commento non rispetta i criteri di lunghezza.</w:t>
            </w:r>
          </w:p>
        </w:tc>
      </w:tr>
    </w:tbl>
    <w:p w:rsidR="009F6C9C" w:rsidRDefault="009F6C9C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14537F" w:rsidRDefault="0014537F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14537F" w:rsidRDefault="0014537F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14537F" w:rsidRDefault="0014537F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14537F" w:rsidRDefault="0014537F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14537F" w:rsidRDefault="0014537F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14537F" w:rsidRDefault="0014537F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14537F" w:rsidRDefault="0014537F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14537F" w:rsidRDefault="0014537F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14537F" w:rsidRPr="00D16178" w:rsidRDefault="0014537F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tbl>
      <w:tblPr>
        <w:tblStyle w:val="Grigliatabella"/>
        <w:tblpPr w:leftFromText="141" w:rightFromText="141" w:vertAnchor="text" w:horzAnchor="margin" w:tblpXSpec="center" w:tblpY="2"/>
        <w:tblW w:w="11057" w:type="dxa"/>
        <w:tblInd w:w="0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BC3643" w:rsidRPr="00D16178" w:rsidTr="00BC3643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643" w:rsidRPr="008A5D86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43" w:rsidRPr="00D16178" w:rsidRDefault="00BC3643" w:rsidP="00BC3643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TCS5</w:t>
            </w:r>
            <w:r w:rsidR="001710CD"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</w:tr>
      <w:tr w:rsidR="00BC3643" w:rsidRPr="00D16178" w:rsidTr="00BC3643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643" w:rsidRPr="008A5D86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643" w:rsidRPr="00D16178" w:rsidRDefault="00BC3643" w:rsidP="00BC3643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L’acquirente va nella sua libreria, apre un pacchetto.</w:t>
            </w:r>
          </w:p>
        </w:tc>
      </w:tr>
      <w:tr w:rsidR="00BC3643" w:rsidRPr="00D16178" w:rsidTr="00BC3643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643" w:rsidRPr="008A5D86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43" w:rsidRPr="009F6C9C" w:rsidRDefault="00BC3643" w:rsidP="000B09A0">
            <w:pPr>
              <w:pStyle w:val="Paragrafoelenco"/>
              <w:numPr>
                <w:ilvl w:val="0"/>
                <w:numId w:val="50"/>
              </w:numPr>
              <w:rPr>
                <w:rFonts w:ascii="Century Gothic" w:hAnsi="Century Gothic"/>
                <w:sz w:val="24"/>
                <w:szCs w:val="24"/>
              </w:rPr>
            </w:pPr>
            <w:r w:rsidRPr="009F6C9C">
              <w:rPr>
                <w:rFonts w:ascii="Century Gothic" w:hAnsi="Century Gothic"/>
                <w:sz w:val="24"/>
                <w:szCs w:val="24"/>
              </w:rPr>
              <w:t>Clicca su “Aggiungi Recensione”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BC3643" w:rsidRPr="00D16178" w:rsidTr="004C7F30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C3643" w:rsidRPr="00D16178" w:rsidRDefault="00BC3643" w:rsidP="00BC3643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3643" w:rsidRPr="00D16178" w:rsidRDefault="00BC3643" w:rsidP="00BC3643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BC3643" w:rsidRPr="00D16178" w:rsidTr="004C7F30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C3643" w:rsidRPr="00D16178" w:rsidRDefault="00BC3643" w:rsidP="00BC3643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Commento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3643" w:rsidRPr="00D16178" w:rsidRDefault="00BC3643" w:rsidP="00BC3643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BC3643" w:rsidRPr="00D16178" w:rsidRDefault="00BC3643" w:rsidP="000B09A0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BC3643" w:rsidRPr="00D16178" w:rsidRDefault="00BC3643" w:rsidP="00BC3643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BC3643" w:rsidRPr="00D16178" w:rsidRDefault="00BC3643" w:rsidP="000B09A0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“Aggiungi”</w:t>
            </w:r>
          </w:p>
          <w:p w:rsidR="00BC3643" w:rsidRPr="00D16178" w:rsidRDefault="00BC3643" w:rsidP="00BC3643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BC3643" w:rsidRPr="00D16178" w:rsidTr="00BC3643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643" w:rsidRPr="008A5D86" w:rsidRDefault="00BC3643" w:rsidP="00BC36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643" w:rsidRPr="00D16178" w:rsidRDefault="00BC3643" w:rsidP="00BC3643">
            <w:pPr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creazione della recensione non va a buon fine poiché il campo del titolo e del commento sono vuoti.</w:t>
            </w:r>
          </w:p>
        </w:tc>
      </w:tr>
    </w:tbl>
    <w:p w:rsidR="00FA41A8" w:rsidRDefault="00FA41A8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FA41A8" w:rsidRPr="00D16178" w:rsidRDefault="00FA41A8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tbl>
      <w:tblPr>
        <w:tblStyle w:val="Grigliatabella"/>
        <w:tblW w:w="11057" w:type="dxa"/>
        <w:tblInd w:w="-714" w:type="dxa"/>
        <w:tblLook w:val="04A0" w:firstRow="1" w:lastRow="0" w:firstColumn="1" w:lastColumn="0" w:noHBand="0" w:noVBand="1"/>
      </w:tblPr>
      <w:tblGrid>
        <w:gridCol w:w="2269"/>
        <w:gridCol w:w="8788"/>
      </w:tblGrid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BC709A" w:rsidRDefault="008A5D86">
            <w:pPr>
              <w:rPr>
                <w:rFonts w:ascii="Century Gothic" w:hAnsi="Century Gothic"/>
                <w:sz w:val="24"/>
                <w:szCs w:val="24"/>
                <w:u w:val="single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TCS5</w:t>
            </w:r>
            <w:r w:rsidR="001710CD"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</w:tr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Precondizione: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L’acquirente va nella sua libreria, apre un pacchetto.</w:t>
            </w:r>
          </w:p>
        </w:tc>
      </w:tr>
      <w:tr w:rsidR="008D1080" w:rsidRPr="00D16178" w:rsidTr="008A5D86">
        <w:trPr>
          <w:trHeight w:val="163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080" w:rsidRPr="00D16178" w:rsidRDefault="008D1080" w:rsidP="008D1080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 Recensione”</w:t>
            </w:r>
          </w:p>
          <w:tbl>
            <w:tblPr>
              <w:tblStyle w:val="Grigliatabella"/>
              <w:tblpPr w:leftFromText="141" w:rightFromText="141" w:vertAnchor="page" w:horzAnchor="margin" w:tblpXSpec="center" w:tblpY="806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38"/>
              <w:gridCol w:w="4592"/>
            </w:tblGrid>
            <w:tr w:rsidR="008D1080" w:rsidRPr="00D16178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 xml:space="preserve">Violino </w:t>
                  </w:r>
                </w:p>
              </w:tc>
            </w:tr>
            <w:tr w:rsidR="008D1080" w:rsidRPr="00D16178"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16178">
                    <w:rPr>
                      <w:rFonts w:ascii="Century Gothic" w:hAnsi="Century Gothic"/>
                      <w:sz w:val="24"/>
                      <w:szCs w:val="24"/>
                    </w:rPr>
                    <w:t>Commento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D1080" w:rsidRPr="00D16178" w:rsidRDefault="008D1080">
                  <w:pPr>
                    <w:pStyle w:val="Paragrafoelenco"/>
                    <w:spacing w:after="0" w:line="240" w:lineRule="aut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 w:rsidRPr="00D16178">
                    <w:rPr>
                      <w:rFonts w:ascii="Century Gothic" w:hAnsi="Century Gothic" w:cs="Arial"/>
                      <w:sz w:val="24"/>
                      <w:szCs w:val="24"/>
                      <w:shd w:val="clear" w:color="auto" w:fill="FFFFFF"/>
                    </w:rPr>
                    <w:t>“E’</w:t>
                  </w:r>
                  <w:proofErr w:type="gramEnd"/>
                  <w:r w:rsidRPr="00D16178">
                    <w:rPr>
                      <w:rFonts w:ascii="Century Gothic" w:hAnsi="Century Gothic" w:cs="Arial"/>
                      <w:sz w:val="24"/>
                      <w:szCs w:val="24"/>
                      <w:shd w:val="clear" w:color="auto" w:fill="FFFFFF"/>
                    </w:rPr>
                    <w:t xml:space="preserve"> stato un corso molto interessante che mi ha permesso di accrescere le mie conoscenze. Sono soddisfatta di ogni lezione che ho seguito”</w:t>
                  </w:r>
                </w:p>
              </w:tc>
            </w:tr>
          </w:tbl>
          <w:p w:rsidR="008D1080" w:rsidRPr="00D16178" w:rsidRDefault="008D1080" w:rsidP="008D1080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 xml:space="preserve">Compila i campi: </w:t>
            </w:r>
          </w:p>
          <w:p w:rsidR="008D1080" w:rsidRPr="00D16178" w:rsidRDefault="008D1080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</w:p>
          <w:p w:rsidR="008D1080" w:rsidRPr="00D16178" w:rsidRDefault="008D1080" w:rsidP="008D1080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Clicca su “Aggiungi”</w:t>
            </w:r>
          </w:p>
          <w:p w:rsidR="008D1080" w:rsidRPr="00D16178" w:rsidRDefault="008D1080">
            <w:pPr>
              <w:pStyle w:val="Paragrafoelenco"/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8D1080" w:rsidRPr="00D16178" w:rsidTr="008A5D86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8A5D86" w:rsidRDefault="008D108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A5D86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Oracolo: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080" w:rsidRPr="00D16178" w:rsidRDefault="008D1080">
            <w:pPr>
              <w:rPr>
                <w:rFonts w:ascii="Century Gothic" w:hAnsi="Century Gothic"/>
                <w:sz w:val="24"/>
                <w:szCs w:val="24"/>
                <w:u w:val="single"/>
              </w:rPr>
            </w:pPr>
            <w:r w:rsidRPr="00D16178">
              <w:rPr>
                <w:rFonts w:ascii="Century Gothic" w:hAnsi="Century Gothic"/>
                <w:sz w:val="24"/>
                <w:szCs w:val="24"/>
              </w:rPr>
              <w:t>La creazione della recensione viene effettuata con successo.</w:t>
            </w:r>
          </w:p>
        </w:tc>
      </w:tr>
    </w:tbl>
    <w:p w:rsidR="008D1080" w:rsidRPr="00D16178" w:rsidRDefault="008D1080" w:rsidP="008D1080">
      <w:pPr>
        <w:rPr>
          <w:rFonts w:ascii="Century Gothic" w:hAnsi="Century Gothic" w:cstheme="minorBidi"/>
          <w:sz w:val="24"/>
          <w:szCs w:val="24"/>
          <w:lang w:eastAsia="en-US"/>
        </w:rPr>
      </w:pPr>
    </w:p>
    <w:p w:rsidR="008D1080" w:rsidRPr="008547A9" w:rsidRDefault="008D1080" w:rsidP="008D1080">
      <w:pPr>
        <w:rPr>
          <w:rFonts w:ascii="Century Gothic" w:hAnsi="Century Gothic" w:cs="Times New Roman"/>
          <w:b/>
          <w:bCs/>
          <w:sz w:val="24"/>
          <w:szCs w:val="24"/>
          <w:u w:val="single"/>
        </w:rPr>
      </w:pPr>
    </w:p>
    <w:sectPr w:rsidR="008D1080" w:rsidRPr="008547A9" w:rsidSect="0014537F">
      <w:footerReference w:type="default" r:id="rId10"/>
      <w:pgSz w:w="11906" w:h="16838"/>
      <w:pgMar w:top="993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33C" w:rsidRDefault="0017433C" w:rsidP="00155200">
      <w:r>
        <w:separator/>
      </w:r>
    </w:p>
  </w:endnote>
  <w:endnote w:type="continuationSeparator" w:id="0">
    <w:p w:rsidR="0017433C" w:rsidRDefault="0017433C" w:rsidP="00155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2748261"/>
      <w:docPartObj>
        <w:docPartGallery w:val="Page Numbers (Bottom of Page)"/>
        <w:docPartUnique/>
      </w:docPartObj>
    </w:sdtPr>
    <w:sdtEndPr/>
    <w:sdtContent>
      <w:p w:rsidR="00C87081" w:rsidRDefault="00C8708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87081" w:rsidRDefault="00C8708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33C" w:rsidRDefault="0017433C" w:rsidP="00155200">
      <w:r>
        <w:separator/>
      </w:r>
    </w:p>
  </w:footnote>
  <w:footnote w:type="continuationSeparator" w:id="0">
    <w:p w:rsidR="0017433C" w:rsidRDefault="0017433C" w:rsidP="00155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5C9D"/>
    <w:multiLevelType w:val="hybridMultilevel"/>
    <w:tmpl w:val="677A44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C298B"/>
    <w:multiLevelType w:val="hybridMultilevel"/>
    <w:tmpl w:val="677A44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9383B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A569E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E0072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A4440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F3E6E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603CB1"/>
    <w:multiLevelType w:val="hybridMultilevel"/>
    <w:tmpl w:val="18EA43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B9325F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4C444D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A42056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70473E"/>
    <w:multiLevelType w:val="multilevel"/>
    <w:tmpl w:val="CA14E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2" w15:restartNumberingAfterBreak="0">
    <w:nsid w:val="18911D8D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8019CD"/>
    <w:multiLevelType w:val="hybridMultilevel"/>
    <w:tmpl w:val="31CA73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C2586E"/>
    <w:multiLevelType w:val="hybridMultilevel"/>
    <w:tmpl w:val="86060E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450D43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73455B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735C53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EF7AFE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31299F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5B07CB"/>
    <w:multiLevelType w:val="multilevel"/>
    <w:tmpl w:val="0F70A5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27935AFF"/>
    <w:multiLevelType w:val="hybridMultilevel"/>
    <w:tmpl w:val="677A44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C27930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8A7E1B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B72319"/>
    <w:multiLevelType w:val="hybridMultilevel"/>
    <w:tmpl w:val="677A44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11701F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941D18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292EBB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076E71"/>
    <w:multiLevelType w:val="hybridMultilevel"/>
    <w:tmpl w:val="677A44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314BB6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2C3420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E335FC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982CF2"/>
    <w:multiLevelType w:val="hybridMultilevel"/>
    <w:tmpl w:val="677A44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D2311E"/>
    <w:multiLevelType w:val="hybridMultilevel"/>
    <w:tmpl w:val="677A44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30F5EDD"/>
    <w:multiLevelType w:val="hybridMultilevel"/>
    <w:tmpl w:val="B6DA7E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6A1B17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69538F"/>
    <w:multiLevelType w:val="multilevel"/>
    <w:tmpl w:val="CA14E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7" w15:restartNumberingAfterBreak="0">
    <w:nsid w:val="4BA2478E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E64156F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F472AB1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04A749C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C16430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853376E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C0B6D09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0B2B4A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30F0D89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4F84476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80A1124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D51115B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9E2840"/>
    <w:multiLevelType w:val="hybridMultilevel"/>
    <w:tmpl w:val="975085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DCA2091"/>
    <w:multiLevelType w:val="hybridMultilevel"/>
    <w:tmpl w:val="4B209C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07B01BF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4E138EB"/>
    <w:multiLevelType w:val="multilevel"/>
    <w:tmpl w:val="B0506A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4" w:hanging="2520"/>
      </w:pPr>
      <w:rPr>
        <w:rFonts w:hint="default"/>
      </w:rPr>
    </w:lvl>
  </w:abstractNum>
  <w:abstractNum w:abstractNumId="53" w15:restartNumberingAfterBreak="0">
    <w:nsid w:val="74E67C92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4F65262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67820B4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68762AA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14024F"/>
    <w:multiLevelType w:val="hybridMultilevel"/>
    <w:tmpl w:val="E3640A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164BE9"/>
    <w:multiLevelType w:val="hybridMultilevel"/>
    <w:tmpl w:val="002E51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4"/>
  </w:num>
  <w:num w:numId="24">
    <w:abstractNumId w:val="10"/>
  </w:num>
  <w:num w:numId="25">
    <w:abstractNumId w:val="26"/>
  </w:num>
  <w:num w:numId="26">
    <w:abstractNumId w:val="35"/>
  </w:num>
  <w:num w:numId="27">
    <w:abstractNumId w:val="8"/>
  </w:num>
  <w:num w:numId="28">
    <w:abstractNumId w:val="42"/>
  </w:num>
  <w:num w:numId="29">
    <w:abstractNumId w:val="11"/>
  </w:num>
  <w:num w:numId="30">
    <w:abstractNumId w:val="19"/>
  </w:num>
  <w:num w:numId="31">
    <w:abstractNumId w:val="50"/>
  </w:num>
  <w:num w:numId="32">
    <w:abstractNumId w:val="54"/>
  </w:num>
  <w:num w:numId="33">
    <w:abstractNumId w:val="53"/>
  </w:num>
  <w:num w:numId="34">
    <w:abstractNumId w:val="38"/>
  </w:num>
  <w:num w:numId="35">
    <w:abstractNumId w:val="57"/>
  </w:num>
  <w:num w:numId="36">
    <w:abstractNumId w:val="45"/>
  </w:num>
  <w:num w:numId="37">
    <w:abstractNumId w:val="56"/>
  </w:num>
  <w:num w:numId="38">
    <w:abstractNumId w:val="49"/>
  </w:num>
  <w:num w:numId="39">
    <w:abstractNumId w:val="6"/>
  </w:num>
  <w:num w:numId="40">
    <w:abstractNumId w:val="47"/>
  </w:num>
  <w:num w:numId="41">
    <w:abstractNumId w:val="15"/>
  </w:num>
  <w:num w:numId="42">
    <w:abstractNumId w:val="55"/>
  </w:num>
  <w:num w:numId="43">
    <w:abstractNumId w:val="43"/>
  </w:num>
  <w:num w:numId="44">
    <w:abstractNumId w:val="44"/>
  </w:num>
  <w:num w:numId="45">
    <w:abstractNumId w:val="16"/>
  </w:num>
  <w:num w:numId="46">
    <w:abstractNumId w:val="34"/>
  </w:num>
  <w:num w:numId="47">
    <w:abstractNumId w:val="20"/>
  </w:num>
  <w:num w:numId="48">
    <w:abstractNumId w:val="52"/>
  </w:num>
  <w:num w:numId="49">
    <w:abstractNumId w:val="14"/>
  </w:num>
  <w:num w:numId="50">
    <w:abstractNumId w:val="13"/>
  </w:num>
  <w:num w:numId="51">
    <w:abstractNumId w:val="2"/>
  </w:num>
  <w:num w:numId="52">
    <w:abstractNumId w:val="7"/>
  </w:num>
  <w:num w:numId="53">
    <w:abstractNumId w:val="24"/>
  </w:num>
  <w:num w:numId="54">
    <w:abstractNumId w:val="0"/>
  </w:num>
  <w:num w:numId="55">
    <w:abstractNumId w:val="33"/>
  </w:num>
  <w:num w:numId="56">
    <w:abstractNumId w:val="21"/>
  </w:num>
  <w:num w:numId="57">
    <w:abstractNumId w:val="28"/>
  </w:num>
  <w:num w:numId="58">
    <w:abstractNumId w:val="32"/>
  </w:num>
  <w:num w:numId="59">
    <w:abstractNumId w:val="1"/>
  </w:num>
  <w:num w:numId="60">
    <w:abstractNumId w:val="36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80"/>
    <w:rsid w:val="00035342"/>
    <w:rsid w:val="00035D61"/>
    <w:rsid w:val="00061F55"/>
    <w:rsid w:val="000B09A0"/>
    <w:rsid w:val="0011376A"/>
    <w:rsid w:val="0014537F"/>
    <w:rsid w:val="00155200"/>
    <w:rsid w:val="001710CD"/>
    <w:rsid w:val="0017433C"/>
    <w:rsid w:val="001D025D"/>
    <w:rsid w:val="00297DDC"/>
    <w:rsid w:val="003334E9"/>
    <w:rsid w:val="00385D2D"/>
    <w:rsid w:val="00392218"/>
    <w:rsid w:val="00496737"/>
    <w:rsid w:val="004C7F30"/>
    <w:rsid w:val="004F1AB8"/>
    <w:rsid w:val="005C389F"/>
    <w:rsid w:val="005F59A7"/>
    <w:rsid w:val="0062232C"/>
    <w:rsid w:val="00656400"/>
    <w:rsid w:val="00736971"/>
    <w:rsid w:val="007A3205"/>
    <w:rsid w:val="007F2E46"/>
    <w:rsid w:val="008547A9"/>
    <w:rsid w:val="008A5D86"/>
    <w:rsid w:val="008D1080"/>
    <w:rsid w:val="0095194B"/>
    <w:rsid w:val="009844B9"/>
    <w:rsid w:val="009D74A8"/>
    <w:rsid w:val="009F6C9C"/>
    <w:rsid w:val="00A4072B"/>
    <w:rsid w:val="00AA06C8"/>
    <w:rsid w:val="00B2306D"/>
    <w:rsid w:val="00BC3643"/>
    <w:rsid w:val="00BC709A"/>
    <w:rsid w:val="00BE2B9C"/>
    <w:rsid w:val="00C26911"/>
    <w:rsid w:val="00C87081"/>
    <w:rsid w:val="00CA7680"/>
    <w:rsid w:val="00D16178"/>
    <w:rsid w:val="00D336C9"/>
    <w:rsid w:val="00DF413F"/>
    <w:rsid w:val="00F578D3"/>
    <w:rsid w:val="00FA41A8"/>
    <w:rsid w:val="00FD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D22E4"/>
  <w15:chartTrackingRefBased/>
  <w15:docId w15:val="{11E26207-9118-48A0-8C7B-BD196DE5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844B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it-IT" w:bidi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D10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F59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D1080"/>
    <w:pPr>
      <w:widowControl/>
      <w:autoSpaceDE/>
      <w:autoSpaceDN/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table" w:styleId="Grigliatabella">
    <w:name w:val="Table Grid"/>
    <w:basedOn w:val="Tabellanormale"/>
    <w:uiPriority w:val="39"/>
    <w:rsid w:val="008D108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8D1080"/>
    <w:pPr>
      <w:widowControl/>
      <w:tabs>
        <w:tab w:val="center" w:pos="4819"/>
        <w:tab w:val="right" w:pos="9638"/>
      </w:tabs>
      <w:autoSpaceDE/>
      <w:autoSpaceDN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1080"/>
  </w:style>
  <w:style w:type="paragraph" w:styleId="Pidipagina">
    <w:name w:val="footer"/>
    <w:basedOn w:val="Normale"/>
    <w:link w:val="PidipaginaCarattere"/>
    <w:uiPriority w:val="99"/>
    <w:unhideWhenUsed/>
    <w:rsid w:val="008D1080"/>
    <w:pPr>
      <w:widowControl/>
      <w:tabs>
        <w:tab w:val="center" w:pos="4819"/>
        <w:tab w:val="right" w:pos="9638"/>
      </w:tabs>
      <w:autoSpaceDE/>
      <w:autoSpaceDN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1080"/>
  </w:style>
  <w:style w:type="character" w:customStyle="1" w:styleId="Titolo1Carattere">
    <w:name w:val="Titolo 1 Carattere"/>
    <w:basedOn w:val="Carpredefinitoparagrafo"/>
    <w:link w:val="Titolo1"/>
    <w:uiPriority w:val="9"/>
    <w:rsid w:val="008D10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F5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 w:bidi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8A5D86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Sommario1">
    <w:name w:val="toc 1"/>
    <w:basedOn w:val="Normale"/>
    <w:next w:val="Normale"/>
    <w:autoRedefine/>
    <w:uiPriority w:val="39"/>
    <w:unhideWhenUsed/>
    <w:rsid w:val="008A5D8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A5D86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A5D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9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rosaria\Desktop\Ingegneria%20del%20software%20-%20Progetto\primapagin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55B3D-8666-4C58-B977-587127DA1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primapagina</Template>
  <TotalTime>352</TotalTime>
  <Pages>21</Pages>
  <Words>2956</Words>
  <Characters>16853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Mariarosaria</dc:creator>
  <cp:keywords/>
  <dc:description/>
  <cp:lastModifiedBy>rachele tripodi</cp:lastModifiedBy>
  <cp:revision>17</cp:revision>
  <dcterms:created xsi:type="dcterms:W3CDTF">2019-12-05T08:54:00Z</dcterms:created>
  <dcterms:modified xsi:type="dcterms:W3CDTF">2020-01-16T11:47:00Z</dcterms:modified>
</cp:coreProperties>
</file>